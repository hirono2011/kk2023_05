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D5312" w14:textId="77777777" w:rsidR="00F01A5B" w:rsidRDefault="00000000">
      <w:r>
        <w:t>令和</w:t>
      </w:r>
      <w:r>
        <w:t>5</w:t>
      </w:r>
      <w:r>
        <w:t>年</w:t>
      </w:r>
      <w:r>
        <w:t>4</w:t>
      </w:r>
      <w:r>
        <w:t>月</w:t>
      </w:r>
      <w:r>
        <w:t>27</w:t>
      </w:r>
      <w:r>
        <w:t>日付再審請求書</w:t>
      </w:r>
    </w:p>
    <w:p w14:paraId="2D18DC24" w14:textId="77777777" w:rsidR="00F01A5B" w:rsidRDefault="00F01A5B"/>
    <w:p w14:paraId="2DC21BA2" w14:textId="77777777" w:rsidR="00F01A5B" w:rsidRDefault="00F01A5B"/>
    <w:p w14:paraId="0AAAE56E" w14:textId="77777777" w:rsidR="00F01A5B" w:rsidRDefault="00000000">
      <w:r>
        <w:t>郵便番号</w:t>
      </w:r>
      <w:r>
        <w:t xml:space="preserve">920-0937 </w:t>
      </w:r>
      <w:r>
        <w:t>石川県金沢市丸の内７</w:t>
      </w:r>
      <w:r>
        <w:t>−</w:t>
      </w:r>
      <w:r>
        <w:t>１</w:t>
      </w:r>
    </w:p>
    <w:p w14:paraId="59305CB0" w14:textId="77777777" w:rsidR="00F01A5B" w:rsidRDefault="00000000">
      <w:r>
        <w:t>金沢地方裁判所刑事部　御中</w:t>
      </w:r>
    </w:p>
    <w:p w14:paraId="2F60C0D4" w14:textId="77777777" w:rsidR="00F01A5B" w:rsidRDefault="00F01A5B"/>
    <w:p w14:paraId="2DD24648" w14:textId="77777777" w:rsidR="00F01A5B" w:rsidRDefault="00F01A5B"/>
    <w:p w14:paraId="76DEF3A5" w14:textId="4889EB40" w:rsidR="00F01A5B" w:rsidRDefault="00000000">
      <w:pPr>
        <w:jc w:val="right"/>
      </w:pPr>
      <w:r>
        <w:t>令和</w:t>
      </w:r>
      <w:r>
        <w:t>5</w:t>
      </w:r>
      <w:r>
        <w:t>年</w:t>
      </w:r>
      <w:r>
        <w:t>5</w:t>
      </w:r>
      <w:r>
        <w:t>月</w:t>
      </w:r>
      <w:r w:rsidR="00E30936">
        <w:rPr>
          <w:rFonts w:hint="eastAsia"/>
        </w:rPr>
        <w:t>2</w:t>
      </w:r>
      <w:r w:rsidR="00CA3DCA">
        <w:rPr>
          <w:rFonts w:hint="eastAsia"/>
        </w:rPr>
        <w:t>5</w:t>
      </w:r>
      <w:r>
        <w:t>日</w:t>
      </w:r>
    </w:p>
    <w:p w14:paraId="623609AF" w14:textId="77777777" w:rsidR="00F01A5B" w:rsidRDefault="00F01A5B"/>
    <w:p w14:paraId="4E1E6B72" w14:textId="77777777" w:rsidR="00F01A5B" w:rsidRDefault="00F01A5B"/>
    <w:p w14:paraId="000CCB56" w14:textId="77777777" w:rsidR="00F01A5B" w:rsidRDefault="00000000">
      <w:pPr>
        <w:jc w:val="center"/>
        <w:rPr>
          <w:b/>
          <w:bCs/>
          <w:sz w:val="32"/>
          <w:szCs w:val="32"/>
        </w:rPr>
      </w:pPr>
      <w:r>
        <w:rPr>
          <w:b/>
          <w:bCs/>
          <w:sz w:val="32"/>
          <w:szCs w:val="32"/>
        </w:rPr>
        <w:t>再審請求理由補充書</w:t>
      </w:r>
    </w:p>
    <w:p w14:paraId="05E14A55" w14:textId="77777777" w:rsidR="00F01A5B" w:rsidRDefault="00F01A5B"/>
    <w:p w14:paraId="2EED592D" w14:textId="77777777" w:rsidR="00F01A5B" w:rsidRDefault="00F01A5B"/>
    <w:p w14:paraId="6282E09E" w14:textId="77777777" w:rsidR="00F01A5B" w:rsidRDefault="00F01A5B"/>
    <w:p w14:paraId="51EFE9C9" w14:textId="77777777" w:rsidR="00F01A5B" w:rsidRDefault="00F01A5B"/>
    <w:p w14:paraId="7BE89C6E" w14:textId="77777777" w:rsidR="00F01A5B" w:rsidRDefault="00F01A5B"/>
    <w:p w14:paraId="25C6350E" w14:textId="77777777" w:rsidR="00F01A5B" w:rsidRDefault="00F01A5B"/>
    <w:p w14:paraId="3FEE0EC3" w14:textId="77777777" w:rsidR="00F01A5B" w:rsidRDefault="00000000">
      <w:pPr>
        <w:jc w:val="right"/>
      </w:pPr>
      <w:r>
        <w:t>郵便番号９２７</w:t>
      </w:r>
      <w:r>
        <w:t>−</w:t>
      </w:r>
      <w:r>
        <w:t>０４３１　石川県鳳珠郡能登町字宇出津山分</w:t>
      </w:r>
      <w:r>
        <w:t>10−3</w:t>
      </w:r>
    </w:p>
    <w:p w14:paraId="2AB91CEB" w14:textId="77777777" w:rsidR="00F01A5B" w:rsidRDefault="00F01A5B"/>
    <w:p w14:paraId="1A972131" w14:textId="77777777" w:rsidR="00F01A5B" w:rsidRDefault="00000000">
      <w:pPr>
        <w:jc w:val="right"/>
      </w:pPr>
      <w:r>
        <w:t>請求人　廣野秀樹</w:t>
      </w:r>
    </w:p>
    <w:p w14:paraId="32E102A8" w14:textId="77777777" w:rsidR="00F01A5B" w:rsidRDefault="00F01A5B"/>
    <w:p w14:paraId="5062C41A" w14:textId="77777777" w:rsidR="005B1BE8" w:rsidRDefault="005B1BE8"/>
    <w:p w14:paraId="2F8DB74A" w14:textId="77777777" w:rsidR="005B1BE8" w:rsidRDefault="005B1BE8"/>
    <w:p w14:paraId="7E1FBDCB" w14:textId="77777777" w:rsidR="005B1BE8" w:rsidRDefault="005B1BE8"/>
    <w:p w14:paraId="619B9F10" w14:textId="77777777" w:rsidR="005B1BE8" w:rsidRDefault="005B1BE8"/>
    <w:p w14:paraId="7D2FC729" w14:textId="77777777" w:rsidR="00F01A5B" w:rsidRDefault="00000000">
      <w:r>
        <w:t xml:space="preserve">　頭書再審請求事件に付き、下記の通り再審請求の理由を補充します。</w:t>
      </w:r>
    </w:p>
    <w:p w14:paraId="2CF871D2" w14:textId="77777777" w:rsidR="00F01A5B" w:rsidRDefault="00F01A5B"/>
    <w:p w14:paraId="52335DEE" w14:textId="77777777" w:rsidR="00F01A5B" w:rsidRDefault="00F01A5B"/>
    <w:p w14:paraId="5B54B592" w14:textId="77777777" w:rsidR="005B1BE8" w:rsidRDefault="005B1BE8"/>
    <w:p w14:paraId="6C6AEBCA" w14:textId="77777777" w:rsidR="005B1BE8" w:rsidRDefault="005B1BE8"/>
    <w:p w14:paraId="4A208519" w14:textId="77777777" w:rsidR="005B1BE8" w:rsidRDefault="005B1BE8"/>
    <w:p w14:paraId="50547F12" w14:textId="77777777" w:rsidR="005B1BE8" w:rsidRDefault="005B1BE8"/>
    <w:p w14:paraId="76FB1FFE" w14:textId="77777777" w:rsidR="00F01A5B" w:rsidRDefault="00F01A5B"/>
    <w:p w14:paraId="1B075B59" w14:textId="77777777" w:rsidR="00F01A5B" w:rsidRDefault="00F01A5B"/>
    <w:p w14:paraId="0448136B" w14:textId="77777777" w:rsidR="00F01A5B" w:rsidRDefault="00000000">
      <w:pPr>
        <w:jc w:val="center"/>
      </w:pPr>
      <w:r>
        <w:t>記</w:t>
      </w:r>
    </w:p>
    <w:p w14:paraId="5C1D982E" w14:textId="77777777" w:rsidR="00F01A5B" w:rsidRDefault="00F01A5B">
      <w:pPr>
        <w:jc w:val="center"/>
      </w:pPr>
    </w:p>
    <w:p w14:paraId="6E493482" w14:textId="77777777" w:rsidR="00CA3DCA" w:rsidRDefault="00CA3DCA">
      <w:pPr>
        <w:rPr>
          <w:rFonts w:asciiTheme="majorHAnsi" w:eastAsiaTheme="majorEastAsia" w:hAnsiTheme="majorHAnsi" w:cs="Mangal"/>
          <w:sz w:val="36"/>
          <w:szCs w:val="21"/>
        </w:rPr>
      </w:pPr>
      <w:r>
        <w:br w:type="page"/>
      </w:r>
    </w:p>
    <w:p w14:paraId="2D4F4621" w14:textId="213F5A66" w:rsidR="00F01A5B" w:rsidRDefault="00E30936" w:rsidP="00EA70D4">
      <w:pPr>
        <w:pStyle w:val="1"/>
        <w:spacing w:before="240" w:after="240"/>
      </w:pPr>
      <w:bookmarkStart w:id="0" w:name="_Toc136004597"/>
      <w:r>
        <w:rPr>
          <w:rFonts w:hint="eastAsia"/>
        </w:rPr>
        <w:lastRenderedPageBreak/>
        <w:t>はじめに</w:t>
      </w:r>
      <w:bookmarkEnd w:id="0"/>
    </w:p>
    <w:p w14:paraId="154354EE" w14:textId="64649712" w:rsidR="00EA70D4" w:rsidRDefault="00EA70D4" w:rsidP="00EA70D4">
      <w:pPr>
        <w:pStyle w:val="2"/>
        <w:spacing w:before="120" w:after="120"/>
      </w:pPr>
      <w:bookmarkStart w:id="1" w:name="_Toc136004598"/>
      <w:r>
        <w:rPr>
          <w:rFonts w:hint="eastAsia"/>
        </w:rPr>
        <w:t>今回の再審請求理由補充書について</w:t>
      </w:r>
      <w:bookmarkEnd w:id="1"/>
    </w:p>
    <w:p w14:paraId="756A6D01" w14:textId="77777777" w:rsidR="00EA70D4" w:rsidRDefault="00EA70D4" w:rsidP="00EA70D4"/>
    <w:p w14:paraId="1C89D1FB" w14:textId="77777777" w:rsidR="00EA70D4" w:rsidRDefault="00EA70D4" w:rsidP="00EA70D4">
      <w:pPr>
        <w:pStyle w:val="aa"/>
        <w:rPr>
          <w:rFonts w:ascii="Cambria Math" w:hAnsi="Cambria Math" w:cs="Cambria Math"/>
        </w:rPr>
      </w:pPr>
      <w:r>
        <w:rPr>
          <w:rFonts w:ascii="Cambria Math" w:hAnsi="Cambria Math" w:cs="Cambria Math"/>
        </w:rPr>
        <w:t>≫≫≫</w:t>
      </w:r>
      <w:r>
        <w:t xml:space="preserve"> </w:t>
      </w:r>
      <w:proofErr w:type="spellStart"/>
      <w:r>
        <w:t>Macbook</w:t>
      </w:r>
      <w:proofErr w:type="spellEnd"/>
      <w:r>
        <w:t xml:space="preserve">-Air Word 2023/05/23 14:47:32 </w:t>
      </w:r>
      <w:r>
        <w:rPr>
          <w:rFonts w:ascii="Cambria Math" w:hAnsi="Cambria Math" w:cs="Cambria Math"/>
        </w:rPr>
        <w:t>≫≫≫</w:t>
      </w:r>
    </w:p>
    <w:p w14:paraId="0DC62BEE" w14:textId="77777777" w:rsidR="00EA70D4" w:rsidRDefault="00EA70D4" w:rsidP="00EA70D4">
      <w:pPr>
        <w:pStyle w:val="aa"/>
        <w:rPr>
          <w:rFonts w:ascii="Cambria Math" w:hAnsi="Cambria Math" w:cs="Cambria Math"/>
        </w:rPr>
      </w:pPr>
    </w:p>
    <w:p w14:paraId="746B7F53" w14:textId="00C7643C" w:rsidR="00EA70D4" w:rsidRDefault="00EA70D4" w:rsidP="00EA70D4">
      <w:pPr>
        <w:rPr>
          <w:rFonts w:ascii="ＭＳ 明朝" w:eastAsia="ＭＳ 明朝" w:hAnsi="ＭＳ 明朝" w:cs="ＭＳ 明朝"/>
        </w:rPr>
      </w:pPr>
      <w:r>
        <w:rPr>
          <w:rFonts w:ascii="ＭＳ 明朝" w:eastAsia="ＭＳ 明朝" w:hAnsi="ＭＳ 明朝" w:cs="ＭＳ 明朝" w:hint="eastAsia"/>
        </w:rPr>
        <w:t xml:space="preserve">　時刻は2023年5月23日の14時49分ですが、明後日5月25日木曜日の今頃の時間には書き上げて、印刷を行い、能都郵便局に行って郵送する予定です。</w:t>
      </w:r>
    </w:p>
    <w:p w14:paraId="18A89435" w14:textId="77777777" w:rsidR="00EA70D4" w:rsidRDefault="00EA70D4" w:rsidP="00EA70D4">
      <w:pPr>
        <w:rPr>
          <w:rFonts w:ascii="ＭＳ 明朝" w:eastAsia="ＭＳ 明朝" w:hAnsi="ＭＳ 明朝" w:cs="ＭＳ 明朝"/>
        </w:rPr>
      </w:pPr>
    </w:p>
    <w:p w14:paraId="41F684B5" w14:textId="081484BC" w:rsidR="00EA70D4" w:rsidRDefault="00EA70D4" w:rsidP="00EA70D4">
      <w:pPr>
        <w:rPr>
          <w:rFonts w:ascii="ＭＳ 明朝" w:eastAsia="ＭＳ 明朝" w:hAnsi="ＭＳ 明朝" w:cs="ＭＳ 明朝"/>
        </w:rPr>
      </w:pPr>
      <w:r>
        <w:rPr>
          <w:rFonts w:ascii="ＭＳ 明朝" w:eastAsia="ＭＳ 明朝" w:hAnsi="ＭＳ 明朝" w:cs="ＭＳ 明朝" w:hint="eastAsia"/>
        </w:rPr>
        <w:t xml:space="preserve">　なるべく簡潔に</w:t>
      </w:r>
      <w:r w:rsidR="000D4A37">
        <w:rPr>
          <w:rFonts w:ascii="ＭＳ 明朝" w:eastAsia="ＭＳ 明朝" w:hAnsi="ＭＳ 明朝" w:cs="ＭＳ 明朝" w:hint="eastAsia"/>
        </w:rPr>
        <w:t>仕上げるつもりで、手持ちの時間を短めに設定したのですが、さきほど14時を過ぎた頃に読み込んだ、控訴審の私選弁護人で被告発人の被告発人木梨松嗣弁護士の控訴趣意書と控訴趣意補充書だけでも、予定外の分量となりそうです。</w:t>
      </w:r>
    </w:p>
    <w:p w14:paraId="02937148" w14:textId="77777777" w:rsidR="000D4A37" w:rsidRDefault="000D4A37" w:rsidP="00EA70D4">
      <w:pPr>
        <w:rPr>
          <w:rFonts w:ascii="ＭＳ 明朝" w:eastAsia="ＭＳ 明朝" w:hAnsi="ＭＳ 明朝" w:cs="ＭＳ 明朝"/>
        </w:rPr>
      </w:pPr>
    </w:p>
    <w:p w14:paraId="1BA35A9A" w14:textId="7D9E0037" w:rsidR="000D4A37" w:rsidRDefault="000D4A37" w:rsidP="00EA70D4">
      <w:pPr>
        <w:rPr>
          <w:rFonts w:ascii="ＭＳ 明朝" w:eastAsia="ＭＳ 明朝" w:hAnsi="ＭＳ 明朝" w:cs="ＭＳ 明朝"/>
        </w:rPr>
      </w:pPr>
      <w:r>
        <w:rPr>
          <w:rFonts w:ascii="ＭＳ 明朝" w:eastAsia="ＭＳ 明朝" w:hAnsi="ＭＳ 明朝" w:cs="ＭＳ 明朝" w:hint="eastAsia"/>
        </w:rPr>
        <w:t xml:space="preserve">　本日5月23日の朝には、ネットで刑事訴訟法の再審の条文を探し出し、一通り目を通しました。今回の再審請求理由補充書では、事実関係より、法律上の再審請求の根拠を理由付けとして示していきたいと考えておりますが、事実関係を根拠とするものなので、事実関係に関する記載もそれなりに多くなるかもしれません。</w:t>
      </w:r>
    </w:p>
    <w:p w14:paraId="5CA669EE" w14:textId="77777777" w:rsidR="000D4A37" w:rsidRDefault="000D4A37" w:rsidP="00EA70D4">
      <w:pPr>
        <w:rPr>
          <w:rFonts w:ascii="ＭＳ 明朝" w:eastAsia="ＭＳ 明朝" w:hAnsi="ＭＳ 明朝" w:cs="ＭＳ 明朝"/>
        </w:rPr>
      </w:pPr>
    </w:p>
    <w:p w14:paraId="268445ED" w14:textId="77777777" w:rsidR="000D4A37" w:rsidRDefault="000D4A37" w:rsidP="000D4A37">
      <w:pPr>
        <w:pStyle w:val="aa"/>
      </w:pPr>
      <w:r>
        <w:t xml:space="preserve">≪≪≪ </w:t>
      </w:r>
      <w:proofErr w:type="spellStart"/>
      <w:r>
        <w:t>Macbook</w:t>
      </w:r>
      <w:proofErr w:type="spellEnd"/>
      <w:r>
        <w:t>-Air Word 2023/05/23 15:01:38 ≪≪≪</w:t>
      </w:r>
    </w:p>
    <w:p w14:paraId="0908629D" w14:textId="77777777" w:rsidR="000D4A37" w:rsidRDefault="000D4A37" w:rsidP="000D4A37">
      <w:pPr>
        <w:pStyle w:val="aa"/>
      </w:pPr>
    </w:p>
    <w:p w14:paraId="23943D15" w14:textId="21BBD87C" w:rsidR="000D4A37" w:rsidRDefault="000D4A37">
      <w:r>
        <w:br w:type="page"/>
      </w:r>
    </w:p>
    <w:p w14:paraId="3E6CD068" w14:textId="124187BA" w:rsidR="000D4A37" w:rsidRDefault="000E5E4F" w:rsidP="00E3718B">
      <w:pPr>
        <w:pStyle w:val="1"/>
        <w:spacing w:before="240" w:after="240"/>
      </w:pPr>
      <w:bookmarkStart w:id="2" w:name="_Toc136004599"/>
      <w:r>
        <w:rPr>
          <w:rFonts w:hint="eastAsia"/>
        </w:rPr>
        <w:lastRenderedPageBreak/>
        <w:t>原判決を決定づけた</w:t>
      </w:r>
      <w:r w:rsidR="000D4A37">
        <w:rPr>
          <w:rFonts w:hint="eastAsia"/>
        </w:rPr>
        <w:t>被告発人木梨松嗣弁護士</w:t>
      </w:r>
      <w:r>
        <w:rPr>
          <w:rFonts w:hint="eastAsia"/>
        </w:rPr>
        <w:t>の不当な弁護活動</w:t>
      </w:r>
      <w:bookmarkEnd w:id="2"/>
    </w:p>
    <w:p w14:paraId="6E0C8068" w14:textId="0739033B" w:rsidR="000E5E4F" w:rsidRDefault="000E5E4F" w:rsidP="000E5E4F">
      <w:pPr>
        <w:pStyle w:val="2"/>
        <w:spacing w:before="120" w:after="120"/>
      </w:pPr>
      <w:bookmarkStart w:id="3" w:name="_Toc136004600"/>
      <w:r>
        <w:rPr>
          <w:rFonts w:hint="eastAsia"/>
        </w:rPr>
        <w:t>控訴趣意書について</w:t>
      </w:r>
      <w:bookmarkEnd w:id="3"/>
    </w:p>
    <w:p w14:paraId="272B1A48" w14:textId="508A3E89" w:rsidR="000E5E4F" w:rsidRDefault="000E5E4F" w:rsidP="000E5E4F">
      <w:pPr>
        <w:pStyle w:val="3"/>
        <w:spacing w:before="120" w:after="120"/>
      </w:pPr>
      <w:bookmarkStart w:id="4" w:name="_Toc136004601"/>
      <w:r>
        <w:rPr>
          <w:rFonts w:hint="eastAsia"/>
        </w:rPr>
        <w:t>概要と作成時期</w:t>
      </w:r>
      <w:bookmarkEnd w:id="4"/>
    </w:p>
    <w:p w14:paraId="578E40B9" w14:textId="77777777" w:rsidR="004B733E" w:rsidRDefault="004B733E" w:rsidP="004B733E"/>
    <w:p w14:paraId="67CC0624" w14:textId="77777777" w:rsidR="004705FB" w:rsidRDefault="004705FB" w:rsidP="004705FB">
      <w:pPr>
        <w:pStyle w:val="aa"/>
        <w:rPr>
          <w:rFonts w:ascii="Cambria Math" w:hAnsi="Cambria Math" w:cs="Cambria Math"/>
        </w:rPr>
      </w:pPr>
      <w:r>
        <w:rPr>
          <w:rFonts w:ascii="Cambria Math" w:hAnsi="Cambria Math" w:cs="Cambria Math"/>
        </w:rPr>
        <w:t>≫≫≫</w:t>
      </w:r>
      <w:r>
        <w:t xml:space="preserve"> </w:t>
      </w:r>
      <w:proofErr w:type="spellStart"/>
      <w:r>
        <w:t>Macbook</w:t>
      </w:r>
      <w:proofErr w:type="spellEnd"/>
      <w:r>
        <w:t xml:space="preserve">-Air Word 2023/05/24 16:12:48 </w:t>
      </w:r>
      <w:r>
        <w:rPr>
          <w:rFonts w:ascii="Cambria Math" w:hAnsi="Cambria Math" w:cs="Cambria Math"/>
        </w:rPr>
        <w:t>≫≫≫</w:t>
      </w:r>
    </w:p>
    <w:p w14:paraId="426C24F8" w14:textId="77777777" w:rsidR="004705FB" w:rsidRDefault="004705FB" w:rsidP="004705FB">
      <w:pPr>
        <w:pStyle w:val="aa"/>
        <w:rPr>
          <w:rFonts w:ascii="Cambria Math" w:hAnsi="Cambria Math" w:cs="Cambria Math"/>
        </w:rPr>
      </w:pPr>
    </w:p>
    <w:p w14:paraId="2DD3DA19" w14:textId="2755BF7C" w:rsidR="004705FB" w:rsidRDefault="004705FB" w:rsidP="004705FB">
      <w:pPr>
        <w:rPr>
          <w:rFonts w:ascii="ＭＳ 明朝" w:eastAsia="ＭＳ 明朝" w:hAnsi="ＭＳ 明朝" w:cs="ＭＳ 明朝"/>
        </w:rPr>
      </w:pPr>
      <w:r>
        <w:rPr>
          <w:rFonts w:ascii="ＭＳ 明朝" w:eastAsia="ＭＳ 明朝" w:hAnsi="ＭＳ 明朝" w:cs="ＭＳ 明朝" w:hint="eastAsia"/>
        </w:rPr>
        <w:t xml:space="preserve">　控訴趣意書の日付は、平成4年10月7日になっています。A4用紙で数えて3枚ですが、元はB4用紙の袋とじでB5サイズでは6ページになるかと思います。</w:t>
      </w:r>
    </w:p>
    <w:p w14:paraId="4E8662B1" w14:textId="77777777" w:rsidR="004705FB" w:rsidRDefault="004705FB" w:rsidP="004705FB">
      <w:pPr>
        <w:rPr>
          <w:rFonts w:ascii="ＭＳ 明朝" w:eastAsia="ＭＳ 明朝" w:hAnsi="ＭＳ 明朝" w:cs="ＭＳ 明朝"/>
        </w:rPr>
      </w:pPr>
    </w:p>
    <w:p w14:paraId="4DA23B8F" w14:textId="4F98CCC7" w:rsidR="004705FB" w:rsidRDefault="004705FB" w:rsidP="004705FB">
      <w:pPr>
        <w:rPr>
          <w:rFonts w:ascii="ＭＳ 明朝" w:eastAsia="ＭＳ 明朝" w:hAnsi="ＭＳ 明朝" w:cs="ＭＳ 明朝"/>
        </w:rPr>
      </w:pPr>
      <w:r>
        <w:rPr>
          <w:rFonts w:ascii="ＭＳ 明朝" w:eastAsia="ＭＳ 明朝" w:hAnsi="ＭＳ 明朝" w:cs="ＭＳ 明朝" w:hint="eastAsia"/>
        </w:rPr>
        <w:t xml:space="preserve">　項目とは無関係のところから書き始めたらそのまま長文になってしまったので、全体的な見通しの悪さもあり、参考資料という項目を作成して、そちらに移動させました。</w:t>
      </w:r>
    </w:p>
    <w:p w14:paraId="50FC2E88" w14:textId="77777777" w:rsidR="004705FB" w:rsidRDefault="004705FB" w:rsidP="004705FB">
      <w:pPr>
        <w:rPr>
          <w:rFonts w:ascii="ＭＳ 明朝" w:eastAsia="ＭＳ 明朝" w:hAnsi="ＭＳ 明朝" w:cs="ＭＳ 明朝"/>
        </w:rPr>
      </w:pPr>
    </w:p>
    <w:p w14:paraId="7B6229BC" w14:textId="691C892C" w:rsidR="004705FB" w:rsidRDefault="004705FB" w:rsidP="004705FB">
      <w:pPr>
        <w:rPr>
          <w:rFonts w:ascii="ＭＳ 明朝" w:eastAsia="ＭＳ 明朝" w:hAnsi="ＭＳ 明朝" w:cs="ＭＳ 明朝"/>
        </w:rPr>
      </w:pPr>
      <w:r>
        <w:rPr>
          <w:rFonts w:ascii="ＭＳ 明朝" w:eastAsia="ＭＳ 明朝" w:hAnsi="ＭＳ 明朝" w:cs="ＭＳ 明朝" w:hint="eastAsia"/>
        </w:rPr>
        <w:t xml:space="preserve">　昨日に読んでいる控訴趣意書ですが、今からスマホのストップウォッチを使って時間の計測をしながら読み直します。</w:t>
      </w:r>
    </w:p>
    <w:p w14:paraId="28D331AC" w14:textId="77777777" w:rsidR="004705FB" w:rsidRDefault="004705FB" w:rsidP="004705FB">
      <w:pPr>
        <w:rPr>
          <w:rFonts w:ascii="ＭＳ 明朝" w:eastAsia="ＭＳ 明朝" w:hAnsi="ＭＳ 明朝" w:cs="ＭＳ 明朝"/>
        </w:rPr>
      </w:pPr>
    </w:p>
    <w:p w14:paraId="399E14D2" w14:textId="7B52C126" w:rsidR="004705FB" w:rsidRDefault="00B063A9" w:rsidP="004705FB">
      <w:pPr>
        <w:rPr>
          <w:rFonts w:ascii="ＭＳ 明朝" w:eastAsia="ＭＳ 明朝" w:hAnsi="ＭＳ 明朝" w:cs="ＭＳ 明朝"/>
        </w:rPr>
      </w:pPr>
      <w:r>
        <w:rPr>
          <w:rFonts w:ascii="ＭＳ 明朝" w:eastAsia="ＭＳ 明朝" w:hAnsi="ＭＳ 明朝" w:cs="ＭＳ 明朝" w:hint="eastAsia"/>
        </w:rPr>
        <w:t xml:space="preserve">　2分47秒83でした。</w:t>
      </w:r>
    </w:p>
    <w:p w14:paraId="6FDD2787" w14:textId="77777777" w:rsidR="00C13950" w:rsidRDefault="00C13950" w:rsidP="004705FB">
      <w:pPr>
        <w:rPr>
          <w:rFonts w:ascii="ＭＳ 明朝" w:eastAsia="ＭＳ 明朝" w:hAnsi="ＭＳ 明朝" w:cs="ＭＳ 明朝"/>
        </w:rPr>
      </w:pPr>
    </w:p>
    <w:p w14:paraId="14FAF76F" w14:textId="0807F081" w:rsidR="00C13950" w:rsidRDefault="00C13950" w:rsidP="00C13950">
      <w:pPr>
        <w:pStyle w:val="3"/>
        <w:spacing w:before="120" w:after="120"/>
      </w:pPr>
      <w:bookmarkStart w:id="5" w:name="_Toc136004602"/>
      <w:r>
        <w:rPr>
          <w:rFonts w:hint="eastAsia"/>
        </w:rPr>
        <w:t>被害者が「嫌」と言ったときの実際の状況</w:t>
      </w:r>
      <w:bookmarkEnd w:id="5"/>
    </w:p>
    <w:p w14:paraId="1FA6B4E9" w14:textId="77777777" w:rsidR="00B063A9" w:rsidRDefault="00B063A9" w:rsidP="004705FB">
      <w:pPr>
        <w:rPr>
          <w:rFonts w:ascii="ＭＳ 明朝" w:eastAsia="ＭＳ 明朝" w:hAnsi="ＭＳ 明朝" w:cs="ＭＳ 明朝"/>
        </w:rPr>
      </w:pPr>
    </w:p>
    <w:p w14:paraId="491168F9" w14:textId="449A0D3C" w:rsidR="00B063A9" w:rsidRDefault="00B063A9" w:rsidP="004705FB">
      <w:pPr>
        <w:rPr>
          <w:rFonts w:ascii="ＭＳ 明朝" w:eastAsia="ＭＳ 明朝" w:hAnsi="ＭＳ 明朝" w:cs="ＭＳ 明朝"/>
        </w:rPr>
      </w:pPr>
      <w:r>
        <w:rPr>
          <w:rFonts w:ascii="ＭＳ 明朝" w:eastAsia="ＭＳ 明朝" w:hAnsi="ＭＳ 明朝" w:cs="ＭＳ 明朝" w:hint="eastAsia"/>
        </w:rPr>
        <w:t xml:space="preserve">　ネットで調べたところ裁判文書の書式は、見出しの大きい順で、第1、1，（1）となっていましたが、この被告発人木梨松嗣弁護士作成の控訴趣意書は、第一、一、1となっているようです。</w:t>
      </w:r>
    </w:p>
    <w:p w14:paraId="798EC5C6" w14:textId="77777777" w:rsidR="00B063A9" w:rsidRDefault="00B063A9" w:rsidP="004705FB">
      <w:pPr>
        <w:rPr>
          <w:rFonts w:ascii="ＭＳ 明朝" w:eastAsia="ＭＳ 明朝" w:hAnsi="ＭＳ 明朝" w:cs="ＭＳ 明朝"/>
        </w:rPr>
      </w:pPr>
    </w:p>
    <w:p w14:paraId="22A6F2E5" w14:textId="589D0AAC" w:rsidR="00B063A9" w:rsidRDefault="00B063A9" w:rsidP="004705FB">
      <w:pPr>
        <w:rPr>
          <w:rFonts w:ascii="ＭＳ 明朝" w:eastAsia="ＭＳ 明朝" w:hAnsi="ＭＳ 明朝" w:cs="ＭＳ 明朝"/>
        </w:rPr>
      </w:pPr>
      <w:r>
        <w:rPr>
          <w:rFonts w:ascii="ＭＳ 明朝" w:eastAsia="ＭＳ 明朝" w:hAnsi="ＭＳ 明朝" w:cs="ＭＳ 明朝" w:hint="eastAsia"/>
        </w:rPr>
        <w:t xml:space="preserve">　その「第一、一、2」になりますが、「被告人が行為に及ぼうとしたとき「嫌」と三回位言っている（検面調書五）」とあります。</w:t>
      </w:r>
    </w:p>
    <w:p w14:paraId="311C92F5" w14:textId="77777777" w:rsidR="00B063A9" w:rsidRDefault="00B063A9" w:rsidP="004705FB">
      <w:pPr>
        <w:rPr>
          <w:rFonts w:ascii="ＭＳ 明朝" w:eastAsia="ＭＳ 明朝" w:hAnsi="ＭＳ 明朝" w:cs="ＭＳ 明朝"/>
        </w:rPr>
      </w:pPr>
    </w:p>
    <w:p w14:paraId="6D065F4B" w14:textId="59866FEE" w:rsidR="00B063A9" w:rsidRDefault="00B063A9" w:rsidP="004705FB">
      <w:pPr>
        <w:rPr>
          <w:rFonts w:ascii="ＭＳ 明朝" w:eastAsia="ＭＳ 明朝" w:hAnsi="ＭＳ 明朝" w:cs="ＭＳ 明朝"/>
        </w:rPr>
      </w:pPr>
      <w:r>
        <w:rPr>
          <w:rFonts w:ascii="ＭＳ 明朝" w:eastAsia="ＭＳ 明朝" w:hAnsi="ＭＳ 明朝" w:cs="ＭＳ 明朝" w:hint="eastAsia"/>
        </w:rPr>
        <w:t xml:space="preserve">　谷内孝志警部補作成の甲号供述調書は、前に一通り読んでから間が長いので、ぼんやりとしか憶えていないですが、性行為に及ぼうとし、被害者のパンティを脱がせてからずいぶんと時間が経過し、これは諦めようかと思い、この考えが頭に浮かんだことはよく憶えているのですが、それに呼応するような体の動きを私がしたように思います。</w:t>
      </w:r>
    </w:p>
    <w:p w14:paraId="0AF8B4D6" w14:textId="77777777" w:rsidR="00B063A9" w:rsidRDefault="00B063A9" w:rsidP="004705FB">
      <w:pPr>
        <w:rPr>
          <w:rFonts w:ascii="ＭＳ 明朝" w:eastAsia="ＭＳ 明朝" w:hAnsi="ＭＳ 明朝" w:cs="ＭＳ 明朝"/>
        </w:rPr>
      </w:pPr>
    </w:p>
    <w:p w14:paraId="2888FAF2" w14:textId="47CF588F" w:rsidR="00B063A9" w:rsidRDefault="00B063A9" w:rsidP="004705FB">
      <w:pPr>
        <w:rPr>
          <w:rFonts w:ascii="ＭＳ 明朝" w:eastAsia="ＭＳ 明朝" w:hAnsi="ＭＳ 明朝" w:cs="ＭＳ 明朝"/>
        </w:rPr>
      </w:pPr>
      <w:r>
        <w:rPr>
          <w:rFonts w:ascii="ＭＳ 明朝" w:eastAsia="ＭＳ 明朝" w:hAnsi="ＭＳ 明朝" w:cs="ＭＳ 明朝" w:hint="eastAsia"/>
        </w:rPr>
        <w:t xml:space="preserve">　あるいはいったん体を離そうとしたのかもしれないですが、そのようなタイミングで被害者は「嫌」と三回ぐらい言ったのであり、</w:t>
      </w:r>
      <w:r w:rsidR="00F65D55">
        <w:rPr>
          <w:rFonts w:ascii="ＭＳ 明朝" w:eastAsia="ＭＳ 明朝" w:hAnsi="ＭＳ 明朝" w:cs="ＭＳ 明朝" w:hint="eastAsia"/>
        </w:rPr>
        <w:t>彼女が</w:t>
      </w:r>
      <w:r>
        <w:rPr>
          <w:rFonts w:ascii="ＭＳ 明朝" w:eastAsia="ＭＳ 明朝" w:hAnsi="ＭＳ 明朝" w:cs="ＭＳ 明朝" w:hint="eastAsia"/>
        </w:rPr>
        <w:t>それまで黙っていたのも</w:t>
      </w:r>
      <w:r w:rsidR="00F65D55">
        <w:rPr>
          <w:rFonts w:ascii="ＭＳ 明朝" w:eastAsia="ＭＳ 明朝" w:hAnsi="ＭＳ 明朝" w:cs="ＭＳ 明朝" w:hint="eastAsia"/>
        </w:rPr>
        <w:t>性行為を受け入れる気持ちがあったように思え、これですぐに私の体の方も反応して、行為に及ぶことが出来たのです。</w:t>
      </w:r>
    </w:p>
    <w:p w14:paraId="2ACD5B7B" w14:textId="77777777" w:rsidR="00F65D55" w:rsidRDefault="00F65D55" w:rsidP="004705FB">
      <w:pPr>
        <w:rPr>
          <w:rFonts w:ascii="ＭＳ 明朝" w:eastAsia="ＭＳ 明朝" w:hAnsi="ＭＳ 明朝" w:cs="ＭＳ 明朝"/>
        </w:rPr>
      </w:pPr>
    </w:p>
    <w:p w14:paraId="31D6B830" w14:textId="0BBA9C6E" w:rsidR="00F65D55" w:rsidRPr="004705FB" w:rsidRDefault="00C13950" w:rsidP="00C13950">
      <w:pPr>
        <w:pStyle w:val="3"/>
        <w:spacing w:before="120" w:after="120"/>
      </w:pPr>
      <w:bookmarkStart w:id="6" w:name="_Toc136004603"/>
      <w:r>
        <w:rPr>
          <w:rFonts w:hint="eastAsia"/>
        </w:rPr>
        <w:t>「真実に反する供述」という不可解な点</w:t>
      </w:r>
      <w:bookmarkEnd w:id="6"/>
    </w:p>
    <w:p w14:paraId="05EC9E3D" w14:textId="77777777" w:rsidR="004B733E" w:rsidRDefault="004B733E" w:rsidP="004B733E"/>
    <w:p w14:paraId="680DB7AA" w14:textId="284CBFE5" w:rsidR="004B733E" w:rsidRDefault="00C13950" w:rsidP="004B733E">
      <w:pPr>
        <w:rPr>
          <w:rFonts w:ascii="ＭＳ 明朝" w:eastAsia="ＭＳ 明朝" w:hAnsi="ＭＳ 明朝" w:cs="ＭＳ 明朝"/>
        </w:rPr>
      </w:pPr>
      <w:r>
        <w:rPr>
          <w:rFonts w:ascii="ＭＳ 明朝" w:eastAsia="ＭＳ 明朝" w:hAnsi="ＭＳ 明朝" w:cs="ＭＳ 明朝" w:hint="eastAsia"/>
        </w:rPr>
        <w:t xml:space="preserve">　「第一、二、2」になります。「自責の念から、真実に反する供述を捜査官にしたものであること。」となっております。</w:t>
      </w:r>
    </w:p>
    <w:p w14:paraId="4542E659" w14:textId="77777777" w:rsidR="00C13950" w:rsidRDefault="00C13950" w:rsidP="004B733E">
      <w:pPr>
        <w:rPr>
          <w:rFonts w:ascii="ＭＳ 明朝" w:eastAsia="ＭＳ 明朝" w:hAnsi="ＭＳ 明朝" w:cs="ＭＳ 明朝"/>
        </w:rPr>
      </w:pPr>
    </w:p>
    <w:p w14:paraId="33A16B76" w14:textId="0B5077CB" w:rsidR="00C13950" w:rsidRDefault="00C13950" w:rsidP="004B733E">
      <w:pPr>
        <w:rPr>
          <w:rFonts w:ascii="ＭＳ 明朝" w:eastAsia="ＭＳ 明朝" w:hAnsi="ＭＳ 明朝" w:cs="ＭＳ 明朝"/>
        </w:rPr>
      </w:pPr>
      <w:r>
        <w:rPr>
          <w:rFonts w:ascii="ＭＳ 明朝" w:eastAsia="ＭＳ 明朝" w:hAnsi="ＭＳ 明朝" w:cs="ＭＳ 明朝" w:hint="eastAsia"/>
        </w:rPr>
        <w:t xml:space="preserve">　金沢西警察署に出頭した当日4月1日の夜を除くと、4月2日以降はすべて谷内孝志警部補の取調べと供述調書の作成で、何か用事で別の捜査官が同室をすることはあったかもしれないですが、あったとしても短い時間で、別の捜査官が立ち会うことはなかったと思います。</w:t>
      </w:r>
    </w:p>
    <w:p w14:paraId="7126081D" w14:textId="77777777" w:rsidR="00C13950" w:rsidRDefault="00C13950" w:rsidP="004B733E">
      <w:pPr>
        <w:rPr>
          <w:rFonts w:ascii="ＭＳ 明朝" w:eastAsia="ＭＳ 明朝" w:hAnsi="ＭＳ 明朝" w:cs="ＭＳ 明朝"/>
        </w:rPr>
      </w:pPr>
    </w:p>
    <w:p w14:paraId="62A42E83" w14:textId="2355A90F" w:rsidR="00C13950" w:rsidRDefault="00C13950" w:rsidP="004B733E">
      <w:pPr>
        <w:rPr>
          <w:rFonts w:ascii="ＭＳ 明朝" w:eastAsia="ＭＳ 明朝" w:hAnsi="ＭＳ 明朝" w:cs="ＭＳ 明朝"/>
        </w:rPr>
      </w:pPr>
      <w:r>
        <w:rPr>
          <w:rFonts w:ascii="ＭＳ 明朝" w:eastAsia="ＭＳ 明朝" w:hAnsi="ＭＳ 明朝" w:cs="ＭＳ 明朝" w:hint="eastAsia"/>
        </w:rPr>
        <w:t xml:space="preserve">　これまでの何度も作成した書面等で書いてきたことですが、谷内孝志警部補は</w:t>
      </w:r>
      <w:r w:rsidR="00B2271B">
        <w:rPr>
          <w:rFonts w:ascii="ＭＳ 明朝" w:eastAsia="ＭＳ 明朝" w:hAnsi="ＭＳ 明朝" w:cs="ＭＳ 明朝" w:hint="eastAsia"/>
        </w:rPr>
        <w:t>午前中を中心に、私の話を聞き取り、それを細かい字でノートに書き込んでいました。横書きでびっしりと隙間なく、当時は知らなかった言葉かもしれないですが、改行を入れずに書き込んでいました。</w:t>
      </w:r>
    </w:p>
    <w:p w14:paraId="3BD2E249" w14:textId="77777777" w:rsidR="00B2271B" w:rsidRDefault="00B2271B" w:rsidP="004B733E">
      <w:pPr>
        <w:rPr>
          <w:rFonts w:ascii="ＭＳ 明朝" w:eastAsia="ＭＳ 明朝" w:hAnsi="ＭＳ 明朝" w:cs="ＭＳ 明朝"/>
        </w:rPr>
      </w:pPr>
    </w:p>
    <w:p w14:paraId="41E931F0" w14:textId="21A651B5" w:rsidR="00B2271B" w:rsidRDefault="00B2271B" w:rsidP="004B733E">
      <w:pPr>
        <w:rPr>
          <w:rFonts w:ascii="ＭＳ 明朝" w:eastAsia="ＭＳ 明朝" w:hAnsi="ＭＳ 明朝" w:cs="ＭＳ 明朝"/>
        </w:rPr>
      </w:pPr>
      <w:r>
        <w:rPr>
          <w:rFonts w:ascii="ＭＳ 明朝" w:eastAsia="ＭＳ 明朝" w:hAnsi="ＭＳ 明朝" w:cs="ＭＳ 明朝" w:hint="eastAsia"/>
        </w:rPr>
        <w:t xml:space="preserve">　今考えると、後で書き込みを入れた、と疑われる可能性を排除するためノートに隙間を作らずに書き込んでいたのかもしれません。</w:t>
      </w:r>
    </w:p>
    <w:p w14:paraId="0AF932CB" w14:textId="77777777" w:rsidR="00B2271B" w:rsidRDefault="00B2271B" w:rsidP="004B733E">
      <w:pPr>
        <w:rPr>
          <w:rFonts w:ascii="ＭＳ 明朝" w:eastAsia="ＭＳ 明朝" w:hAnsi="ＭＳ 明朝" w:cs="ＭＳ 明朝"/>
        </w:rPr>
      </w:pPr>
    </w:p>
    <w:p w14:paraId="452E29EA" w14:textId="08BAE50E" w:rsidR="00B2271B" w:rsidRDefault="00B2271B" w:rsidP="004B733E">
      <w:pPr>
        <w:rPr>
          <w:rFonts w:ascii="ＭＳ 明朝" w:eastAsia="ＭＳ 明朝" w:hAnsi="ＭＳ 明朝" w:cs="ＭＳ 明朝"/>
        </w:rPr>
      </w:pPr>
      <w:r>
        <w:rPr>
          <w:rFonts w:ascii="ＭＳ 明朝" w:eastAsia="ＭＳ 明朝" w:hAnsi="ＭＳ 明朝" w:cs="ＭＳ 明朝" w:hint="eastAsia"/>
        </w:rPr>
        <w:t xml:space="preserve">　強姦が目的だったという表現が正しくない、と谷内孝志警部補に申し入れをしたことはありましたが、真実に反する供述というのは、心当たりがありません。</w:t>
      </w:r>
    </w:p>
    <w:p w14:paraId="526B510E" w14:textId="77777777" w:rsidR="00B2271B" w:rsidRDefault="00B2271B" w:rsidP="004B733E">
      <w:pPr>
        <w:rPr>
          <w:rFonts w:ascii="ＭＳ 明朝" w:eastAsia="ＭＳ 明朝" w:hAnsi="ＭＳ 明朝" w:cs="ＭＳ 明朝"/>
        </w:rPr>
      </w:pPr>
    </w:p>
    <w:p w14:paraId="146FAC3A" w14:textId="6F07E5A0" w:rsidR="00B2271B" w:rsidRPr="00C13950" w:rsidRDefault="00B2271B" w:rsidP="004B733E">
      <w:pPr>
        <w:rPr>
          <w:rFonts w:ascii="ＭＳ 明朝" w:eastAsia="ＭＳ 明朝" w:hAnsi="ＭＳ 明朝" w:cs="ＭＳ 明朝"/>
        </w:rPr>
      </w:pPr>
      <w:r>
        <w:rPr>
          <w:rFonts w:ascii="ＭＳ 明朝" w:eastAsia="ＭＳ 明朝" w:hAnsi="ＭＳ 明朝" w:cs="ＭＳ 明朝" w:hint="eastAsia"/>
        </w:rPr>
        <w:t xml:space="preserve">　谷内孝志警部補は午後になって、自分が書き込んだノートから必要と判断した部分を選んで、自分の思う表現を使って</w:t>
      </w:r>
      <w:r w:rsidR="006275B9">
        <w:rPr>
          <w:rFonts w:ascii="ＭＳ 明朝" w:eastAsia="ＭＳ 明朝" w:hAnsi="ＭＳ 明朝" w:cs="ＭＳ 明朝" w:hint="eastAsia"/>
        </w:rPr>
        <w:t>供述調書の文面を作成していました。途中に追加の質問というのもほとんど記憶にはなく、そういうことがあればノートに書き込んでいるときに聞き直していたように思います。</w:t>
      </w:r>
    </w:p>
    <w:p w14:paraId="04CB8F0D" w14:textId="77777777" w:rsidR="004B733E" w:rsidRDefault="004B733E" w:rsidP="004B733E"/>
    <w:p w14:paraId="587F9610" w14:textId="164365A6" w:rsidR="004B733E" w:rsidRDefault="006275B9" w:rsidP="006275B9">
      <w:pPr>
        <w:pStyle w:val="3"/>
        <w:spacing w:before="120" w:after="120"/>
      </w:pPr>
      <w:bookmarkStart w:id="7" w:name="_Toc136004604"/>
      <w:r>
        <w:rPr>
          <w:rFonts w:hint="eastAsia"/>
        </w:rPr>
        <w:t>「第三　心神喪失・心神耗弱」について</w:t>
      </w:r>
      <w:bookmarkEnd w:id="7"/>
    </w:p>
    <w:p w14:paraId="27011195" w14:textId="77777777" w:rsidR="006275B9" w:rsidRDefault="006275B9" w:rsidP="006275B9"/>
    <w:p w14:paraId="470239AA" w14:textId="2AB719AF" w:rsidR="006275B9" w:rsidRDefault="006275B9" w:rsidP="006275B9">
      <w:pPr>
        <w:rPr>
          <w:rFonts w:ascii="ＭＳ 明朝" w:eastAsia="ＭＳ 明朝" w:hAnsi="ＭＳ 明朝" w:cs="ＭＳ 明朝"/>
        </w:rPr>
      </w:pPr>
      <w:r>
        <w:rPr>
          <w:rFonts w:ascii="ＭＳ 明朝" w:eastAsia="ＭＳ 明朝" w:hAnsi="ＭＳ 明朝" w:cs="ＭＳ 明朝" w:hint="eastAsia"/>
        </w:rPr>
        <w:t xml:space="preserve">　平成4年10月7日付の控訴趣意書ですが、平成4年中の被告発人木梨松嗣弁護士の接見というのは8月の中頃過ぎの最初の接見しか記憶にありません。もう1回かあるいは2回あったかもしれません。</w:t>
      </w:r>
    </w:p>
    <w:p w14:paraId="22CE4264" w14:textId="77777777" w:rsidR="006275B9" w:rsidRDefault="006275B9" w:rsidP="006275B9">
      <w:pPr>
        <w:rPr>
          <w:rFonts w:ascii="ＭＳ 明朝" w:eastAsia="ＭＳ 明朝" w:hAnsi="ＭＳ 明朝" w:cs="ＭＳ 明朝"/>
        </w:rPr>
      </w:pPr>
    </w:p>
    <w:p w14:paraId="69B4CBEF" w14:textId="51858348" w:rsidR="006275B9" w:rsidRPr="006275B9" w:rsidRDefault="006275B9" w:rsidP="006275B9">
      <w:pPr>
        <w:rPr>
          <w:rFonts w:ascii="ＭＳ 明朝" w:eastAsia="ＭＳ 明朝" w:hAnsi="ＭＳ 明朝" w:cs="ＭＳ 明朝"/>
        </w:rPr>
      </w:pPr>
      <w:r>
        <w:rPr>
          <w:rFonts w:ascii="ＭＳ 明朝" w:eastAsia="ＭＳ 明朝" w:hAnsi="ＭＳ 明朝" w:cs="ＭＳ 明朝" w:hint="eastAsia"/>
        </w:rPr>
        <w:t xml:space="preserve">　公判の打ち合わせのようなものは全くなかったですが、この控訴趣意書と、その次の控訴趣意補充書は、拘置所の方に差し入れがあったように思います。封筒での郵送というのは記憶になく、被告発人木梨松嗣弁護士の法律事務所の封筒というのも</w:t>
      </w:r>
      <w:r w:rsidR="000F19A3">
        <w:rPr>
          <w:rFonts w:ascii="ＭＳ 明朝" w:eastAsia="ＭＳ 明朝" w:hAnsi="ＭＳ 明朝" w:cs="ＭＳ 明朝" w:hint="eastAsia"/>
        </w:rPr>
        <w:t>全く記憶にないとは言い切れませんが、家には残されていないように思います。</w:t>
      </w:r>
    </w:p>
    <w:p w14:paraId="4B05C090" w14:textId="77777777" w:rsidR="004B733E" w:rsidRDefault="004B733E" w:rsidP="004B733E"/>
    <w:p w14:paraId="7B264913" w14:textId="6E51AA05" w:rsidR="004B733E" w:rsidRDefault="000F19A3" w:rsidP="004B733E">
      <w:pPr>
        <w:rPr>
          <w:rFonts w:ascii="ＭＳ 明朝" w:eastAsia="ＭＳ 明朝" w:hAnsi="ＭＳ 明朝" w:cs="ＭＳ 明朝"/>
        </w:rPr>
      </w:pPr>
      <w:r>
        <w:rPr>
          <w:rFonts w:ascii="ＭＳ 明朝" w:eastAsia="ＭＳ 明朝" w:hAnsi="ＭＳ 明朝" w:cs="ＭＳ 明朝" w:hint="eastAsia"/>
        </w:rPr>
        <w:t xml:space="preserve">　弁護士なので他の被告人の接見に金沢刑務所に来ることはあり、そのときに差し入れをしていたのかもしれないですが、差し入れの場合は、刑務官が持ってくる大きな台帳のようなものに指印をしていました。</w:t>
      </w:r>
    </w:p>
    <w:p w14:paraId="38A2A630" w14:textId="77777777" w:rsidR="000F19A3" w:rsidRDefault="000F19A3" w:rsidP="004B733E">
      <w:pPr>
        <w:rPr>
          <w:rFonts w:ascii="ＭＳ 明朝" w:eastAsia="ＭＳ 明朝" w:hAnsi="ＭＳ 明朝" w:cs="ＭＳ 明朝"/>
        </w:rPr>
      </w:pPr>
    </w:p>
    <w:p w14:paraId="4EDF8603" w14:textId="3BEAE3DB" w:rsidR="000F19A3" w:rsidRDefault="000F19A3" w:rsidP="004B733E">
      <w:pPr>
        <w:rPr>
          <w:rFonts w:ascii="ＭＳ 明朝" w:eastAsia="ＭＳ 明朝" w:hAnsi="ＭＳ 明朝" w:cs="ＭＳ 明朝"/>
        </w:rPr>
      </w:pPr>
      <w:r>
        <w:rPr>
          <w:rFonts w:ascii="ＭＳ 明朝" w:eastAsia="ＭＳ 明朝" w:hAnsi="ＭＳ 明朝" w:cs="ＭＳ 明朝" w:hint="eastAsia"/>
        </w:rPr>
        <w:t xml:space="preserve">　名古屋高検金沢支部の答弁書が届いたことも記憶にありますが、これも家で現物は見つかっていなかったと思います。名古屋高裁金沢支部からの期日の呼出状のような書面も同じく拘置所の独居房の方に届いていましたが、それと同じような扱いになっていたような気はします。</w:t>
      </w:r>
    </w:p>
    <w:p w14:paraId="13B6B920" w14:textId="77777777" w:rsidR="000F19A3" w:rsidRDefault="000F19A3" w:rsidP="004B733E">
      <w:pPr>
        <w:rPr>
          <w:rFonts w:ascii="ＭＳ 明朝" w:eastAsia="ＭＳ 明朝" w:hAnsi="ＭＳ 明朝" w:cs="ＭＳ 明朝"/>
        </w:rPr>
      </w:pPr>
    </w:p>
    <w:p w14:paraId="7500F0B2" w14:textId="690F78E1" w:rsidR="000F19A3" w:rsidRDefault="000F19A3" w:rsidP="004B733E">
      <w:pPr>
        <w:rPr>
          <w:rFonts w:ascii="ＭＳ 明朝" w:eastAsia="ＭＳ 明朝" w:hAnsi="ＭＳ 明朝" w:cs="ＭＳ 明朝"/>
        </w:rPr>
      </w:pPr>
      <w:r>
        <w:rPr>
          <w:rFonts w:ascii="ＭＳ 明朝" w:eastAsia="ＭＳ 明朝" w:hAnsi="ＭＳ 明朝" w:cs="ＭＳ 明朝" w:hint="eastAsia"/>
        </w:rPr>
        <w:t xml:space="preserve">　拘置所の雑記帳（ノート）の方も昨年の夏頃から開いていないのですが、</w:t>
      </w:r>
      <w:r w:rsidR="00902ACC">
        <w:rPr>
          <w:rFonts w:ascii="ＭＳ 明朝" w:eastAsia="ＭＳ 明朝" w:hAnsi="ＭＳ 明朝" w:cs="ＭＳ 明朝" w:hint="eastAsia"/>
        </w:rPr>
        <w:t>該当する期間の雑記帳があれば、被告発人木梨松嗣弁護士の接見や郵送された書面についての書き込みがあるように思います。</w:t>
      </w:r>
    </w:p>
    <w:p w14:paraId="56CF333C" w14:textId="77777777" w:rsidR="00902ACC" w:rsidRDefault="00902ACC" w:rsidP="004B733E">
      <w:pPr>
        <w:rPr>
          <w:rFonts w:ascii="ＭＳ 明朝" w:eastAsia="ＭＳ 明朝" w:hAnsi="ＭＳ 明朝" w:cs="ＭＳ 明朝"/>
        </w:rPr>
      </w:pPr>
    </w:p>
    <w:p w14:paraId="625C5675" w14:textId="79153BF9" w:rsidR="00902ACC" w:rsidRDefault="00902ACC" w:rsidP="004B733E">
      <w:pPr>
        <w:rPr>
          <w:rFonts w:ascii="ＭＳ 明朝" w:eastAsia="ＭＳ 明朝" w:hAnsi="ＭＳ 明朝" w:cs="ＭＳ 明朝"/>
        </w:rPr>
      </w:pPr>
      <w:r>
        <w:rPr>
          <w:rFonts w:ascii="ＭＳ 明朝" w:eastAsia="ＭＳ 明朝" w:hAnsi="ＭＳ 明朝" w:cs="ＭＳ 明朝" w:hint="eastAsia"/>
        </w:rPr>
        <w:t xml:space="preserve">　少なくとも平成4年10月7日の時点で、被告発人木梨松嗣弁護士は、犯行当時の心神喪失・心神耗弱を控訴理由にしていたことが</w:t>
      </w:r>
      <w:proofErr w:type="gramStart"/>
      <w:r>
        <w:rPr>
          <w:rFonts w:ascii="ＭＳ 明朝" w:eastAsia="ＭＳ 明朝" w:hAnsi="ＭＳ 明朝" w:cs="ＭＳ 明朝" w:hint="eastAsia"/>
        </w:rPr>
        <w:t>明か</w:t>
      </w:r>
      <w:proofErr w:type="gramEnd"/>
      <w:r>
        <w:rPr>
          <w:rFonts w:ascii="ＭＳ 明朝" w:eastAsia="ＭＳ 明朝" w:hAnsi="ＭＳ 明朝" w:cs="ＭＳ 明朝" w:hint="eastAsia"/>
        </w:rPr>
        <w:t>です。次の控訴趣意補充書が同年12月21日付となっているので、2ヶ月半ほど間がありますが、事実関係を</w:t>
      </w:r>
      <w:proofErr w:type="gramStart"/>
      <w:r>
        <w:rPr>
          <w:rFonts w:ascii="ＭＳ 明朝" w:eastAsia="ＭＳ 明朝" w:hAnsi="ＭＳ 明朝" w:cs="ＭＳ 明朝" w:hint="eastAsia"/>
        </w:rPr>
        <w:t>調べたり</w:t>
      </w:r>
      <w:proofErr w:type="gramEnd"/>
      <w:r>
        <w:rPr>
          <w:rFonts w:ascii="ＭＳ 明朝" w:eastAsia="ＭＳ 明朝" w:hAnsi="ＭＳ 明朝" w:cs="ＭＳ 明朝" w:hint="eastAsia"/>
        </w:rPr>
        <w:t>、私に確認することはなかったと思います。</w:t>
      </w:r>
    </w:p>
    <w:p w14:paraId="33E9F1C9" w14:textId="77777777" w:rsidR="00902ACC" w:rsidRDefault="00902ACC" w:rsidP="004B733E">
      <w:pPr>
        <w:rPr>
          <w:rFonts w:ascii="ＭＳ 明朝" w:eastAsia="ＭＳ 明朝" w:hAnsi="ＭＳ 明朝" w:cs="ＭＳ 明朝"/>
        </w:rPr>
      </w:pPr>
    </w:p>
    <w:p w14:paraId="21D38A81" w14:textId="14013409" w:rsidR="00902ACC" w:rsidRDefault="00902ACC" w:rsidP="004B733E">
      <w:pPr>
        <w:rPr>
          <w:rFonts w:ascii="ＭＳ 明朝" w:eastAsia="ＭＳ 明朝" w:hAnsi="ＭＳ 明朝" w:cs="ＭＳ 明朝"/>
        </w:rPr>
      </w:pPr>
      <w:r>
        <w:rPr>
          <w:rFonts w:ascii="ＭＳ 明朝" w:eastAsia="ＭＳ 明朝" w:hAnsi="ＭＳ 明朝" w:cs="ＭＳ 明朝" w:hint="eastAsia"/>
        </w:rPr>
        <w:t xml:space="preserve">　この間のこととして記憶にあるのは、被害者の病状の弁護士会照会ですが、これは証拠資料として残されています。</w:t>
      </w:r>
    </w:p>
    <w:p w14:paraId="6BB1C66A" w14:textId="77777777" w:rsidR="00902ACC" w:rsidRDefault="00902ACC" w:rsidP="004B733E">
      <w:pPr>
        <w:rPr>
          <w:rFonts w:ascii="ＭＳ 明朝" w:eastAsia="ＭＳ 明朝" w:hAnsi="ＭＳ 明朝" w:cs="ＭＳ 明朝"/>
        </w:rPr>
      </w:pPr>
    </w:p>
    <w:p w14:paraId="4525B12D" w14:textId="64AE499A" w:rsidR="00902ACC" w:rsidRPr="000F19A3" w:rsidRDefault="00902ACC" w:rsidP="004B733E">
      <w:pPr>
        <w:rPr>
          <w:rFonts w:ascii="ＭＳ 明朝" w:eastAsia="ＭＳ 明朝" w:hAnsi="ＭＳ 明朝" w:cs="ＭＳ 明朝"/>
        </w:rPr>
      </w:pPr>
      <w:r>
        <w:rPr>
          <w:rFonts w:ascii="ＭＳ 明朝" w:eastAsia="ＭＳ 明朝" w:hAnsi="ＭＳ 明朝" w:cs="ＭＳ 明朝" w:hint="eastAsia"/>
        </w:rPr>
        <w:t xml:space="preserve">　残っているのか未確認の書面は、ハガキや手紙のようなものではなく、</w:t>
      </w:r>
      <w:r w:rsidR="003936B1">
        <w:rPr>
          <w:rFonts w:ascii="ＭＳ 明朝" w:eastAsia="ＭＳ 明朝" w:hAnsi="ＭＳ 明朝" w:cs="ＭＳ 明朝" w:hint="eastAsia"/>
        </w:rPr>
        <w:t>他のものに同封されていたように思えますが、「貴殿におかれては益々ご清栄のことと存じます。さて、」などとなっていたのが、とても印象的な文面でした。</w:t>
      </w:r>
    </w:p>
    <w:p w14:paraId="3675BE20" w14:textId="77777777" w:rsidR="004B733E" w:rsidRDefault="004B733E" w:rsidP="004B733E"/>
    <w:p w14:paraId="233AA7BF" w14:textId="77777777" w:rsidR="003936B1" w:rsidRDefault="003936B1" w:rsidP="003936B1">
      <w:pPr>
        <w:pStyle w:val="aa"/>
        <w:rPr>
          <w:rFonts w:ascii="Cambria Math" w:hAnsi="Cambria Math" w:cs="Cambria Math"/>
        </w:rPr>
      </w:pPr>
      <w:r>
        <w:rPr>
          <w:rFonts w:ascii="Cambria Math" w:hAnsi="Cambria Math" w:cs="Cambria Math"/>
        </w:rPr>
        <w:t>≪≪≪</w:t>
      </w:r>
      <w:r>
        <w:t xml:space="preserve"> </w:t>
      </w:r>
      <w:proofErr w:type="spellStart"/>
      <w:r>
        <w:t>Macbook</w:t>
      </w:r>
      <w:proofErr w:type="spellEnd"/>
      <w:r>
        <w:t xml:space="preserve">-Air Word 2023/05/24 17:25:53 </w:t>
      </w:r>
      <w:r>
        <w:rPr>
          <w:rFonts w:ascii="Cambria Math" w:hAnsi="Cambria Math" w:cs="Cambria Math"/>
        </w:rPr>
        <w:t>≪≪≪</w:t>
      </w:r>
    </w:p>
    <w:p w14:paraId="2F83219B" w14:textId="77777777" w:rsidR="003936B1" w:rsidRDefault="003936B1" w:rsidP="003936B1">
      <w:pPr>
        <w:pStyle w:val="aa"/>
        <w:rPr>
          <w:rFonts w:ascii="Cambria Math" w:hAnsi="Cambria Math" w:cs="Cambria Math"/>
        </w:rPr>
      </w:pPr>
    </w:p>
    <w:p w14:paraId="7EC6BC88" w14:textId="54AD1199" w:rsidR="003936B1" w:rsidRDefault="003936B1">
      <w:r>
        <w:br w:type="page"/>
      </w:r>
    </w:p>
    <w:p w14:paraId="0E88EFB4" w14:textId="30167176" w:rsidR="004B733E" w:rsidRDefault="003936B1" w:rsidP="003936B1">
      <w:pPr>
        <w:pStyle w:val="2"/>
        <w:spacing w:before="120" w:after="120"/>
      </w:pPr>
      <w:bookmarkStart w:id="8" w:name="_Toc136004605"/>
      <w:r>
        <w:rPr>
          <w:rFonts w:hint="eastAsia"/>
        </w:rPr>
        <w:lastRenderedPageBreak/>
        <w:t>控訴趣意補充書について</w:t>
      </w:r>
      <w:bookmarkEnd w:id="8"/>
    </w:p>
    <w:p w14:paraId="1F921165" w14:textId="066BEB59" w:rsidR="003936B1" w:rsidRDefault="003936B1" w:rsidP="003936B1">
      <w:pPr>
        <w:pStyle w:val="3"/>
        <w:spacing w:before="120" w:after="120"/>
      </w:pPr>
      <w:bookmarkStart w:id="9" w:name="_Toc136004606"/>
      <w:r>
        <w:rPr>
          <w:rFonts w:hint="eastAsia"/>
        </w:rPr>
        <w:t>作成時期と概要</w:t>
      </w:r>
      <w:bookmarkEnd w:id="9"/>
    </w:p>
    <w:p w14:paraId="5E31735C" w14:textId="77777777" w:rsidR="003936B1" w:rsidRDefault="003936B1" w:rsidP="003936B1"/>
    <w:p w14:paraId="2B181994" w14:textId="77777777" w:rsidR="003936B1" w:rsidRDefault="003936B1" w:rsidP="003936B1">
      <w:pPr>
        <w:pStyle w:val="aa"/>
        <w:rPr>
          <w:rFonts w:ascii="Cambria Math" w:hAnsi="Cambria Math" w:cs="Cambria Math"/>
        </w:rPr>
      </w:pPr>
      <w:r>
        <w:rPr>
          <w:rFonts w:ascii="Cambria Math" w:hAnsi="Cambria Math" w:cs="Cambria Math"/>
        </w:rPr>
        <w:t>≫≫≫</w:t>
      </w:r>
      <w:r>
        <w:t xml:space="preserve"> </w:t>
      </w:r>
      <w:proofErr w:type="spellStart"/>
      <w:r>
        <w:t>Macbook</w:t>
      </w:r>
      <w:proofErr w:type="spellEnd"/>
      <w:r>
        <w:t xml:space="preserve">-Air Word 2023/05/24 17:28:00 </w:t>
      </w:r>
      <w:r>
        <w:rPr>
          <w:rFonts w:ascii="Cambria Math" w:hAnsi="Cambria Math" w:cs="Cambria Math"/>
        </w:rPr>
        <w:t>≫≫≫</w:t>
      </w:r>
    </w:p>
    <w:p w14:paraId="6E42FAC4" w14:textId="77777777" w:rsidR="003936B1" w:rsidRDefault="003936B1" w:rsidP="003936B1">
      <w:pPr>
        <w:pStyle w:val="aa"/>
        <w:rPr>
          <w:rFonts w:ascii="Cambria Math" w:hAnsi="Cambria Math" w:cs="Cambria Math"/>
        </w:rPr>
      </w:pPr>
    </w:p>
    <w:p w14:paraId="2E28C190" w14:textId="49BC96A3" w:rsidR="003936B1" w:rsidRDefault="003936B1" w:rsidP="003936B1">
      <w:pPr>
        <w:rPr>
          <w:rFonts w:ascii="ＭＳ 明朝" w:eastAsia="ＭＳ 明朝" w:hAnsi="ＭＳ 明朝" w:cs="ＭＳ 明朝"/>
        </w:rPr>
      </w:pPr>
      <w:r>
        <w:rPr>
          <w:rFonts w:ascii="ＭＳ 明朝" w:eastAsia="ＭＳ 明朝" w:hAnsi="ＭＳ 明朝" w:cs="ＭＳ 明朝" w:hint="eastAsia"/>
        </w:rPr>
        <w:t xml:space="preserve">　時刻は17時28分ですが、これから控訴趣意補充書の読み直しを、さきほどと同じようにスマホのストップウォッチを使って時間の計測をしながら読み込みます。気になる裁判員裁判のニュースがあって、テレビをつけています。</w:t>
      </w:r>
      <w:proofErr w:type="gramStart"/>
      <w:r>
        <w:rPr>
          <w:rFonts w:ascii="ＭＳ 明朝" w:eastAsia="ＭＳ 明朝" w:hAnsi="ＭＳ 明朝" w:cs="ＭＳ 明朝" w:hint="eastAsia"/>
        </w:rPr>
        <w:t>なので</w:t>
      </w:r>
      <w:proofErr w:type="gramEnd"/>
      <w:r>
        <w:rPr>
          <w:rFonts w:ascii="ＭＳ 明朝" w:eastAsia="ＭＳ 明朝" w:hAnsi="ＭＳ 明朝" w:cs="ＭＳ 明朝" w:hint="eastAsia"/>
        </w:rPr>
        <w:t>少し集中できず、テレビの内容次第では途中に中断するかもしれません。</w:t>
      </w:r>
    </w:p>
    <w:p w14:paraId="09B15EBC" w14:textId="77777777" w:rsidR="003936B1" w:rsidRDefault="003936B1" w:rsidP="003936B1">
      <w:pPr>
        <w:rPr>
          <w:rFonts w:ascii="ＭＳ 明朝" w:eastAsia="ＭＳ 明朝" w:hAnsi="ＭＳ 明朝" w:cs="ＭＳ 明朝"/>
        </w:rPr>
      </w:pPr>
    </w:p>
    <w:p w14:paraId="3D69D036" w14:textId="1757D549" w:rsidR="003936B1" w:rsidRDefault="00BB67FD" w:rsidP="003936B1">
      <w:pPr>
        <w:rPr>
          <w:rFonts w:ascii="ＭＳ 明朝" w:eastAsia="ＭＳ 明朝" w:hAnsi="ＭＳ 明朝" w:cs="ＭＳ 明朝"/>
        </w:rPr>
      </w:pPr>
      <w:r>
        <w:rPr>
          <w:rFonts w:ascii="ＭＳ 明朝" w:eastAsia="ＭＳ 明朝" w:hAnsi="ＭＳ 明朝" w:cs="ＭＳ 明朝" w:hint="eastAsia"/>
        </w:rPr>
        <w:t xml:space="preserve">　6分5秒10でした。A4用紙で数えて10枚、もとは当時の様式だったB4用紙の袋とじですが、10枚目は右側に2行しかないので9ページになります。</w:t>
      </w:r>
    </w:p>
    <w:p w14:paraId="0DF2E823" w14:textId="77777777" w:rsidR="00BB67FD" w:rsidRDefault="00BB67FD" w:rsidP="003936B1">
      <w:pPr>
        <w:rPr>
          <w:rFonts w:ascii="ＭＳ 明朝" w:eastAsia="ＭＳ 明朝" w:hAnsi="ＭＳ 明朝" w:cs="ＭＳ 明朝"/>
        </w:rPr>
      </w:pPr>
    </w:p>
    <w:p w14:paraId="7CD86C35" w14:textId="0289D7B4" w:rsidR="00BB67FD" w:rsidRDefault="00BB67FD" w:rsidP="003936B1">
      <w:pPr>
        <w:rPr>
          <w:rFonts w:ascii="ＭＳ 明朝" w:eastAsia="ＭＳ 明朝" w:hAnsi="ＭＳ 明朝" w:cs="ＭＳ 明朝"/>
        </w:rPr>
      </w:pPr>
      <w:r>
        <w:rPr>
          <w:rFonts w:ascii="ＭＳ 明朝" w:eastAsia="ＭＳ 明朝" w:hAnsi="ＭＳ 明朝" w:cs="ＭＳ 明朝" w:hint="eastAsia"/>
        </w:rPr>
        <w:t xml:space="preserve">　この控訴趣意補充書も拘置所に入っていたように思うのですが、内容が控訴趣意書ほど記憶に残っていません。員面調書の引用が数カ所ありますが、</w:t>
      </w:r>
      <w:r w:rsidR="00A2244D">
        <w:rPr>
          <w:rFonts w:ascii="ＭＳ 明朝" w:eastAsia="ＭＳ 明朝" w:hAnsi="ＭＳ 明朝" w:cs="ＭＳ 明朝" w:hint="eastAsia"/>
        </w:rPr>
        <w:t>これも記憶になかった気がします。</w:t>
      </w:r>
    </w:p>
    <w:p w14:paraId="07B55A16" w14:textId="77777777" w:rsidR="00A2244D" w:rsidRDefault="00A2244D" w:rsidP="003936B1">
      <w:pPr>
        <w:rPr>
          <w:rFonts w:ascii="ＭＳ 明朝" w:eastAsia="ＭＳ 明朝" w:hAnsi="ＭＳ 明朝" w:cs="ＭＳ 明朝"/>
        </w:rPr>
      </w:pPr>
    </w:p>
    <w:p w14:paraId="642B7675" w14:textId="48F3AA40" w:rsidR="00A2244D" w:rsidRDefault="00A2244D" w:rsidP="003936B1">
      <w:pPr>
        <w:rPr>
          <w:rFonts w:ascii="ＭＳ 明朝" w:eastAsia="ＭＳ 明朝" w:hAnsi="ＭＳ 明朝" w:cs="ＭＳ 明朝"/>
        </w:rPr>
      </w:pPr>
      <w:r>
        <w:rPr>
          <w:rFonts w:ascii="ＭＳ 明朝" w:eastAsia="ＭＳ 明朝" w:hAnsi="ＭＳ 明朝" w:cs="ＭＳ 明朝" w:hint="eastAsia"/>
        </w:rPr>
        <w:t xml:space="preserve">　昨日に読んだとき、</w:t>
      </w:r>
      <w:proofErr w:type="gramStart"/>
      <w:r>
        <w:rPr>
          <w:rFonts w:ascii="ＭＳ 明朝" w:eastAsia="ＭＳ 明朝" w:hAnsi="ＭＳ 明朝" w:cs="ＭＳ 明朝" w:hint="eastAsia"/>
        </w:rPr>
        <w:t>こ</w:t>
      </w:r>
      <w:proofErr w:type="gramEnd"/>
      <w:r>
        <w:rPr>
          <w:rFonts w:ascii="ＭＳ 明朝" w:eastAsia="ＭＳ 明朝" w:hAnsi="ＭＳ 明朝" w:cs="ＭＳ 明朝" w:hint="eastAsia"/>
        </w:rPr>
        <w:t>うそより文面のボリュームが二倍ほど大きいというのも意外に感じました。</w:t>
      </w:r>
    </w:p>
    <w:p w14:paraId="4ACC9423" w14:textId="77777777" w:rsidR="00A2244D" w:rsidRDefault="00A2244D" w:rsidP="003936B1">
      <w:pPr>
        <w:rPr>
          <w:rFonts w:ascii="ＭＳ 明朝" w:eastAsia="ＭＳ 明朝" w:hAnsi="ＭＳ 明朝" w:cs="ＭＳ 明朝"/>
        </w:rPr>
      </w:pPr>
    </w:p>
    <w:p w14:paraId="5003A6F0" w14:textId="454DBB15" w:rsidR="00A2244D" w:rsidRDefault="00A2244D" w:rsidP="003936B1">
      <w:pPr>
        <w:rPr>
          <w:rFonts w:ascii="ＭＳ 明朝" w:eastAsia="ＭＳ 明朝" w:hAnsi="ＭＳ 明朝" w:cs="ＭＳ 明朝"/>
        </w:rPr>
      </w:pPr>
      <w:r>
        <w:rPr>
          <w:rFonts w:ascii="ＭＳ 明朝" w:eastAsia="ＭＳ 明朝" w:hAnsi="ＭＳ 明朝" w:cs="ＭＳ 明朝" w:hint="eastAsia"/>
        </w:rPr>
        <w:t xml:space="preserve">　控訴趣意書もこの控訴趣意補充書も秋に拘置所の独居房に入ってきたという記憶だったのですが、12月21日付となっています。まだ未確認ですが、この12月21日は公判期日になっていたように思います。</w:t>
      </w:r>
    </w:p>
    <w:p w14:paraId="21440A40" w14:textId="77777777" w:rsidR="00A2244D" w:rsidRDefault="00A2244D" w:rsidP="003936B1">
      <w:pPr>
        <w:rPr>
          <w:rFonts w:ascii="ＭＳ 明朝" w:eastAsia="ＭＳ 明朝" w:hAnsi="ＭＳ 明朝" w:cs="ＭＳ 明朝"/>
        </w:rPr>
      </w:pPr>
    </w:p>
    <w:p w14:paraId="1594B8FF" w14:textId="5CED8C69" w:rsidR="00A2244D" w:rsidRPr="003936B1" w:rsidRDefault="00891121" w:rsidP="003936B1">
      <w:pPr>
        <w:rPr>
          <w:rFonts w:ascii="ＭＳ 明朝" w:eastAsia="ＭＳ 明朝" w:hAnsi="ＭＳ 明朝" w:cs="ＭＳ 明朝"/>
        </w:rPr>
      </w:pPr>
      <w:r>
        <w:rPr>
          <w:rFonts w:ascii="ＭＳ 明朝" w:eastAsia="ＭＳ 明朝" w:hAnsi="ＭＳ 明朝" w:cs="ＭＳ 明朝" w:hint="eastAsia"/>
          <w:noProof/>
        </w:rPr>
        <w:lastRenderedPageBreak/>
        <w:drawing>
          <wp:inline distT="0" distB="0" distL="0" distR="0" wp14:anchorId="20306F97" wp14:editId="3BB84758">
            <wp:extent cx="6120130" cy="7340600"/>
            <wp:effectExtent l="0" t="0" r="1270" b="0"/>
            <wp:docPr id="1376556887" name="図 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56887" name="図 4" descr="テーブル&#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6120130" cy="7340600"/>
                    </a:xfrm>
                    <a:prstGeom prst="rect">
                      <a:avLst/>
                    </a:prstGeom>
                  </pic:spPr>
                </pic:pic>
              </a:graphicData>
            </a:graphic>
          </wp:inline>
        </w:drawing>
      </w:r>
    </w:p>
    <w:p w14:paraId="7046B996" w14:textId="6FC464C7" w:rsidR="004B733E" w:rsidRDefault="00891121" w:rsidP="004B733E">
      <w:r w:rsidRPr="00891121">
        <w:t>/Volumes/kk/2023-05-11_</w:t>
      </w:r>
      <w:r w:rsidRPr="00891121">
        <w:rPr>
          <w:rFonts w:ascii="ＭＳ 明朝" w:eastAsia="ＭＳ 明朝" w:hAnsi="ＭＳ 明朝" w:cs="ＭＳ 明朝" w:hint="eastAsia"/>
        </w:rPr>
        <w:t>金沢地方裁判所刑事部</w:t>
      </w:r>
      <w:r w:rsidRPr="00891121">
        <w:t>BD/2023</w:t>
      </w:r>
      <w:r w:rsidRPr="00891121">
        <w:rPr>
          <w:rFonts w:ascii="ＭＳ 明朝" w:eastAsia="ＭＳ 明朝" w:hAnsi="ＭＳ 明朝" w:cs="ＭＳ 明朝" w:hint="eastAsia"/>
        </w:rPr>
        <w:t>再審請求</w:t>
      </w:r>
      <w:r w:rsidRPr="00891121">
        <w:t>/kk2023jpg/109_H04-12-22_</w:t>
      </w:r>
      <w:r w:rsidRPr="00891121">
        <w:rPr>
          <w:rFonts w:ascii="ＭＳ 明朝" w:eastAsia="ＭＳ 明朝" w:hAnsi="ＭＳ 明朝" w:cs="ＭＳ 明朝" w:hint="eastAsia"/>
        </w:rPr>
        <w:t>平成</w:t>
      </w:r>
      <w:r w:rsidRPr="00891121">
        <w:t>4</w:t>
      </w:r>
      <w:r w:rsidRPr="00891121">
        <w:rPr>
          <w:rFonts w:ascii="ＭＳ 明朝" w:eastAsia="ＭＳ 明朝" w:hAnsi="ＭＳ 明朝" w:cs="ＭＳ 明朝" w:hint="eastAsia"/>
        </w:rPr>
        <w:t>年</w:t>
      </w:r>
      <w:r w:rsidRPr="00891121">
        <w:t>12</w:t>
      </w:r>
      <w:r w:rsidRPr="00891121">
        <w:rPr>
          <w:rFonts w:ascii="ＭＳ 明朝" w:eastAsia="ＭＳ 明朝" w:hAnsi="ＭＳ 明朝" w:cs="ＭＳ 明朝" w:hint="eastAsia"/>
        </w:rPr>
        <w:t>月</w:t>
      </w:r>
      <w:r w:rsidRPr="00891121">
        <w:t>22</w:t>
      </w:r>
      <w:r w:rsidRPr="00891121">
        <w:rPr>
          <w:rFonts w:ascii="ＭＳ 明朝" w:eastAsia="ＭＳ 明朝" w:hAnsi="ＭＳ 明朝" w:cs="ＭＳ 明朝" w:hint="eastAsia"/>
        </w:rPr>
        <w:t>日　第二回公判調書（手続）　名古屋高等裁判所金沢支部第二部　被告発人小島裕史裁判長　甲第一四号証</w:t>
      </w:r>
      <w:r w:rsidRPr="00891121">
        <w:t>/109_H04-12-22_</w:t>
      </w:r>
      <w:r w:rsidRPr="00891121">
        <w:rPr>
          <w:rFonts w:ascii="ＭＳ 明朝" w:eastAsia="ＭＳ 明朝" w:hAnsi="ＭＳ 明朝" w:cs="ＭＳ 明朝" w:hint="eastAsia"/>
        </w:rPr>
        <w:t>平成</w:t>
      </w:r>
      <w:r w:rsidRPr="00891121">
        <w:t>4</w:t>
      </w:r>
      <w:r w:rsidRPr="00891121">
        <w:rPr>
          <w:rFonts w:ascii="ＭＳ 明朝" w:eastAsia="ＭＳ 明朝" w:hAnsi="ＭＳ 明朝" w:cs="ＭＳ 明朝" w:hint="eastAsia"/>
        </w:rPr>
        <w:t>年</w:t>
      </w:r>
      <w:r w:rsidRPr="00891121">
        <w:t>12</w:t>
      </w:r>
      <w:r w:rsidRPr="00891121">
        <w:rPr>
          <w:rFonts w:ascii="ＭＳ 明朝" w:eastAsia="ＭＳ 明朝" w:hAnsi="ＭＳ 明朝" w:cs="ＭＳ 明朝" w:hint="eastAsia"/>
        </w:rPr>
        <w:t>月</w:t>
      </w:r>
      <w:r w:rsidRPr="00891121">
        <w:t>22</w:t>
      </w:r>
      <w:r w:rsidRPr="00891121">
        <w:rPr>
          <w:rFonts w:ascii="ＭＳ 明朝" w:eastAsia="ＭＳ 明朝" w:hAnsi="ＭＳ 明朝" w:cs="ＭＳ 明朝" w:hint="eastAsia"/>
        </w:rPr>
        <w:t>日　第二回公判調書（手続）　名古屋高等裁判所金沢支部第二部　被告発人小島裕史裁判長　甲第一四号証</w:t>
      </w:r>
      <w:r w:rsidRPr="00891121">
        <w:t>-1.jpg</w:t>
      </w:r>
    </w:p>
    <w:p w14:paraId="209C2D7B" w14:textId="77777777" w:rsidR="004B733E" w:rsidRDefault="004B733E" w:rsidP="004B733E"/>
    <w:p w14:paraId="4E8C7AB6" w14:textId="6B7B65B1" w:rsidR="004B733E" w:rsidRDefault="00891121" w:rsidP="004B733E">
      <w:r>
        <w:rPr>
          <w:rFonts w:hint="eastAsia"/>
          <w:noProof/>
        </w:rPr>
        <w:drawing>
          <wp:inline distT="0" distB="0" distL="0" distR="0" wp14:anchorId="543C5C44" wp14:editId="34135D4E">
            <wp:extent cx="6120130" cy="7073900"/>
            <wp:effectExtent l="0" t="0" r="1270" b="0"/>
            <wp:docPr id="650315678" name="図 5" descr="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5678" name="図 5" descr="テーブル&#10;&#10;中程度の精度で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6120130" cy="7073900"/>
                    </a:xfrm>
                    <a:prstGeom prst="rect">
                      <a:avLst/>
                    </a:prstGeom>
                  </pic:spPr>
                </pic:pic>
              </a:graphicData>
            </a:graphic>
          </wp:inline>
        </w:drawing>
      </w:r>
      <w:r w:rsidRPr="00891121">
        <w:t xml:space="preserve"> /Volumes/kk/2023-05-11_</w:t>
      </w:r>
      <w:r w:rsidRPr="00891121">
        <w:rPr>
          <w:rFonts w:ascii="ＭＳ 明朝" w:eastAsia="ＭＳ 明朝" w:hAnsi="ＭＳ 明朝" w:cs="ＭＳ 明朝" w:hint="eastAsia"/>
        </w:rPr>
        <w:t>金沢地方裁判所刑事部</w:t>
      </w:r>
      <w:r w:rsidRPr="00891121">
        <w:t>BD/2023</w:t>
      </w:r>
      <w:r w:rsidRPr="00891121">
        <w:rPr>
          <w:rFonts w:ascii="ＭＳ 明朝" w:eastAsia="ＭＳ 明朝" w:hAnsi="ＭＳ 明朝" w:cs="ＭＳ 明朝" w:hint="eastAsia"/>
        </w:rPr>
        <w:t>再審請求</w:t>
      </w:r>
      <w:r w:rsidRPr="00891121">
        <w:t>/kk2023jpg/109_H04-12-22_</w:t>
      </w:r>
      <w:r w:rsidRPr="00891121">
        <w:rPr>
          <w:rFonts w:ascii="ＭＳ 明朝" w:eastAsia="ＭＳ 明朝" w:hAnsi="ＭＳ 明朝" w:cs="ＭＳ 明朝" w:hint="eastAsia"/>
        </w:rPr>
        <w:t>平成</w:t>
      </w:r>
      <w:r w:rsidRPr="00891121">
        <w:t>4</w:t>
      </w:r>
      <w:r w:rsidRPr="00891121">
        <w:rPr>
          <w:rFonts w:ascii="ＭＳ 明朝" w:eastAsia="ＭＳ 明朝" w:hAnsi="ＭＳ 明朝" w:cs="ＭＳ 明朝" w:hint="eastAsia"/>
        </w:rPr>
        <w:t>年</w:t>
      </w:r>
      <w:r w:rsidRPr="00891121">
        <w:t>12</w:t>
      </w:r>
      <w:r w:rsidRPr="00891121">
        <w:rPr>
          <w:rFonts w:ascii="ＭＳ 明朝" w:eastAsia="ＭＳ 明朝" w:hAnsi="ＭＳ 明朝" w:cs="ＭＳ 明朝" w:hint="eastAsia"/>
        </w:rPr>
        <w:t>月</w:t>
      </w:r>
      <w:r w:rsidRPr="00891121">
        <w:t>22</w:t>
      </w:r>
      <w:r w:rsidRPr="00891121">
        <w:rPr>
          <w:rFonts w:ascii="ＭＳ 明朝" w:eastAsia="ＭＳ 明朝" w:hAnsi="ＭＳ 明朝" w:cs="ＭＳ 明朝" w:hint="eastAsia"/>
        </w:rPr>
        <w:t>日　第二回公判調書（手続）　名古屋高等裁判所金沢支部第二部　被告発人小島裕史裁判長　甲第一四号証</w:t>
      </w:r>
      <w:r w:rsidRPr="00891121">
        <w:t>/109_H04-12-22_</w:t>
      </w:r>
      <w:r w:rsidRPr="00891121">
        <w:rPr>
          <w:rFonts w:ascii="ＭＳ 明朝" w:eastAsia="ＭＳ 明朝" w:hAnsi="ＭＳ 明朝" w:cs="ＭＳ 明朝" w:hint="eastAsia"/>
        </w:rPr>
        <w:t>平成</w:t>
      </w:r>
      <w:r w:rsidRPr="00891121">
        <w:t>4</w:t>
      </w:r>
      <w:r w:rsidRPr="00891121">
        <w:rPr>
          <w:rFonts w:ascii="ＭＳ 明朝" w:eastAsia="ＭＳ 明朝" w:hAnsi="ＭＳ 明朝" w:cs="ＭＳ 明朝" w:hint="eastAsia"/>
        </w:rPr>
        <w:t>年</w:t>
      </w:r>
      <w:r w:rsidRPr="00891121">
        <w:t>12</w:t>
      </w:r>
      <w:r w:rsidRPr="00891121">
        <w:rPr>
          <w:rFonts w:ascii="ＭＳ 明朝" w:eastAsia="ＭＳ 明朝" w:hAnsi="ＭＳ 明朝" w:cs="ＭＳ 明朝" w:hint="eastAsia"/>
        </w:rPr>
        <w:t>月</w:t>
      </w:r>
      <w:r w:rsidRPr="00891121">
        <w:t>22</w:t>
      </w:r>
      <w:r w:rsidRPr="00891121">
        <w:rPr>
          <w:rFonts w:ascii="ＭＳ 明朝" w:eastAsia="ＭＳ 明朝" w:hAnsi="ＭＳ 明朝" w:cs="ＭＳ 明朝" w:hint="eastAsia"/>
        </w:rPr>
        <w:t>日　第二回公判調書（手続）　名古屋高等裁判所金沢支部第二部　被告発人小島裕史裁判長　甲第一四号証</w:t>
      </w:r>
      <w:r w:rsidRPr="00891121">
        <w:t>-2.jpg</w:t>
      </w:r>
    </w:p>
    <w:p w14:paraId="6A712CC5" w14:textId="77777777" w:rsidR="00891121" w:rsidRDefault="00891121" w:rsidP="004B733E"/>
    <w:p w14:paraId="66E3BBC3" w14:textId="3474BB11" w:rsidR="00891121" w:rsidRDefault="004F6BD0" w:rsidP="004B733E">
      <w:pPr>
        <w:rPr>
          <w:rFonts w:ascii="ＭＳ 明朝" w:eastAsia="ＭＳ 明朝" w:hAnsi="ＭＳ 明朝" w:cs="ＭＳ 明朝"/>
        </w:rPr>
      </w:pPr>
      <w:r>
        <w:rPr>
          <w:rFonts w:ascii="ＭＳ 明朝" w:eastAsia="ＭＳ 明朝" w:hAnsi="ＭＳ 明朝" w:cs="ＭＳ 明朝" w:hint="eastAsia"/>
        </w:rPr>
        <w:lastRenderedPageBreak/>
        <w:t xml:space="preserve">　確認したところ公判期日は12月21日ではなく22日でした。弁護人の弁論として、「前回に陳述を留保していた弁護人名義の控訴趣意書第三項（心神喪失及び心神耗弱の主張）及び弁護人名義の控訴趣意補充書各記載のとおり」とあります。</w:t>
      </w:r>
    </w:p>
    <w:p w14:paraId="18B94C12" w14:textId="77777777" w:rsidR="004F6BD0" w:rsidRDefault="004F6BD0" w:rsidP="004B733E">
      <w:pPr>
        <w:rPr>
          <w:rFonts w:ascii="ＭＳ 明朝" w:eastAsia="ＭＳ 明朝" w:hAnsi="ＭＳ 明朝" w:cs="ＭＳ 明朝"/>
        </w:rPr>
      </w:pPr>
    </w:p>
    <w:p w14:paraId="26648278" w14:textId="01B48BB5" w:rsidR="004F6BD0" w:rsidRPr="004F6BD0" w:rsidRDefault="004F6BD0" w:rsidP="004B733E">
      <w:pPr>
        <w:rPr>
          <w:rFonts w:ascii="ＭＳ 明朝" w:eastAsia="ＭＳ 明朝" w:hAnsi="ＭＳ 明朝" w:cs="ＭＳ 明朝"/>
        </w:rPr>
      </w:pPr>
      <w:r>
        <w:rPr>
          <w:rFonts w:ascii="ＭＳ 明朝" w:eastAsia="ＭＳ 明朝" w:hAnsi="ＭＳ 明朝" w:cs="ＭＳ 明朝" w:hint="eastAsia"/>
        </w:rPr>
        <w:t xml:space="preserve">　前に目を通しているはずですが、</w:t>
      </w:r>
      <w:r w:rsidR="0047173D">
        <w:rPr>
          <w:rFonts w:ascii="ＭＳ 明朝" w:eastAsia="ＭＳ 明朝" w:hAnsi="ＭＳ 明朝" w:cs="ＭＳ 明朝" w:hint="eastAsia"/>
        </w:rPr>
        <w:t>記憶と言うより認識がなかった部分になるかと思います。</w:t>
      </w:r>
    </w:p>
    <w:p w14:paraId="2C3C653B" w14:textId="77777777" w:rsidR="00891121" w:rsidRDefault="00891121" w:rsidP="004B733E"/>
    <w:p w14:paraId="54F92318" w14:textId="4D725A6B" w:rsidR="00891121" w:rsidRDefault="0047173D" w:rsidP="004B733E">
      <w:r w:rsidRPr="0047173D">
        <w:t>/Volumes/kk/2023-05-11_</w:t>
      </w:r>
      <w:r w:rsidRPr="0047173D">
        <w:rPr>
          <w:rFonts w:ascii="ＭＳ 明朝" w:eastAsia="ＭＳ 明朝" w:hAnsi="ＭＳ 明朝" w:cs="ＭＳ 明朝" w:hint="eastAsia"/>
        </w:rPr>
        <w:t>金沢地方裁判所刑事部</w:t>
      </w:r>
      <w:r w:rsidRPr="0047173D">
        <w:t>BD/2023</w:t>
      </w:r>
      <w:r w:rsidRPr="0047173D">
        <w:rPr>
          <w:rFonts w:ascii="ＭＳ 明朝" w:eastAsia="ＭＳ 明朝" w:hAnsi="ＭＳ 明朝" w:cs="ＭＳ 明朝" w:hint="eastAsia"/>
        </w:rPr>
        <w:t>再審請求</w:t>
      </w:r>
      <w:r w:rsidRPr="0047173D">
        <w:t>/kk2023jpg/107_H04-11-04_</w:t>
      </w:r>
      <w:r w:rsidRPr="0047173D">
        <w:rPr>
          <w:rFonts w:ascii="ＭＳ 明朝" w:eastAsia="ＭＳ 明朝" w:hAnsi="ＭＳ 明朝" w:cs="ＭＳ 明朝" w:hint="eastAsia"/>
        </w:rPr>
        <w:t>平成</w:t>
      </w:r>
      <w:r w:rsidRPr="0047173D">
        <w:t>4</w:t>
      </w:r>
      <w:r w:rsidRPr="0047173D">
        <w:rPr>
          <w:rFonts w:ascii="ＭＳ 明朝" w:eastAsia="ＭＳ 明朝" w:hAnsi="ＭＳ 明朝" w:cs="ＭＳ 明朝" w:hint="eastAsia"/>
        </w:rPr>
        <w:t>年</w:t>
      </w:r>
      <w:r w:rsidRPr="0047173D">
        <w:t>11</w:t>
      </w:r>
      <w:r w:rsidRPr="0047173D">
        <w:rPr>
          <w:rFonts w:ascii="ＭＳ 明朝" w:eastAsia="ＭＳ 明朝" w:hAnsi="ＭＳ 明朝" w:cs="ＭＳ 明朝" w:hint="eastAsia"/>
        </w:rPr>
        <w:t>月</w:t>
      </w:r>
      <w:r w:rsidRPr="0047173D">
        <w:t>4</w:t>
      </w:r>
      <w:r w:rsidRPr="0047173D">
        <w:rPr>
          <w:rFonts w:ascii="ＭＳ 明朝" w:eastAsia="ＭＳ 明朝" w:hAnsi="ＭＳ 明朝" w:cs="ＭＳ 明朝" w:hint="eastAsia"/>
        </w:rPr>
        <w:t>日付　答弁書　名古屋高等検察庁金沢支部　検察官検事　松浦由記夫　甲第一二号証</w:t>
      </w:r>
      <w:r w:rsidRPr="0047173D">
        <w:t>/107_H04-11-04_</w:t>
      </w:r>
      <w:r w:rsidRPr="0047173D">
        <w:rPr>
          <w:rFonts w:ascii="ＭＳ 明朝" w:eastAsia="ＭＳ 明朝" w:hAnsi="ＭＳ 明朝" w:cs="ＭＳ 明朝" w:hint="eastAsia"/>
        </w:rPr>
        <w:t>平成</w:t>
      </w:r>
      <w:r w:rsidRPr="0047173D">
        <w:t>4</w:t>
      </w:r>
      <w:r w:rsidRPr="0047173D">
        <w:rPr>
          <w:rFonts w:ascii="ＭＳ 明朝" w:eastAsia="ＭＳ 明朝" w:hAnsi="ＭＳ 明朝" w:cs="ＭＳ 明朝" w:hint="eastAsia"/>
        </w:rPr>
        <w:t>年</w:t>
      </w:r>
      <w:r w:rsidRPr="0047173D">
        <w:t>11</w:t>
      </w:r>
      <w:r w:rsidRPr="0047173D">
        <w:rPr>
          <w:rFonts w:ascii="ＭＳ 明朝" w:eastAsia="ＭＳ 明朝" w:hAnsi="ＭＳ 明朝" w:cs="ＭＳ 明朝" w:hint="eastAsia"/>
        </w:rPr>
        <w:t>月</w:t>
      </w:r>
      <w:r w:rsidRPr="0047173D">
        <w:t>4</w:t>
      </w:r>
      <w:r w:rsidRPr="0047173D">
        <w:rPr>
          <w:rFonts w:ascii="ＭＳ 明朝" w:eastAsia="ＭＳ 明朝" w:hAnsi="ＭＳ 明朝" w:cs="ＭＳ 明朝" w:hint="eastAsia"/>
        </w:rPr>
        <w:t>日付　答弁書　名古屋高等検察庁金沢支部　検察官検事　松浦由記夫　甲第一二号証</w:t>
      </w:r>
      <w:r w:rsidRPr="0047173D">
        <w:t>-1.jpg</w:t>
      </w:r>
    </w:p>
    <w:p w14:paraId="288D2B91" w14:textId="77777777" w:rsidR="007155CE" w:rsidRDefault="007155CE" w:rsidP="004B733E"/>
    <w:p w14:paraId="3B6C7594" w14:textId="219C932F" w:rsidR="007155CE" w:rsidRPr="007155CE" w:rsidRDefault="007155CE" w:rsidP="004B733E">
      <w:pPr>
        <w:rPr>
          <w:rFonts w:ascii="ＭＳ 明朝" w:eastAsia="ＭＳ 明朝" w:hAnsi="ＭＳ 明朝" w:cs="ＭＳ 明朝"/>
        </w:rPr>
      </w:pPr>
      <w:r>
        <w:rPr>
          <w:rFonts w:ascii="ＭＳ 明朝" w:eastAsia="ＭＳ 明朝" w:hAnsi="ＭＳ 明朝" w:cs="ＭＳ 明朝" w:hint="eastAsia"/>
        </w:rPr>
        <w:t xml:space="preserve">　名古屋高検金沢支部の答弁書は11月4日付になっていました。　</w:t>
      </w:r>
    </w:p>
    <w:p w14:paraId="27D0DE37" w14:textId="77777777" w:rsidR="00891121" w:rsidRDefault="00891121" w:rsidP="004B733E"/>
    <w:p w14:paraId="26E2AF7D" w14:textId="27C1F8C5" w:rsidR="00891121" w:rsidRDefault="007155CE" w:rsidP="004B733E">
      <w:r w:rsidRPr="007155CE">
        <w:t>/Volumes/kk/2023-05-11_</w:t>
      </w:r>
      <w:r w:rsidRPr="007155CE">
        <w:rPr>
          <w:rFonts w:ascii="ＭＳ 明朝" w:eastAsia="ＭＳ 明朝" w:hAnsi="ＭＳ 明朝" w:cs="ＭＳ 明朝" w:hint="eastAsia"/>
        </w:rPr>
        <w:t>金沢地方裁判所刑事部</w:t>
      </w:r>
      <w:r w:rsidRPr="007155CE">
        <w:t>BD/2023</w:t>
      </w:r>
      <w:r w:rsidRPr="007155CE">
        <w:rPr>
          <w:rFonts w:ascii="ＭＳ 明朝" w:eastAsia="ＭＳ 明朝" w:hAnsi="ＭＳ 明朝" w:cs="ＭＳ 明朝" w:hint="eastAsia"/>
        </w:rPr>
        <w:t>再審請求</w:t>
      </w:r>
      <w:r w:rsidRPr="007155CE">
        <w:t>/kk2023jpg/108_H04-11-10_</w:t>
      </w:r>
      <w:r w:rsidRPr="007155CE">
        <w:rPr>
          <w:rFonts w:ascii="ＭＳ 明朝" w:eastAsia="ＭＳ 明朝" w:hAnsi="ＭＳ 明朝" w:cs="ＭＳ 明朝" w:hint="eastAsia"/>
        </w:rPr>
        <w:t>平成</w:t>
      </w:r>
      <w:r w:rsidRPr="007155CE">
        <w:t>4</w:t>
      </w:r>
      <w:r w:rsidRPr="007155CE">
        <w:rPr>
          <w:rFonts w:ascii="ＭＳ 明朝" w:eastAsia="ＭＳ 明朝" w:hAnsi="ＭＳ 明朝" w:cs="ＭＳ 明朝" w:hint="eastAsia"/>
        </w:rPr>
        <w:t>年</w:t>
      </w:r>
      <w:r w:rsidRPr="007155CE">
        <w:t>11</w:t>
      </w:r>
      <w:r w:rsidRPr="007155CE">
        <w:rPr>
          <w:rFonts w:ascii="ＭＳ 明朝" w:eastAsia="ＭＳ 明朝" w:hAnsi="ＭＳ 明朝" w:cs="ＭＳ 明朝" w:hint="eastAsia"/>
        </w:rPr>
        <w:t>月</w:t>
      </w:r>
      <w:r w:rsidRPr="007155CE">
        <w:t>10</w:t>
      </w:r>
      <w:r w:rsidRPr="007155CE">
        <w:rPr>
          <w:rFonts w:ascii="ＭＳ 明朝" w:eastAsia="ＭＳ 明朝" w:hAnsi="ＭＳ 明朝" w:cs="ＭＳ 明朝" w:hint="eastAsia"/>
        </w:rPr>
        <w:t>日　第一回公判調書（手続）　名古屋高等裁判所金沢支部第二部　濱田武律裁判長　甲第一三号証</w:t>
      </w:r>
      <w:r w:rsidRPr="007155CE">
        <w:t>/108_H04-11-10_</w:t>
      </w:r>
      <w:r w:rsidRPr="007155CE">
        <w:rPr>
          <w:rFonts w:ascii="ＭＳ 明朝" w:eastAsia="ＭＳ 明朝" w:hAnsi="ＭＳ 明朝" w:cs="ＭＳ 明朝" w:hint="eastAsia"/>
        </w:rPr>
        <w:t>平成</w:t>
      </w:r>
      <w:r w:rsidRPr="007155CE">
        <w:t>4</w:t>
      </w:r>
      <w:r w:rsidRPr="007155CE">
        <w:rPr>
          <w:rFonts w:ascii="ＭＳ 明朝" w:eastAsia="ＭＳ 明朝" w:hAnsi="ＭＳ 明朝" w:cs="ＭＳ 明朝" w:hint="eastAsia"/>
        </w:rPr>
        <w:t>年</w:t>
      </w:r>
      <w:r w:rsidRPr="007155CE">
        <w:t>11</w:t>
      </w:r>
      <w:r w:rsidRPr="007155CE">
        <w:rPr>
          <w:rFonts w:ascii="ＭＳ 明朝" w:eastAsia="ＭＳ 明朝" w:hAnsi="ＭＳ 明朝" w:cs="ＭＳ 明朝" w:hint="eastAsia"/>
        </w:rPr>
        <w:t>月</w:t>
      </w:r>
      <w:r w:rsidRPr="007155CE">
        <w:t>10</w:t>
      </w:r>
      <w:r w:rsidRPr="007155CE">
        <w:rPr>
          <w:rFonts w:ascii="ＭＳ 明朝" w:eastAsia="ＭＳ 明朝" w:hAnsi="ＭＳ 明朝" w:cs="ＭＳ 明朝" w:hint="eastAsia"/>
        </w:rPr>
        <w:t>日　第一回公判調書（手続）　名古屋高等裁判所金沢支部第二部　濱田武律裁判長　甲第一三号証</w:t>
      </w:r>
      <w:r w:rsidRPr="007155CE">
        <w:t>-1.jpg</w:t>
      </w:r>
    </w:p>
    <w:p w14:paraId="159D61CF" w14:textId="77777777" w:rsidR="00891121" w:rsidRDefault="00891121" w:rsidP="004B733E"/>
    <w:p w14:paraId="02F09835" w14:textId="18211970" w:rsidR="00891121" w:rsidRPr="007155CE" w:rsidRDefault="007155CE" w:rsidP="004B733E">
      <w:pPr>
        <w:rPr>
          <w:rFonts w:ascii="ＭＳ 明朝" w:eastAsia="ＭＳ 明朝" w:hAnsi="ＭＳ 明朝" w:cs="ＭＳ 明朝"/>
        </w:rPr>
      </w:pPr>
      <w:r>
        <w:rPr>
          <w:rFonts w:ascii="ＭＳ 明朝" w:eastAsia="ＭＳ 明朝" w:hAnsi="ＭＳ 明朝" w:cs="ＭＳ 明朝" w:hint="eastAsia"/>
        </w:rPr>
        <w:t xml:space="preserve">　控訴審の初公判が11月10日だったことも確認しましたが、次回期日が12月22日の午前11時とありました。この時間が気になって、さきほど調べていたのですが、それらしいものはありませんでした。</w:t>
      </w:r>
    </w:p>
    <w:p w14:paraId="5B086D9F" w14:textId="77777777" w:rsidR="00891121" w:rsidRDefault="00891121" w:rsidP="004B733E"/>
    <w:p w14:paraId="701B5E04" w14:textId="6FEF2EE9" w:rsidR="00891121" w:rsidRDefault="007155CE" w:rsidP="004B733E">
      <w:pPr>
        <w:rPr>
          <w:rFonts w:ascii="ＭＳ 明朝" w:eastAsia="ＭＳ 明朝" w:hAnsi="ＭＳ 明朝" w:cs="ＭＳ 明朝"/>
        </w:rPr>
      </w:pPr>
      <w:r>
        <w:rPr>
          <w:rFonts w:ascii="ＭＳ 明朝" w:eastAsia="ＭＳ 明朝" w:hAnsi="ＭＳ 明朝" w:cs="ＭＳ 明朝" w:hint="eastAsia"/>
        </w:rPr>
        <w:t xml:space="preserve">　控訴審の初公判は、午後の夕方に近い時間で、外が薄暗くなった中、法廷内の照明が明るく感じられた記憶となっています。</w:t>
      </w:r>
    </w:p>
    <w:p w14:paraId="5DF945DB" w14:textId="77777777" w:rsidR="007155CE" w:rsidRDefault="007155CE" w:rsidP="004B733E">
      <w:pPr>
        <w:rPr>
          <w:rFonts w:ascii="ＭＳ 明朝" w:eastAsia="ＭＳ 明朝" w:hAnsi="ＭＳ 明朝" w:cs="ＭＳ 明朝"/>
        </w:rPr>
      </w:pPr>
    </w:p>
    <w:p w14:paraId="6EDD83C9" w14:textId="349E17A7" w:rsidR="007155CE" w:rsidRDefault="007155CE" w:rsidP="004B733E">
      <w:pPr>
        <w:rPr>
          <w:rFonts w:ascii="ＭＳ 明朝" w:eastAsia="ＭＳ 明朝" w:hAnsi="ＭＳ 明朝" w:cs="ＭＳ 明朝"/>
        </w:rPr>
      </w:pPr>
      <w:r>
        <w:rPr>
          <w:rFonts w:ascii="ＭＳ 明朝" w:eastAsia="ＭＳ 明朝" w:hAnsi="ＭＳ 明朝" w:cs="ＭＳ 明朝" w:hint="eastAsia"/>
        </w:rPr>
        <w:t xml:space="preserve">　安藤健次郎さんと次男で被害者安藤文さんの兄の2人の姿が傍聴席にあったのは、</w:t>
      </w:r>
      <w:r w:rsidR="00F5017D">
        <w:rPr>
          <w:rFonts w:ascii="ＭＳ 明朝" w:eastAsia="ＭＳ 明朝" w:hAnsi="ＭＳ 明朝" w:cs="ＭＳ 明朝" w:hint="eastAsia"/>
        </w:rPr>
        <w:t>昼の早い時間のような記憶でしたが、これが12月22日の午前11時の公判になりそうです。</w:t>
      </w:r>
    </w:p>
    <w:p w14:paraId="47C4D5D2" w14:textId="77777777" w:rsidR="00F5017D" w:rsidRDefault="00F5017D" w:rsidP="004B733E">
      <w:pPr>
        <w:rPr>
          <w:rFonts w:ascii="ＭＳ 明朝" w:eastAsia="ＭＳ 明朝" w:hAnsi="ＭＳ 明朝" w:cs="ＭＳ 明朝"/>
        </w:rPr>
      </w:pPr>
    </w:p>
    <w:p w14:paraId="23CAAEAC" w14:textId="55CFDDEF" w:rsidR="00F5017D" w:rsidRDefault="00F5017D" w:rsidP="004B733E">
      <w:pPr>
        <w:rPr>
          <w:rFonts w:ascii="ＭＳ 明朝" w:eastAsia="ＭＳ 明朝" w:hAnsi="ＭＳ 明朝" w:cs="ＭＳ 明朝"/>
        </w:rPr>
      </w:pPr>
      <w:r>
        <w:rPr>
          <w:rFonts w:ascii="ＭＳ 明朝" w:eastAsia="ＭＳ 明朝" w:hAnsi="ＭＳ 明朝" w:cs="ＭＳ 明朝" w:hint="eastAsia"/>
        </w:rPr>
        <w:t xml:space="preserve">　控訴審の公判記録を見つけたのは昨年2022年の7月中だったように思いますが、それまでは10月に初公判があって、11月の2回目の公判の時に安藤健次郎さんらを見たという記憶だったと思います。</w:t>
      </w:r>
    </w:p>
    <w:p w14:paraId="6EA9EFB6" w14:textId="77777777" w:rsidR="00F5017D" w:rsidRDefault="00F5017D" w:rsidP="004B733E">
      <w:pPr>
        <w:rPr>
          <w:rFonts w:ascii="ＭＳ 明朝" w:eastAsia="ＭＳ 明朝" w:hAnsi="ＭＳ 明朝" w:cs="ＭＳ 明朝"/>
        </w:rPr>
      </w:pPr>
    </w:p>
    <w:p w14:paraId="1B746255" w14:textId="2EAF1824" w:rsidR="00F5017D" w:rsidRDefault="00F5017D" w:rsidP="004B733E">
      <w:pPr>
        <w:rPr>
          <w:rFonts w:ascii="ＭＳ 明朝" w:eastAsia="ＭＳ 明朝" w:hAnsi="ＭＳ 明朝" w:cs="ＭＳ 明朝"/>
        </w:rPr>
      </w:pPr>
      <w:r>
        <w:rPr>
          <w:rFonts w:ascii="ＭＳ 明朝" w:eastAsia="ＭＳ 明朝" w:hAnsi="ＭＳ 明朝" w:cs="ＭＳ 明朝" w:hint="eastAsia"/>
        </w:rPr>
        <w:t xml:space="preserve">　被害者安藤文さんの兄は、白く分厚いアメリカの空軍のパイロットが観ているのを何かでみたようなジャンバーを着ていました。今考えると、11月に着ている人はいないようなジャンバーで、12月22日だとしっくり来ます。</w:t>
      </w:r>
    </w:p>
    <w:p w14:paraId="75AA3B6B" w14:textId="77777777" w:rsidR="00F5017D" w:rsidRDefault="00F5017D" w:rsidP="004B733E">
      <w:pPr>
        <w:rPr>
          <w:rFonts w:ascii="ＭＳ 明朝" w:eastAsia="ＭＳ 明朝" w:hAnsi="ＭＳ 明朝" w:cs="ＭＳ 明朝"/>
        </w:rPr>
      </w:pPr>
    </w:p>
    <w:p w14:paraId="5640C412" w14:textId="424967AF" w:rsidR="00F5017D" w:rsidRDefault="00F5017D" w:rsidP="004B733E">
      <w:pPr>
        <w:rPr>
          <w:rFonts w:ascii="ＭＳ 明朝" w:eastAsia="ＭＳ 明朝" w:hAnsi="ＭＳ 明朝" w:cs="ＭＳ 明朝"/>
        </w:rPr>
      </w:pPr>
      <w:r>
        <w:rPr>
          <w:rFonts w:ascii="ＭＳ 明朝" w:eastAsia="ＭＳ 明朝" w:hAnsi="ＭＳ 明朝" w:cs="ＭＳ 明朝" w:hint="eastAsia"/>
        </w:rPr>
        <w:t xml:space="preserve">　この2回目の公判の時、いきなり裁判長が替わっていて驚いたということがあったと記憶にあります。これも夕方に近い時間の場面として記憶にあったのですが、安藤健次郎さんの</w:t>
      </w:r>
      <w:r w:rsidR="009D4840">
        <w:rPr>
          <w:rFonts w:ascii="ＭＳ 明朝" w:eastAsia="ＭＳ 明朝" w:hAnsi="ＭＳ 明朝" w:cs="ＭＳ 明朝" w:hint="eastAsia"/>
        </w:rPr>
        <w:t>姿をみたときは、外が明るく気候も穏やかであったと印象にあります。</w:t>
      </w:r>
    </w:p>
    <w:p w14:paraId="59326CAC" w14:textId="77777777" w:rsidR="009D4840" w:rsidRDefault="009D4840" w:rsidP="004B733E">
      <w:pPr>
        <w:rPr>
          <w:rFonts w:ascii="ＭＳ 明朝" w:eastAsia="ＭＳ 明朝" w:hAnsi="ＭＳ 明朝" w:cs="ＭＳ 明朝"/>
        </w:rPr>
      </w:pPr>
    </w:p>
    <w:p w14:paraId="0C36B6AE" w14:textId="33B470F6" w:rsidR="009D4840" w:rsidRDefault="009D4840" w:rsidP="004B733E">
      <w:pPr>
        <w:rPr>
          <w:rFonts w:ascii="ＭＳ 明朝" w:eastAsia="ＭＳ 明朝" w:hAnsi="ＭＳ 明朝" w:cs="ＭＳ 明朝"/>
        </w:rPr>
      </w:pPr>
      <w:r>
        <w:rPr>
          <w:rFonts w:ascii="ＭＳ 明朝" w:eastAsia="ＭＳ 明朝" w:hAnsi="ＭＳ 明朝" w:cs="ＭＳ 明朝" w:hint="eastAsia"/>
        </w:rPr>
        <w:lastRenderedPageBreak/>
        <w:t xml:space="preserve">　平成5年7月20日が第5回公判となっていて、山口成良金沢大学教授の出頭がありました。</w:t>
      </w:r>
    </w:p>
    <w:p w14:paraId="2EE349BC" w14:textId="77777777" w:rsidR="007155CE" w:rsidRDefault="007155CE" w:rsidP="004B733E">
      <w:pPr>
        <w:rPr>
          <w:rFonts w:ascii="ＭＳ 明朝" w:eastAsia="ＭＳ 明朝" w:hAnsi="ＭＳ 明朝" w:cs="ＭＳ 明朝"/>
        </w:rPr>
      </w:pPr>
    </w:p>
    <w:p w14:paraId="3D11A945" w14:textId="3C5888C2" w:rsidR="009D4840" w:rsidRDefault="009D4840" w:rsidP="004B733E">
      <w:pPr>
        <w:rPr>
          <w:rFonts w:ascii="ＭＳ 明朝" w:eastAsia="ＭＳ 明朝" w:hAnsi="ＭＳ 明朝" w:cs="ＭＳ 明朝"/>
        </w:rPr>
      </w:pPr>
      <w:r>
        <w:rPr>
          <w:rFonts w:ascii="ＭＳ 明朝" w:eastAsia="ＭＳ 明朝" w:hAnsi="ＭＳ 明朝" w:cs="ＭＳ 明朝" w:hint="eastAsia"/>
        </w:rPr>
        <w:t xml:space="preserve">　公判調書で、公判をした日が7月20日となっていますが、</w:t>
      </w:r>
      <w:r w:rsidR="00187ADB">
        <w:rPr>
          <w:rFonts w:ascii="ＭＳ 明朝" w:eastAsia="ＭＳ 明朝" w:hAnsi="ＭＳ 明朝" w:cs="ＭＳ 明朝" w:hint="eastAsia"/>
        </w:rPr>
        <w:t>書面が7月30日付になっていて、そこに次回期日が判決宣告として9月7日になっていることに気がつきました。</w:t>
      </w:r>
    </w:p>
    <w:p w14:paraId="68ED3198" w14:textId="77777777" w:rsidR="00187ADB" w:rsidRDefault="00187ADB" w:rsidP="004B733E">
      <w:pPr>
        <w:rPr>
          <w:rFonts w:ascii="ＭＳ 明朝" w:eastAsia="ＭＳ 明朝" w:hAnsi="ＭＳ 明朝" w:cs="ＭＳ 明朝"/>
        </w:rPr>
      </w:pPr>
    </w:p>
    <w:p w14:paraId="53AA54F1" w14:textId="6C6585B7" w:rsidR="00187ADB" w:rsidRDefault="00187ADB" w:rsidP="004B733E">
      <w:pPr>
        <w:rPr>
          <w:rFonts w:ascii="ＭＳ 明朝" w:eastAsia="ＭＳ 明朝" w:hAnsi="ＭＳ 明朝" w:cs="ＭＳ 明朝"/>
        </w:rPr>
      </w:pPr>
      <w:r>
        <w:rPr>
          <w:rFonts w:ascii="ＭＳ 明朝" w:eastAsia="ＭＳ 明朝" w:hAnsi="ＭＳ 明朝" w:cs="ＭＳ 明朝" w:hint="eastAsia"/>
          <w:noProof/>
        </w:rPr>
        <w:lastRenderedPageBreak/>
        <w:drawing>
          <wp:inline distT="0" distB="0" distL="0" distR="0" wp14:anchorId="4C3DE261" wp14:editId="09D68B57">
            <wp:extent cx="6120130" cy="7327900"/>
            <wp:effectExtent l="0" t="0" r="1270" b="0"/>
            <wp:docPr id="1532027722" name="図 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27722" name="図 6" descr="テーブル&#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6120130" cy="7327900"/>
                    </a:xfrm>
                    <a:prstGeom prst="rect">
                      <a:avLst/>
                    </a:prstGeom>
                  </pic:spPr>
                </pic:pic>
              </a:graphicData>
            </a:graphic>
          </wp:inline>
        </w:drawing>
      </w:r>
      <w:r w:rsidRPr="00187ADB">
        <w:t xml:space="preserve"> </w:t>
      </w:r>
      <w:r w:rsidRPr="00187ADB">
        <w:rPr>
          <w:rFonts w:ascii="ＭＳ 明朝" w:eastAsia="ＭＳ 明朝" w:hAnsi="ＭＳ 明朝" w:cs="ＭＳ 明朝"/>
        </w:rPr>
        <w:t>/Volumes/kk/2023-05-11_金沢地方裁判所刑事部BD/2023再審請求/kk2023jpg/117_H05-07-20_平成5年07月20日　第五回公判調書（手続）　名古屋高等裁判所金沢支部第二部　被告発人小島裕史裁判長　甲第一七号証/117_H05-07-20_平成5年07月20日　第五回公判調書（手続）　名古屋高等裁判所金沢支部第二部　被告発人小島裕史裁判長　甲第一七号証-1.jpg</w:t>
      </w:r>
    </w:p>
    <w:p w14:paraId="21AFCC7D" w14:textId="77777777" w:rsidR="007155CE" w:rsidRDefault="007155CE" w:rsidP="004B733E">
      <w:pPr>
        <w:rPr>
          <w:rFonts w:ascii="ＭＳ 明朝" w:eastAsia="ＭＳ 明朝" w:hAnsi="ＭＳ 明朝" w:cs="ＭＳ 明朝"/>
        </w:rPr>
      </w:pPr>
    </w:p>
    <w:p w14:paraId="1179CDAA" w14:textId="4010E8FE" w:rsidR="007155CE" w:rsidRDefault="00187ADB" w:rsidP="004B733E">
      <w:pPr>
        <w:rPr>
          <w:rFonts w:ascii="ＭＳ 明朝" w:eastAsia="ＭＳ 明朝" w:hAnsi="ＭＳ 明朝" w:cs="ＭＳ 明朝"/>
        </w:rPr>
      </w:pPr>
      <w:r>
        <w:rPr>
          <w:rFonts w:ascii="ＭＳ 明朝" w:eastAsia="ＭＳ 明朝" w:hAnsi="ＭＳ 明朝" w:cs="ＭＳ 明朝"/>
          <w:noProof/>
        </w:rPr>
        <w:drawing>
          <wp:inline distT="0" distB="0" distL="0" distR="0" wp14:anchorId="4CADC61E" wp14:editId="2EE7F595">
            <wp:extent cx="6120130" cy="7137400"/>
            <wp:effectExtent l="0" t="0" r="1270" b="0"/>
            <wp:docPr id="487039788" name="図 7" descr="背景パター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39788" name="図 7" descr="背景パターン が含まれている画像&#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6120130" cy="7137400"/>
                    </a:xfrm>
                    <a:prstGeom prst="rect">
                      <a:avLst/>
                    </a:prstGeom>
                  </pic:spPr>
                </pic:pic>
              </a:graphicData>
            </a:graphic>
          </wp:inline>
        </w:drawing>
      </w:r>
      <w:r w:rsidRPr="00187ADB">
        <w:t xml:space="preserve"> </w:t>
      </w:r>
      <w:r w:rsidRPr="00187ADB">
        <w:rPr>
          <w:rFonts w:ascii="ＭＳ 明朝" w:eastAsia="ＭＳ 明朝" w:hAnsi="ＭＳ 明朝" w:cs="ＭＳ 明朝"/>
        </w:rPr>
        <w:t>/Volumes/kk/2023-05-11_金沢地方裁判所刑事部BD/2023再審請求/kk2023jpg/117_H05-07-20_平成5年07月20日　第五回公判調書（手続）　名古屋高等裁判所金沢支部第二部　被告発人小島裕史裁判長　甲第一七号証/117_H05-07-20_平成5年07月20日　第五回公判調書（手続）　名古屋高等裁判所金沢支部第二部　被告発人小島裕史裁判長　甲第一七号証-2.jpg</w:t>
      </w:r>
    </w:p>
    <w:p w14:paraId="3C468A54" w14:textId="77777777" w:rsidR="007155CE" w:rsidRDefault="007155CE" w:rsidP="004B733E">
      <w:pPr>
        <w:rPr>
          <w:rFonts w:ascii="ＭＳ 明朝" w:eastAsia="ＭＳ 明朝" w:hAnsi="ＭＳ 明朝" w:cs="ＭＳ 明朝"/>
        </w:rPr>
      </w:pPr>
    </w:p>
    <w:p w14:paraId="17C0B8C9" w14:textId="0554284D" w:rsidR="007155CE" w:rsidRDefault="00C6250A" w:rsidP="004B733E">
      <w:pPr>
        <w:rPr>
          <w:rFonts w:ascii="ＭＳ 明朝" w:eastAsia="ＭＳ 明朝" w:hAnsi="ＭＳ 明朝" w:cs="ＭＳ 明朝"/>
        </w:rPr>
      </w:pPr>
      <w:r>
        <w:rPr>
          <w:rFonts w:ascii="ＭＳ 明朝" w:eastAsia="ＭＳ 明朝" w:hAnsi="ＭＳ 明朝" w:cs="ＭＳ 明朝" w:hint="eastAsia"/>
        </w:rPr>
        <w:t xml:space="preserve">　これも気がつかないでいた新発見になるかと思いますが、9月7日の午前10時20分というのも意外な時間です。拘置所から裁判所は、マイクロバスで他に公判がある被告人と一緒に行くことが多かったと思うのですが、地下牢のように見える一階のコンクリートの部屋で待たされていました。</w:t>
      </w:r>
    </w:p>
    <w:p w14:paraId="32F1F155" w14:textId="77777777" w:rsidR="00C6250A" w:rsidRDefault="00C6250A" w:rsidP="004B733E">
      <w:pPr>
        <w:rPr>
          <w:rFonts w:ascii="ＭＳ 明朝" w:eastAsia="ＭＳ 明朝" w:hAnsi="ＭＳ 明朝" w:cs="ＭＳ 明朝"/>
        </w:rPr>
      </w:pPr>
    </w:p>
    <w:p w14:paraId="2BB8313E" w14:textId="010BD68B" w:rsidR="00C6250A" w:rsidRDefault="00C6250A" w:rsidP="004B733E">
      <w:pPr>
        <w:rPr>
          <w:rFonts w:ascii="ＭＳ 明朝" w:eastAsia="ＭＳ 明朝" w:hAnsi="ＭＳ 明朝" w:cs="ＭＳ 明朝"/>
        </w:rPr>
      </w:pPr>
      <w:r>
        <w:rPr>
          <w:rFonts w:ascii="ＭＳ 明朝" w:eastAsia="ＭＳ 明朝" w:hAnsi="ＭＳ 明朝" w:cs="ＭＳ 明朝" w:hint="eastAsia"/>
        </w:rPr>
        <w:t xml:space="preserve">　9月7日の判決公判は、小島裕史裁判長の判決文の読み上げだけで終わったはずですが、そのあと長く待たされた記憶はなく、拘置所に戻ったのは12時から始まったように記憶のある昼食に近い時間で、その30分ほど前の11時30分頃だったという記憶です。</w:t>
      </w:r>
    </w:p>
    <w:p w14:paraId="274EEEAE" w14:textId="77777777" w:rsidR="00C6250A" w:rsidRDefault="00C6250A" w:rsidP="004B733E">
      <w:pPr>
        <w:rPr>
          <w:rFonts w:ascii="ＭＳ 明朝" w:eastAsia="ＭＳ 明朝" w:hAnsi="ＭＳ 明朝" w:cs="ＭＳ 明朝"/>
        </w:rPr>
      </w:pPr>
    </w:p>
    <w:p w14:paraId="6F47327C" w14:textId="5F2A3918" w:rsidR="00C6250A" w:rsidRDefault="00C6250A" w:rsidP="004B733E">
      <w:pPr>
        <w:rPr>
          <w:rFonts w:ascii="ＭＳ 明朝" w:eastAsia="ＭＳ 明朝" w:hAnsi="ＭＳ 明朝" w:cs="ＭＳ 明朝"/>
        </w:rPr>
      </w:pPr>
      <w:r>
        <w:rPr>
          <w:rFonts w:ascii="ＭＳ 明朝" w:eastAsia="ＭＳ 明朝" w:hAnsi="ＭＳ 明朝" w:cs="ＭＳ 明朝" w:hint="eastAsia"/>
        </w:rPr>
        <w:t xml:space="preserve">　一審の金沢地方裁判所の時は、公判の終わりで次回公判の期日を、検察官と弁護人に確認しながら裁判長が決めていた記憶がありますが、</w:t>
      </w:r>
      <w:r w:rsidR="00400190">
        <w:rPr>
          <w:rFonts w:ascii="ＭＳ 明朝" w:eastAsia="ＭＳ 明朝" w:hAnsi="ＭＳ 明朝" w:cs="ＭＳ 明朝" w:hint="eastAsia"/>
        </w:rPr>
        <w:t>控訴審の場合は、そのような場面の記憶がはっきりありません。</w:t>
      </w:r>
    </w:p>
    <w:p w14:paraId="4DFB36D5" w14:textId="77777777" w:rsidR="00400190" w:rsidRDefault="00400190" w:rsidP="004B733E">
      <w:pPr>
        <w:rPr>
          <w:rFonts w:ascii="ＭＳ 明朝" w:eastAsia="ＭＳ 明朝" w:hAnsi="ＭＳ 明朝" w:cs="ＭＳ 明朝"/>
        </w:rPr>
      </w:pPr>
    </w:p>
    <w:p w14:paraId="1DE2884A" w14:textId="0A4CC532" w:rsidR="00400190" w:rsidRDefault="00400190" w:rsidP="004B733E">
      <w:pPr>
        <w:rPr>
          <w:rFonts w:ascii="ＭＳ 明朝" w:eastAsia="ＭＳ 明朝" w:hAnsi="ＭＳ 明朝" w:cs="ＭＳ 明朝"/>
        </w:rPr>
      </w:pPr>
      <w:r>
        <w:rPr>
          <w:rFonts w:ascii="ＭＳ 明朝" w:eastAsia="ＭＳ 明朝" w:hAnsi="ＭＳ 明朝" w:cs="ＭＳ 明朝" w:hint="eastAsia"/>
        </w:rPr>
        <w:t xml:space="preserve">　ただ、9月7日の判決公判の期日は、いきなり判決期日の書面が拘置所の独居房に届き、驚きました。7月20日の公判が終わった後に被告発人木梨松嗣弁護士の接見はなかったと思いますが、手紙や電報を何度送っても被告発人木梨松嗣弁護士からの返事はありませんでした。</w:t>
      </w:r>
    </w:p>
    <w:p w14:paraId="2D22FA27" w14:textId="77777777" w:rsidR="00400190" w:rsidRDefault="00400190" w:rsidP="004B733E">
      <w:pPr>
        <w:rPr>
          <w:rFonts w:ascii="ＭＳ 明朝" w:eastAsia="ＭＳ 明朝" w:hAnsi="ＭＳ 明朝" w:cs="ＭＳ 明朝"/>
        </w:rPr>
      </w:pPr>
    </w:p>
    <w:p w14:paraId="3B930A01" w14:textId="77777777" w:rsidR="00400190" w:rsidRDefault="00400190" w:rsidP="00400190">
      <w:pPr>
        <w:pStyle w:val="aa"/>
      </w:pPr>
      <w:r>
        <w:t xml:space="preserve">≪≪≪ </w:t>
      </w:r>
      <w:proofErr w:type="spellStart"/>
      <w:r>
        <w:t>Macbook</w:t>
      </w:r>
      <w:proofErr w:type="spellEnd"/>
      <w:r>
        <w:t>-Air Word 2023/05/24 19:10:53 ≪≪≪</w:t>
      </w:r>
    </w:p>
    <w:p w14:paraId="28EA27D2" w14:textId="77777777" w:rsidR="00400190" w:rsidRDefault="00400190" w:rsidP="00400190">
      <w:pPr>
        <w:pStyle w:val="aa"/>
      </w:pPr>
    </w:p>
    <w:p w14:paraId="7C74FEA0" w14:textId="3A06733D" w:rsidR="00400190" w:rsidRDefault="00400190">
      <w:r>
        <w:br w:type="page"/>
      </w:r>
    </w:p>
    <w:p w14:paraId="247FBDBC" w14:textId="4938D2D4" w:rsidR="00400190" w:rsidRDefault="00360CB1" w:rsidP="00360CB1">
      <w:pPr>
        <w:pStyle w:val="3"/>
        <w:spacing w:before="120" w:after="120"/>
      </w:pPr>
      <w:bookmarkStart w:id="10" w:name="_Toc136004607"/>
      <w:r>
        <w:rPr>
          <w:rFonts w:hint="eastAsia"/>
        </w:rPr>
        <w:lastRenderedPageBreak/>
        <w:t>判決謄本のからくりをTwitterでお知らせ、被告発人木梨松嗣弁護士の控訴趣意補充書の人権上の問題点</w:t>
      </w:r>
      <w:bookmarkEnd w:id="10"/>
    </w:p>
    <w:p w14:paraId="0B4798B5" w14:textId="77777777" w:rsidR="007155CE" w:rsidRDefault="007155CE" w:rsidP="004B733E">
      <w:pPr>
        <w:rPr>
          <w:rFonts w:ascii="ＭＳ 明朝" w:eastAsia="ＭＳ 明朝" w:hAnsi="ＭＳ 明朝" w:cs="ＭＳ 明朝"/>
        </w:rPr>
      </w:pPr>
    </w:p>
    <w:p w14:paraId="56004C61" w14:textId="77777777" w:rsidR="00360CB1" w:rsidRDefault="00360CB1" w:rsidP="00360CB1">
      <w:pPr>
        <w:pStyle w:val="aa"/>
      </w:pPr>
      <w:r>
        <w:t xml:space="preserve">≫≫≫ </w:t>
      </w:r>
      <w:proofErr w:type="spellStart"/>
      <w:r>
        <w:t>Macbook</w:t>
      </w:r>
      <w:proofErr w:type="spellEnd"/>
      <w:r>
        <w:t>-Air Word 2023/05/25 10:52:53 ≫≫≫</w:t>
      </w:r>
    </w:p>
    <w:p w14:paraId="76405D1E" w14:textId="77777777" w:rsidR="00360CB1" w:rsidRDefault="00360CB1" w:rsidP="00360CB1">
      <w:pPr>
        <w:pStyle w:val="aa"/>
      </w:pPr>
    </w:p>
    <w:p w14:paraId="02A94CF3" w14:textId="443BB1C0" w:rsidR="007155CE" w:rsidRDefault="00360CB1" w:rsidP="00360CB1">
      <w:pPr>
        <w:rPr>
          <w:rFonts w:ascii="ＭＳ 明朝" w:eastAsia="ＭＳ 明朝" w:hAnsi="ＭＳ 明朝" w:cs="ＭＳ 明朝"/>
        </w:rPr>
      </w:pPr>
      <w:r>
        <w:rPr>
          <w:rFonts w:ascii="ＭＳ 明朝" w:eastAsia="ＭＳ 明朝" w:hAnsi="ＭＳ 明朝" w:cs="ＭＳ 明朝" w:hint="eastAsia"/>
        </w:rPr>
        <w:t xml:space="preserve">　ひな形を作って、昨夜かなりの返信数ツイートを送りました。昨夜送ったのか記憶にないのですが、さきほど同じひな形ツイートを、ツイートが目に入った保坂展人世田谷区長に送りました。</w:t>
      </w:r>
    </w:p>
    <w:p w14:paraId="57D4EC24" w14:textId="77777777" w:rsidR="00360CB1" w:rsidRDefault="00360CB1" w:rsidP="00360CB1">
      <w:pPr>
        <w:rPr>
          <w:rFonts w:ascii="ＭＳ 明朝" w:eastAsia="ＭＳ 明朝" w:hAnsi="ＭＳ 明朝" w:cs="ＭＳ 明朝"/>
        </w:rPr>
      </w:pPr>
    </w:p>
    <w:p w14:paraId="65CF141D" w14:textId="691C19AA" w:rsidR="00360CB1" w:rsidRDefault="00360CB1" w:rsidP="00360CB1">
      <w:pPr>
        <w:rPr>
          <w:rFonts w:ascii="ＭＳ 明朝" w:eastAsia="ＭＳ 明朝" w:hAnsi="ＭＳ 明朝" w:cs="ＭＳ 明朝"/>
        </w:rPr>
      </w:pPr>
      <w:r>
        <w:rPr>
          <w:rFonts w:ascii="ＭＳ 明朝" w:eastAsia="ＭＳ 明朝" w:hAnsi="ＭＳ 明朝" w:cs="ＭＳ 明朝" w:hint="eastAsia"/>
        </w:rPr>
        <w:t xml:space="preserve">　保坂展人世田谷区長のツイートが返信先ツイートになります。</w:t>
      </w:r>
    </w:p>
    <w:p w14:paraId="1A8F4614" w14:textId="77777777" w:rsidR="00360CB1" w:rsidRDefault="00360CB1" w:rsidP="00360CB1">
      <w:pPr>
        <w:rPr>
          <w:rFonts w:ascii="ＭＳ 明朝" w:eastAsia="ＭＳ 明朝" w:hAnsi="ＭＳ 明朝" w:cs="ＭＳ 明朝"/>
        </w:rPr>
      </w:pPr>
    </w:p>
    <w:p w14:paraId="1E9A7487" w14:textId="4F0D7080" w:rsidR="00360CB1" w:rsidRDefault="00360CB1" w:rsidP="00360CB1">
      <w:pPr>
        <w:pStyle w:val="PB03"/>
        <w:ind w:left="960" w:right="240"/>
      </w:pPr>
      <w:r w:rsidRPr="00360CB1">
        <w:t>- 保坂展人さんはTwitterを使っています： 「児童手当「高校生に月1万円」報道も吹き上がる怒り…「子育て世代の控除なくします」に「異次元の一人っ子政策」の声(</w:t>
      </w:r>
      <w:proofErr w:type="spellStart"/>
      <w:r w:rsidRPr="00360CB1">
        <w:t>SmartFLASH</w:t>
      </w:r>
      <w:proofErr w:type="spellEnd"/>
      <w:r w:rsidRPr="00360CB1">
        <w:t xml:space="preserve">) https：//t.co/omiY5ppP3C 『扶養控除』がなくなるとそのぶん税金が上がりますから、年間12万円もらったとしても、実質的に受け取れる額は大きく目減りしてしまいます」」 / Twitter </w:t>
      </w:r>
      <w:hyperlink r:id="rId12" w:history="1">
        <w:r w:rsidRPr="00A510E5">
          <w:rPr>
            <w:rStyle w:val="ab"/>
          </w:rPr>
          <w:t>https://twitter.com/hosakanobuto/status/1661511272805048320</w:t>
        </w:r>
      </w:hyperlink>
    </w:p>
    <w:p w14:paraId="5329F352" w14:textId="77777777" w:rsidR="00360CB1" w:rsidRPr="00360CB1" w:rsidRDefault="00360CB1" w:rsidP="00360CB1">
      <w:pPr>
        <w:pStyle w:val="PB03"/>
        <w:ind w:left="960" w:right="240"/>
      </w:pPr>
    </w:p>
    <w:p w14:paraId="10D05657" w14:textId="77777777" w:rsidR="007155CE" w:rsidRDefault="007155CE" w:rsidP="004B733E">
      <w:pPr>
        <w:rPr>
          <w:rFonts w:ascii="ＭＳ 明朝" w:eastAsia="ＭＳ 明朝" w:hAnsi="ＭＳ 明朝" w:cs="ＭＳ 明朝"/>
        </w:rPr>
      </w:pPr>
    </w:p>
    <w:p w14:paraId="72470946" w14:textId="20016C2F" w:rsidR="007155CE" w:rsidRDefault="00360CB1" w:rsidP="00360CB1">
      <w:pPr>
        <w:pStyle w:val="PB03"/>
        <w:ind w:left="960" w:right="240"/>
      </w:pPr>
      <w:r w:rsidRPr="00360CB1">
        <w:t xml:space="preserve">- 刑事告発・非常上告＼金沢地方検察庁御中さんはTwitterを使っています： 「@hosakanobuto これは謄本である、令和5年4月28日、金沢地方検察庁検察事務官　田中裕子となっている最高裁判所第三小法廷決定の決定、異議申し立ては理由がないという。千種秀夫裁判長、園部逸夫、可部恒雄、大野正男の裁判官の歴史的記録。 https：//t.co/x6hatopx8T」 / Twitter https：//t.co/522ORY6NFJ」 / Twitter </w:t>
      </w:r>
      <w:hyperlink r:id="rId13" w:history="1">
        <w:r w:rsidRPr="00A510E5">
          <w:rPr>
            <w:rStyle w:val="ab"/>
          </w:rPr>
          <w:t>https://twitter.com/hirono_hideki/status/1661548029437157376</w:t>
        </w:r>
      </w:hyperlink>
    </w:p>
    <w:p w14:paraId="4B9F5FC5" w14:textId="77777777" w:rsidR="00360CB1" w:rsidRPr="00360CB1" w:rsidRDefault="00360CB1" w:rsidP="00360CB1">
      <w:pPr>
        <w:pStyle w:val="PB03"/>
        <w:ind w:left="960" w:right="240"/>
      </w:pPr>
    </w:p>
    <w:p w14:paraId="4E8A567F" w14:textId="77777777" w:rsidR="007155CE" w:rsidRDefault="007155CE" w:rsidP="004B733E">
      <w:pPr>
        <w:rPr>
          <w:rFonts w:ascii="ＭＳ 明朝" w:eastAsia="ＭＳ 明朝" w:hAnsi="ＭＳ 明朝" w:cs="ＭＳ 明朝"/>
        </w:rPr>
      </w:pPr>
    </w:p>
    <w:p w14:paraId="10F6619D" w14:textId="71F525DE" w:rsidR="007155CE" w:rsidRDefault="00421008" w:rsidP="007155CE">
      <w:pPr>
        <w:rPr>
          <w:rFonts w:ascii="ＭＳ 明朝" w:eastAsia="ＭＳ 明朝" w:hAnsi="ＭＳ 明朝" w:cs="ＭＳ 明朝"/>
        </w:rPr>
      </w:pPr>
      <w:r>
        <w:rPr>
          <w:rFonts w:ascii="ＭＳ 明朝" w:eastAsia="ＭＳ 明朝" w:hAnsi="ＭＳ 明朝" w:cs="ＭＳ 明朝" w:hint="eastAsia"/>
        </w:rPr>
        <w:t xml:space="preserve">　次のTwitter検索からジャーナリストの江川紹子氏と郷原信郎弁護士にひな形ツイートの送信を確認しました。</w:t>
      </w:r>
    </w:p>
    <w:p w14:paraId="698EC190" w14:textId="77777777" w:rsidR="00421008" w:rsidRDefault="00421008" w:rsidP="007155CE">
      <w:pPr>
        <w:rPr>
          <w:rFonts w:ascii="ＭＳ 明朝" w:eastAsia="ＭＳ 明朝" w:hAnsi="ＭＳ 明朝" w:cs="ＭＳ 明朝"/>
        </w:rPr>
      </w:pPr>
    </w:p>
    <w:p w14:paraId="5880BD12" w14:textId="5F60B5F5" w:rsidR="00421008" w:rsidRDefault="00421008" w:rsidP="007155CE">
      <w:pPr>
        <w:rPr>
          <w:rFonts w:ascii="ＭＳ 明朝" w:eastAsia="ＭＳ 明朝" w:hAnsi="ＭＳ 明朝" w:cs="ＭＳ 明朝"/>
        </w:rPr>
      </w:pPr>
      <w:r w:rsidRPr="00421008">
        <w:rPr>
          <w:rFonts w:ascii="ＭＳ 明朝" w:eastAsia="ＭＳ 明朝" w:hAnsi="ＭＳ 明朝" w:cs="ＭＳ 明朝"/>
        </w:rPr>
        <w:t xml:space="preserve">- これは謄本である、令和5年4月28日 - Twitter検索 / Twitter </w:t>
      </w:r>
      <w:hyperlink r:id="rId14" w:history="1">
        <w:r w:rsidRPr="00A510E5">
          <w:rPr>
            <w:rStyle w:val="ab"/>
            <w:rFonts w:ascii="ＭＳ 明朝" w:eastAsia="ＭＳ 明朝" w:hAnsi="ＭＳ 明朝" w:cs="ＭＳ 明朝"/>
          </w:rPr>
          <w:t>https://twitter.com/search?q=%E3%81%93%E3%82%8C%E3%81%AF%E8%AC%84%E6%9C%AC%E3%81%A7%E3%81%82%E3%82%8B%E3%80%81%E4%BB%A4%E5%92%8C5%E5%B9%B44%E6%9C%8828%E6%97%A5&amp;src=typed_query&amp;f=live</w:t>
        </w:r>
      </w:hyperlink>
    </w:p>
    <w:p w14:paraId="10979D1D" w14:textId="77777777" w:rsidR="00421008" w:rsidRDefault="00421008" w:rsidP="007155CE">
      <w:pPr>
        <w:rPr>
          <w:rFonts w:ascii="ＭＳ 明朝" w:eastAsia="ＭＳ 明朝" w:hAnsi="ＭＳ 明朝" w:cs="ＭＳ 明朝"/>
        </w:rPr>
      </w:pPr>
    </w:p>
    <w:p w14:paraId="4F28789C" w14:textId="46596395" w:rsidR="00421008" w:rsidRDefault="00421008" w:rsidP="007155CE">
      <w:pPr>
        <w:rPr>
          <w:rFonts w:ascii="ＭＳ 明朝" w:eastAsia="ＭＳ 明朝" w:hAnsi="ＭＳ 明朝" w:cs="ＭＳ 明朝"/>
        </w:rPr>
      </w:pPr>
      <w:r>
        <w:rPr>
          <w:rFonts w:ascii="ＭＳ 明朝" w:eastAsia="ＭＳ 明朝" w:hAnsi="ＭＳ 明朝" w:cs="ＭＳ 明朝" w:hint="eastAsia"/>
        </w:rPr>
        <w:t xml:space="preserve">　次に記録のスクリーンショットです。</w:t>
      </w:r>
    </w:p>
    <w:p w14:paraId="479F47BF" w14:textId="449050D0" w:rsidR="00421008" w:rsidRDefault="00421008">
      <w:pPr>
        <w:rPr>
          <w:rFonts w:ascii="ＭＳ 明朝" w:eastAsia="ＭＳ 明朝" w:hAnsi="ＭＳ 明朝" w:cs="ＭＳ 明朝"/>
        </w:rPr>
      </w:pPr>
      <w:r>
        <w:rPr>
          <w:rFonts w:ascii="ＭＳ 明朝" w:eastAsia="ＭＳ 明朝" w:hAnsi="ＭＳ 明朝" w:cs="ＭＳ 明朝"/>
        </w:rPr>
        <w:br w:type="page"/>
      </w:r>
    </w:p>
    <w:p w14:paraId="6F792103" w14:textId="55540D52" w:rsidR="00421008" w:rsidRPr="00421008" w:rsidRDefault="00421008" w:rsidP="007155CE">
      <w:pPr>
        <w:rPr>
          <w:rFonts w:ascii="ＭＳ 明朝" w:eastAsia="ＭＳ 明朝" w:hAnsi="ＭＳ 明朝" w:cs="ＭＳ 明朝"/>
        </w:rPr>
      </w:pPr>
      <w:r>
        <w:rPr>
          <w:rFonts w:ascii="ＭＳ 明朝" w:eastAsia="ＭＳ 明朝" w:hAnsi="ＭＳ 明朝" w:cs="ＭＳ 明朝" w:hint="eastAsia"/>
          <w:noProof/>
        </w:rPr>
        <w:lastRenderedPageBreak/>
        <w:drawing>
          <wp:inline distT="0" distB="0" distL="0" distR="0" wp14:anchorId="08654A6F" wp14:editId="4190CFA3">
            <wp:extent cx="6120130" cy="5012055"/>
            <wp:effectExtent l="0" t="0" r="1270" b="4445"/>
            <wp:docPr id="128619227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92278" name="図 1286192278"/>
                    <pic:cNvPicPr/>
                  </pic:nvPicPr>
                  <pic:blipFill>
                    <a:blip r:embed="rId15">
                      <a:extLst>
                        <a:ext uri="{28A0092B-C50C-407E-A947-70E740481C1C}">
                          <a14:useLocalDpi xmlns:a14="http://schemas.microsoft.com/office/drawing/2010/main" val="0"/>
                        </a:ext>
                      </a:extLst>
                    </a:blip>
                    <a:stretch>
                      <a:fillRect/>
                    </a:stretch>
                  </pic:blipFill>
                  <pic:spPr>
                    <a:xfrm>
                      <a:off x="0" y="0"/>
                      <a:ext cx="6120130" cy="5012055"/>
                    </a:xfrm>
                    <a:prstGeom prst="rect">
                      <a:avLst/>
                    </a:prstGeom>
                  </pic:spPr>
                </pic:pic>
              </a:graphicData>
            </a:graphic>
          </wp:inline>
        </w:drawing>
      </w:r>
      <w:r w:rsidRPr="00421008">
        <w:t xml:space="preserve"> </w:t>
      </w:r>
      <w:r w:rsidRPr="00421008">
        <w:rPr>
          <w:rFonts w:ascii="ＭＳ 明朝" w:eastAsia="ＭＳ 明朝" w:hAnsi="ＭＳ 明朝" w:cs="ＭＳ 明朝"/>
        </w:rPr>
        <w:t>/Users/a66/</w:t>
      </w:r>
      <w:proofErr w:type="spellStart"/>
      <w:r w:rsidRPr="00421008">
        <w:rPr>
          <w:rFonts w:ascii="ＭＳ 明朝" w:eastAsia="ＭＳ 明朝" w:hAnsi="ＭＳ 明朝" w:cs="ＭＳ 明朝"/>
        </w:rPr>
        <w:t>a_screenshot</w:t>
      </w:r>
      <w:proofErr w:type="spellEnd"/>
      <w:r w:rsidRPr="00421008">
        <w:rPr>
          <w:rFonts w:ascii="ＭＳ 明朝" w:eastAsia="ＭＳ 明朝" w:hAnsi="ＭＳ 明朝" w:cs="ＭＳ 明朝"/>
        </w:rPr>
        <w:t>/2023-05-24_231601_-　加賀の女　【北島三郎】御本人　-　YouTube　https：／／www。</w:t>
      </w:r>
      <w:proofErr w:type="spellStart"/>
      <w:r w:rsidRPr="00421008">
        <w:rPr>
          <w:rFonts w:ascii="ＭＳ 明朝" w:eastAsia="ＭＳ 明朝" w:hAnsi="ＭＳ 明朝" w:cs="ＭＳ 明朝"/>
        </w:rPr>
        <w:t>youtube</w:t>
      </w:r>
      <w:proofErr w:type="spellEnd"/>
      <w:r w:rsidRPr="00421008">
        <w:rPr>
          <w:rFonts w:ascii="ＭＳ 明朝" w:eastAsia="ＭＳ 明朝" w:hAnsi="ＭＳ 明朝" w:cs="ＭＳ 明朝"/>
        </w:rPr>
        <w:t>。com／watch？v＝tIzG0ce.jpg</w:t>
      </w:r>
    </w:p>
    <w:p w14:paraId="4FFA1E6A" w14:textId="148FDB22" w:rsidR="00421008" w:rsidRDefault="00421008">
      <w:r>
        <w:br w:type="page"/>
      </w:r>
    </w:p>
    <w:p w14:paraId="6DD660BF" w14:textId="4039EB40" w:rsidR="00891121" w:rsidRDefault="00421008" w:rsidP="004B733E">
      <w:r>
        <w:rPr>
          <w:noProof/>
        </w:rPr>
        <w:lastRenderedPageBreak/>
        <w:drawing>
          <wp:inline distT="0" distB="0" distL="0" distR="0" wp14:anchorId="6274B114" wp14:editId="2BB654AC">
            <wp:extent cx="6120130" cy="5012055"/>
            <wp:effectExtent l="0" t="0" r="1270" b="4445"/>
            <wp:docPr id="1699109845" name="図 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09845" name="図 9" descr="グラフィカル ユーザー インターフェイス, テキスト, アプリケーション&#10;&#10;自動的に生成された説明"/>
                    <pic:cNvPicPr/>
                  </pic:nvPicPr>
                  <pic:blipFill>
                    <a:blip r:embed="rId16">
                      <a:extLst>
                        <a:ext uri="{28A0092B-C50C-407E-A947-70E740481C1C}">
                          <a14:useLocalDpi xmlns:a14="http://schemas.microsoft.com/office/drawing/2010/main" val="0"/>
                        </a:ext>
                      </a:extLst>
                    </a:blip>
                    <a:stretch>
                      <a:fillRect/>
                    </a:stretch>
                  </pic:blipFill>
                  <pic:spPr>
                    <a:xfrm>
                      <a:off x="0" y="0"/>
                      <a:ext cx="6120130" cy="5012055"/>
                    </a:xfrm>
                    <a:prstGeom prst="rect">
                      <a:avLst/>
                    </a:prstGeom>
                  </pic:spPr>
                </pic:pic>
              </a:graphicData>
            </a:graphic>
          </wp:inline>
        </w:drawing>
      </w:r>
      <w:r w:rsidRPr="00421008">
        <w:t xml:space="preserve"> /Users/a66/</w:t>
      </w:r>
      <w:proofErr w:type="spellStart"/>
      <w:r w:rsidRPr="00421008">
        <w:t>a_screenshot</w:t>
      </w:r>
      <w:proofErr w:type="spellEnd"/>
      <w:r w:rsidRPr="00421008">
        <w:t>/2023-05-24_232024_</w:t>
      </w:r>
      <w:r w:rsidRPr="00421008">
        <w:rPr>
          <w:rFonts w:ascii="ＭＳ 明朝" w:eastAsia="ＭＳ 明朝" w:hAnsi="ＭＳ 明朝" w:cs="ＭＳ 明朝" w:hint="eastAsia"/>
        </w:rPr>
        <w:t xml:space="preserve">刑事告発・非常上告＼金沢地方検察庁御中　</w:t>
      </w:r>
      <w:r w:rsidRPr="00421008">
        <w:t>@hirono_hideki</w:t>
      </w:r>
      <w:r w:rsidRPr="00421008">
        <w:rPr>
          <w:rFonts w:ascii="ＭＳ 明朝" w:eastAsia="ＭＳ 明朝" w:hAnsi="ＭＳ 明朝" w:cs="ＭＳ 明朝" w:hint="eastAsia"/>
        </w:rPr>
        <w:t xml:space="preserve">　これは謄本</w:t>
      </w:r>
      <w:proofErr w:type="gramStart"/>
      <w:r w:rsidRPr="00421008">
        <w:rPr>
          <w:rFonts w:ascii="ＭＳ 明朝" w:eastAsia="ＭＳ 明朝" w:hAnsi="ＭＳ 明朝" w:cs="ＭＳ 明朝" w:hint="eastAsia"/>
        </w:rPr>
        <w:t>で</w:t>
      </w:r>
      <w:proofErr w:type="gramEnd"/>
      <w:r w:rsidRPr="00421008">
        <w:rPr>
          <w:rFonts w:ascii="ＭＳ 明朝" w:eastAsia="ＭＳ 明朝" w:hAnsi="ＭＳ 明朝" w:cs="ＭＳ 明朝" w:hint="eastAsia"/>
        </w:rPr>
        <w:t>ある、令和</w:t>
      </w:r>
      <w:r w:rsidRPr="00421008">
        <w:t>5</w:t>
      </w:r>
      <w:r w:rsidRPr="00421008">
        <w:rPr>
          <w:rFonts w:ascii="ＭＳ 明朝" w:eastAsia="ＭＳ 明朝" w:hAnsi="ＭＳ 明朝" w:cs="ＭＳ 明朝" w:hint="eastAsia"/>
        </w:rPr>
        <w:t>年</w:t>
      </w:r>
      <w:r w:rsidRPr="00421008">
        <w:t>4</w:t>
      </w:r>
      <w:r w:rsidRPr="00421008">
        <w:rPr>
          <w:rFonts w:ascii="ＭＳ 明朝" w:eastAsia="ＭＳ 明朝" w:hAnsi="ＭＳ 明朝" w:cs="ＭＳ 明朝" w:hint="eastAsia"/>
        </w:rPr>
        <w:t>月</w:t>
      </w:r>
      <w:r w:rsidRPr="00421008">
        <w:t>28</w:t>
      </w:r>
      <w:r w:rsidRPr="00421008">
        <w:rPr>
          <w:rFonts w:ascii="ＭＳ 明朝" w:eastAsia="ＭＳ 明朝" w:hAnsi="ＭＳ 明朝" w:cs="ＭＳ 明朝" w:hint="eastAsia"/>
        </w:rPr>
        <w:t>日、金沢地方検察庁検察事務官</w:t>
      </w:r>
      <w:r w:rsidRPr="00421008">
        <w:t>.jpg</w:t>
      </w:r>
    </w:p>
    <w:p w14:paraId="4A5226E9" w14:textId="4CAB85E5" w:rsidR="00421008" w:rsidRDefault="00421008">
      <w:r>
        <w:br w:type="page"/>
      </w:r>
    </w:p>
    <w:p w14:paraId="6B3C8671" w14:textId="0C8E604F" w:rsidR="00421008" w:rsidRDefault="00421008" w:rsidP="004B733E">
      <w:r>
        <w:rPr>
          <w:noProof/>
        </w:rPr>
        <w:lastRenderedPageBreak/>
        <w:drawing>
          <wp:inline distT="0" distB="0" distL="0" distR="0" wp14:anchorId="37B34C9C" wp14:editId="5A0B5796">
            <wp:extent cx="6120130" cy="6518275"/>
            <wp:effectExtent l="0" t="0" r="1270" b="0"/>
            <wp:docPr id="847309176" name="図 10"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09176" name="図 10" descr="グラフィカル ユーザー インターフェイス, テキスト, アプリケーション&#10;&#10;自動的に生成された説明"/>
                    <pic:cNvPicPr/>
                  </pic:nvPicPr>
                  <pic:blipFill>
                    <a:blip r:embed="rId17">
                      <a:extLst>
                        <a:ext uri="{28A0092B-C50C-407E-A947-70E740481C1C}">
                          <a14:useLocalDpi xmlns:a14="http://schemas.microsoft.com/office/drawing/2010/main" val="0"/>
                        </a:ext>
                      </a:extLst>
                    </a:blip>
                    <a:stretch>
                      <a:fillRect/>
                    </a:stretch>
                  </pic:blipFill>
                  <pic:spPr>
                    <a:xfrm>
                      <a:off x="0" y="0"/>
                      <a:ext cx="6120130" cy="6518275"/>
                    </a:xfrm>
                    <a:prstGeom prst="rect">
                      <a:avLst/>
                    </a:prstGeom>
                  </pic:spPr>
                </pic:pic>
              </a:graphicData>
            </a:graphic>
          </wp:inline>
        </w:drawing>
      </w:r>
      <w:r w:rsidRPr="00421008">
        <w:t xml:space="preserve"> /Users/a66/</w:t>
      </w:r>
      <w:proofErr w:type="spellStart"/>
      <w:r w:rsidRPr="00421008">
        <w:t>a_screenshot</w:t>
      </w:r>
      <w:proofErr w:type="spellEnd"/>
      <w:r w:rsidRPr="00421008">
        <w:t>/2023-05-25_103231_</w:t>
      </w:r>
      <w:r w:rsidRPr="00421008">
        <w:rPr>
          <w:rFonts w:ascii="ＭＳ 明朝" w:eastAsia="ＭＳ 明朝" w:hAnsi="ＭＳ 明朝" w:cs="ＭＳ 明朝" w:hint="eastAsia"/>
        </w:rPr>
        <w:t xml:space="preserve">清水　潔　</w:t>
      </w:r>
      <w:r w:rsidRPr="00421008">
        <w:t>@NOSUKE0607</w:t>
      </w:r>
      <w:r w:rsidRPr="00421008">
        <w:rPr>
          <w:rFonts w:ascii="ＭＳ 明朝" w:eastAsia="ＭＳ 明朝" w:hAnsi="ＭＳ 明朝" w:cs="ＭＳ 明朝" w:hint="eastAsia"/>
        </w:rPr>
        <w:t xml:space="preserve">　全ての日本人に見てもらいたい映像。</w:t>
      </w:r>
      <w:proofErr w:type="gramStart"/>
      <w:r w:rsidRPr="00421008">
        <w:rPr>
          <w:rFonts w:ascii="ＭＳ 明朝" w:eastAsia="ＭＳ 明朝" w:hAnsi="ＭＳ 明朝" w:cs="ＭＳ 明朝" w:hint="eastAsia"/>
        </w:rPr>
        <w:t>ぜひ</w:t>
      </w:r>
      <w:proofErr w:type="gramEnd"/>
      <w:r w:rsidRPr="00421008">
        <w:rPr>
          <w:rFonts w:ascii="ＭＳ 明朝" w:eastAsia="ＭＳ 明朝" w:hAnsi="ＭＳ 明朝" w:cs="ＭＳ 明朝" w:hint="eastAsia"/>
        </w:rPr>
        <w:t>リツイートしてく</w:t>
      </w:r>
      <w:proofErr w:type="gramStart"/>
      <w:r w:rsidRPr="00421008">
        <w:rPr>
          <w:rFonts w:ascii="ＭＳ 明朝" w:eastAsia="ＭＳ 明朝" w:hAnsi="ＭＳ 明朝" w:cs="ＭＳ 明朝" w:hint="eastAsia"/>
        </w:rPr>
        <w:t>ださい</w:t>
      </w:r>
      <w:proofErr w:type="gramEnd"/>
      <w:r w:rsidRPr="00421008">
        <w:rPr>
          <w:rFonts w:ascii="ＭＳ 明朝" w:eastAsia="ＭＳ 明朝" w:hAnsi="ＭＳ 明朝" w:cs="ＭＳ 明朝" w:hint="eastAsia"/>
        </w:rPr>
        <w:t>。　岸田一族「首相公邸」大ハシャキ</w:t>
      </w:r>
      <w:proofErr w:type="gramStart"/>
      <w:r w:rsidRPr="00421008">
        <w:rPr>
          <w:rFonts w:ascii="ＭＳ 明朝" w:eastAsia="ＭＳ 明朝" w:hAnsi="ＭＳ 明朝" w:cs="ＭＳ 明朝" w:hint="eastAsia"/>
        </w:rPr>
        <w:t>゙</w:t>
      </w:r>
      <w:proofErr w:type="gramEnd"/>
      <w:r w:rsidRPr="00421008">
        <w:rPr>
          <w:rFonts w:ascii="ＭＳ 明朝" w:eastAsia="ＭＳ 明朝" w:hAnsi="ＭＳ 明朝" w:cs="ＭＳ 明朝" w:hint="eastAsia"/>
        </w:rPr>
        <w:t>写真</w:t>
      </w:r>
      <w:r w:rsidRPr="00421008">
        <w:t>.jpg</w:t>
      </w:r>
    </w:p>
    <w:p w14:paraId="31AFC02C" w14:textId="3E6C381E" w:rsidR="00421008" w:rsidRDefault="00421008">
      <w:r>
        <w:br w:type="page"/>
      </w:r>
    </w:p>
    <w:p w14:paraId="58B1B276" w14:textId="29C66C97" w:rsidR="00421008" w:rsidRDefault="00421008" w:rsidP="004B733E">
      <w:r>
        <w:rPr>
          <w:noProof/>
        </w:rPr>
        <w:lastRenderedPageBreak/>
        <w:drawing>
          <wp:inline distT="0" distB="0" distL="0" distR="0" wp14:anchorId="3C28DE02" wp14:editId="02C0C32C">
            <wp:extent cx="6120130" cy="6518275"/>
            <wp:effectExtent l="0" t="0" r="1270" b="0"/>
            <wp:docPr id="1200134353" name="図 1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4353" name="図 11" descr="グラフィカル ユーザー インターフェイス, テキスト, アプリケーション&#10;&#10;自動的に生成された説明"/>
                    <pic:cNvPicPr/>
                  </pic:nvPicPr>
                  <pic:blipFill>
                    <a:blip r:embed="rId18">
                      <a:extLst>
                        <a:ext uri="{28A0092B-C50C-407E-A947-70E740481C1C}">
                          <a14:useLocalDpi xmlns:a14="http://schemas.microsoft.com/office/drawing/2010/main" val="0"/>
                        </a:ext>
                      </a:extLst>
                    </a:blip>
                    <a:stretch>
                      <a:fillRect/>
                    </a:stretch>
                  </pic:blipFill>
                  <pic:spPr>
                    <a:xfrm>
                      <a:off x="0" y="0"/>
                      <a:ext cx="6120130" cy="6518275"/>
                    </a:xfrm>
                    <a:prstGeom prst="rect">
                      <a:avLst/>
                    </a:prstGeom>
                  </pic:spPr>
                </pic:pic>
              </a:graphicData>
            </a:graphic>
          </wp:inline>
        </w:drawing>
      </w:r>
      <w:r w:rsidRPr="00421008">
        <w:t xml:space="preserve"> /Users/a66/</w:t>
      </w:r>
      <w:proofErr w:type="spellStart"/>
      <w:r w:rsidRPr="00421008">
        <w:t>a_screenshot</w:t>
      </w:r>
      <w:proofErr w:type="spellEnd"/>
      <w:r w:rsidRPr="00421008">
        <w:t>/2023-05-25_103416_</w:t>
      </w:r>
      <w:r w:rsidRPr="00421008">
        <w:rPr>
          <w:rFonts w:ascii="ＭＳ 明朝" w:eastAsia="ＭＳ 明朝" w:hAnsi="ＭＳ 明朝" w:cs="ＭＳ 明朝" w:hint="eastAsia"/>
        </w:rPr>
        <w:t xml:space="preserve">深澤諭史　</w:t>
      </w:r>
      <w:r w:rsidRPr="00421008">
        <w:t>@fukazawas</w:t>
      </w:r>
      <w:r w:rsidRPr="00421008">
        <w:rPr>
          <w:rFonts w:ascii="ＭＳ 明朝" w:eastAsia="ＭＳ 明朝" w:hAnsi="ＭＳ 明朝" w:cs="ＭＳ 明朝" w:hint="eastAsia"/>
        </w:rPr>
        <w:t xml:space="preserve">　（・</w:t>
      </w:r>
      <w:r w:rsidRPr="00421008">
        <w:rPr>
          <w:rFonts w:ascii="Cambria Math" w:hAnsi="Cambria Math" w:cs="Cambria Math"/>
        </w:rPr>
        <w:t>∀</w:t>
      </w:r>
      <w:r w:rsidRPr="00421008">
        <w:rPr>
          <w:rFonts w:ascii="ＭＳ 明朝" w:eastAsia="ＭＳ 明朝" w:hAnsi="ＭＳ 明朝" w:cs="ＭＳ 明朝" w:hint="eastAsia"/>
        </w:rPr>
        <w:t>・）大事なお金を払って大事なことを弁護士に</w:t>
      </w:r>
      <w:proofErr w:type="gramStart"/>
      <w:r w:rsidRPr="00421008">
        <w:rPr>
          <w:rFonts w:ascii="ＭＳ 明朝" w:eastAsia="ＭＳ 明朝" w:hAnsi="ＭＳ 明朝" w:cs="ＭＳ 明朝" w:hint="eastAsia"/>
        </w:rPr>
        <w:t>頼んで</w:t>
      </w:r>
      <w:proofErr w:type="gramEnd"/>
      <w:r w:rsidRPr="00421008">
        <w:rPr>
          <w:rFonts w:ascii="ＭＳ 明朝" w:eastAsia="ＭＳ 明朝" w:hAnsi="ＭＳ 明朝" w:cs="ＭＳ 明朝" w:hint="eastAsia"/>
        </w:rPr>
        <w:t>いるのに、その弁護士の邪魔をするって、なんても</w:t>
      </w:r>
      <w:r w:rsidRPr="00421008">
        <w:t>.jpg</w:t>
      </w:r>
    </w:p>
    <w:p w14:paraId="490AC83F" w14:textId="3DB0F486" w:rsidR="00421008" w:rsidRDefault="00421008">
      <w:r>
        <w:br w:type="page"/>
      </w:r>
    </w:p>
    <w:p w14:paraId="48A19823" w14:textId="0C40EA84" w:rsidR="00421008" w:rsidRDefault="00421008" w:rsidP="004B733E">
      <w:r>
        <w:rPr>
          <w:noProof/>
        </w:rPr>
        <w:lastRenderedPageBreak/>
        <w:drawing>
          <wp:inline distT="0" distB="0" distL="0" distR="0" wp14:anchorId="53E5E044" wp14:editId="6F1F6E02">
            <wp:extent cx="6120130" cy="5012055"/>
            <wp:effectExtent l="0" t="0" r="1270" b="4445"/>
            <wp:docPr id="535853666" name="図 12" descr="グラフィカル ユーザー インターフェイス, テキスト,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53666" name="図 12" descr="グラフィカル ユーザー インターフェイス, テキスト, Web サイト&#10;&#10;自動的に生成された説明"/>
                    <pic:cNvPicPr/>
                  </pic:nvPicPr>
                  <pic:blipFill>
                    <a:blip r:embed="rId19">
                      <a:extLst>
                        <a:ext uri="{28A0092B-C50C-407E-A947-70E740481C1C}">
                          <a14:useLocalDpi xmlns:a14="http://schemas.microsoft.com/office/drawing/2010/main" val="0"/>
                        </a:ext>
                      </a:extLst>
                    </a:blip>
                    <a:stretch>
                      <a:fillRect/>
                    </a:stretch>
                  </pic:blipFill>
                  <pic:spPr>
                    <a:xfrm>
                      <a:off x="0" y="0"/>
                      <a:ext cx="6120130" cy="5012055"/>
                    </a:xfrm>
                    <a:prstGeom prst="rect">
                      <a:avLst/>
                    </a:prstGeom>
                  </pic:spPr>
                </pic:pic>
              </a:graphicData>
            </a:graphic>
          </wp:inline>
        </w:drawing>
      </w:r>
      <w:r w:rsidRPr="00421008">
        <w:t xml:space="preserve"> /Users/a66/</w:t>
      </w:r>
      <w:proofErr w:type="spellStart"/>
      <w:r w:rsidRPr="00421008">
        <w:t>a_screenshot</w:t>
      </w:r>
      <w:proofErr w:type="spellEnd"/>
      <w:r w:rsidRPr="00421008">
        <w:t>/2023-05-25_104523_</w:t>
      </w:r>
      <w:r w:rsidRPr="00421008">
        <w:rPr>
          <w:rFonts w:ascii="ＭＳ 明朝" w:eastAsia="ＭＳ 明朝" w:hAnsi="ＭＳ 明朝" w:cs="ＭＳ 明朝" w:hint="eastAsia"/>
        </w:rPr>
        <w:t xml:space="preserve">保坂展人　</w:t>
      </w:r>
      <w:r w:rsidRPr="00421008">
        <w:t>@hosakanobuto</w:t>
      </w:r>
      <w:r w:rsidRPr="00421008">
        <w:rPr>
          <w:rFonts w:ascii="ＭＳ 明朝" w:eastAsia="ＭＳ 明朝" w:hAnsi="ＭＳ 明朝" w:cs="ＭＳ 明朝" w:hint="eastAsia"/>
        </w:rPr>
        <w:t xml:space="preserve">　児童手当「高校生に月</w:t>
      </w:r>
      <w:r w:rsidRPr="00421008">
        <w:t>1</w:t>
      </w:r>
      <w:r w:rsidRPr="00421008">
        <w:rPr>
          <w:rFonts w:ascii="ＭＳ 明朝" w:eastAsia="ＭＳ 明朝" w:hAnsi="ＭＳ 明朝" w:cs="ＭＳ 明朝" w:hint="eastAsia"/>
        </w:rPr>
        <w:t>万円」報道も吹き上か</w:t>
      </w:r>
      <w:proofErr w:type="gramStart"/>
      <w:r w:rsidRPr="00421008">
        <w:rPr>
          <w:rFonts w:ascii="ＭＳ 明朝" w:eastAsia="ＭＳ 明朝" w:hAnsi="ＭＳ 明朝" w:cs="ＭＳ 明朝" w:hint="eastAsia"/>
        </w:rPr>
        <w:t>゙る</w:t>
      </w:r>
      <w:proofErr w:type="gramEnd"/>
      <w:r w:rsidRPr="00421008">
        <w:rPr>
          <w:rFonts w:ascii="ＭＳ 明朝" w:eastAsia="ＭＳ 明朝" w:hAnsi="ＭＳ 明朝" w:cs="ＭＳ 明朝" w:hint="eastAsia"/>
        </w:rPr>
        <w:t>怒り</w:t>
      </w:r>
      <w:r w:rsidRPr="00421008">
        <w:t>…</w:t>
      </w:r>
      <w:r w:rsidRPr="00421008">
        <w:rPr>
          <w:rFonts w:ascii="ＭＳ 明朝" w:eastAsia="ＭＳ 明朝" w:hAnsi="ＭＳ 明朝" w:cs="ＭＳ 明朝" w:hint="eastAsia"/>
        </w:rPr>
        <w:t>「子育て世代の控除なくします」に「異次元の一</w:t>
      </w:r>
      <w:r w:rsidRPr="00421008">
        <w:t>.jpg</w:t>
      </w:r>
    </w:p>
    <w:p w14:paraId="696FDBEF" w14:textId="035548BA" w:rsidR="00421008" w:rsidRDefault="00421008">
      <w:r>
        <w:br w:type="page"/>
      </w:r>
    </w:p>
    <w:p w14:paraId="79D3C66F" w14:textId="6143CEB0" w:rsidR="00421008" w:rsidRDefault="00421008" w:rsidP="004B733E">
      <w:r>
        <w:rPr>
          <w:noProof/>
        </w:rPr>
        <w:lastRenderedPageBreak/>
        <w:drawing>
          <wp:inline distT="0" distB="0" distL="0" distR="0" wp14:anchorId="466D2758" wp14:editId="79713E1C">
            <wp:extent cx="6120130" cy="5012055"/>
            <wp:effectExtent l="0" t="0" r="1270" b="4445"/>
            <wp:docPr id="834500041" name="図 13"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0041" name="図 13" descr="グラフィカル ユーザー インターフェイス, テキスト&#10;&#10;自動的に生成された説明"/>
                    <pic:cNvPicPr/>
                  </pic:nvPicPr>
                  <pic:blipFill>
                    <a:blip r:embed="rId20">
                      <a:extLst>
                        <a:ext uri="{28A0092B-C50C-407E-A947-70E740481C1C}">
                          <a14:useLocalDpi xmlns:a14="http://schemas.microsoft.com/office/drawing/2010/main" val="0"/>
                        </a:ext>
                      </a:extLst>
                    </a:blip>
                    <a:stretch>
                      <a:fillRect/>
                    </a:stretch>
                  </pic:blipFill>
                  <pic:spPr>
                    <a:xfrm>
                      <a:off x="0" y="0"/>
                      <a:ext cx="6120130" cy="5012055"/>
                    </a:xfrm>
                    <a:prstGeom prst="rect">
                      <a:avLst/>
                    </a:prstGeom>
                  </pic:spPr>
                </pic:pic>
              </a:graphicData>
            </a:graphic>
          </wp:inline>
        </w:drawing>
      </w:r>
      <w:r w:rsidRPr="00421008">
        <w:t xml:space="preserve"> /Users/a66/</w:t>
      </w:r>
      <w:proofErr w:type="spellStart"/>
      <w:r w:rsidRPr="00421008">
        <w:t>a_screenshot</w:t>
      </w:r>
      <w:proofErr w:type="spellEnd"/>
      <w:r w:rsidRPr="00421008">
        <w:t>/2023-05-25_104544_</w:t>
      </w:r>
      <w:r w:rsidRPr="00421008">
        <w:rPr>
          <w:rFonts w:ascii="ＭＳ 明朝" w:eastAsia="ＭＳ 明朝" w:hAnsi="ＭＳ 明朝" w:cs="ＭＳ 明朝" w:hint="eastAsia"/>
        </w:rPr>
        <w:t xml:space="preserve">保坂展人　</w:t>
      </w:r>
      <w:r w:rsidRPr="00421008">
        <w:t>@hosakanobuto</w:t>
      </w:r>
      <w:r w:rsidRPr="00421008">
        <w:rPr>
          <w:rFonts w:ascii="ＭＳ 明朝" w:eastAsia="ＭＳ 明朝" w:hAnsi="ＭＳ 明朝" w:cs="ＭＳ 明朝" w:hint="eastAsia"/>
        </w:rPr>
        <w:t xml:space="preserve">　児童手当「高校生に月</w:t>
      </w:r>
      <w:r w:rsidRPr="00421008">
        <w:t>1</w:t>
      </w:r>
      <w:r w:rsidRPr="00421008">
        <w:rPr>
          <w:rFonts w:ascii="ＭＳ 明朝" w:eastAsia="ＭＳ 明朝" w:hAnsi="ＭＳ 明朝" w:cs="ＭＳ 明朝" w:hint="eastAsia"/>
        </w:rPr>
        <w:t>万円」報道も吹き上か</w:t>
      </w:r>
      <w:proofErr w:type="gramStart"/>
      <w:r w:rsidRPr="00421008">
        <w:rPr>
          <w:rFonts w:ascii="ＭＳ 明朝" w:eastAsia="ＭＳ 明朝" w:hAnsi="ＭＳ 明朝" w:cs="ＭＳ 明朝" w:hint="eastAsia"/>
        </w:rPr>
        <w:t>゙る</w:t>
      </w:r>
      <w:proofErr w:type="gramEnd"/>
      <w:r w:rsidRPr="00421008">
        <w:rPr>
          <w:rFonts w:ascii="ＭＳ 明朝" w:eastAsia="ＭＳ 明朝" w:hAnsi="ＭＳ 明朝" w:cs="ＭＳ 明朝" w:hint="eastAsia"/>
        </w:rPr>
        <w:t>怒り</w:t>
      </w:r>
      <w:r w:rsidRPr="00421008">
        <w:t>…</w:t>
      </w:r>
      <w:r w:rsidRPr="00421008">
        <w:rPr>
          <w:rFonts w:ascii="ＭＳ 明朝" w:eastAsia="ＭＳ 明朝" w:hAnsi="ＭＳ 明朝" w:cs="ＭＳ 明朝" w:hint="eastAsia"/>
        </w:rPr>
        <w:t>「子育て世代の控除なくします」に「異次元の一</w:t>
      </w:r>
      <w:r w:rsidRPr="00421008">
        <w:t>.jpg</w:t>
      </w:r>
    </w:p>
    <w:p w14:paraId="015D225D" w14:textId="77777777" w:rsidR="00421008" w:rsidRDefault="00421008">
      <w:r>
        <w:br w:type="page"/>
      </w:r>
    </w:p>
    <w:p w14:paraId="3B2DA5F0" w14:textId="2AAA4866" w:rsidR="00421008" w:rsidRDefault="00421008" w:rsidP="004B733E">
      <w:r>
        <w:rPr>
          <w:noProof/>
        </w:rPr>
        <w:lastRenderedPageBreak/>
        <w:drawing>
          <wp:inline distT="0" distB="0" distL="0" distR="0" wp14:anchorId="200EA216" wp14:editId="2E3B7E8F">
            <wp:extent cx="6120130" cy="5012055"/>
            <wp:effectExtent l="0" t="0" r="1270" b="4445"/>
            <wp:docPr id="1906320275" name="図 1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20275" name="図 14" descr="グラフィカル ユーザー インターフェイス, テキスト, アプリケーション&#10;&#10;自動的に生成された説明"/>
                    <pic:cNvPicPr/>
                  </pic:nvPicPr>
                  <pic:blipFill>
                    <a:blip r:embed="rId21">
                      <a:extLst>
                        <a:ext uri="{28A0092B-C50C-407E-A947-70E740481C1C}">
                          <a14:useLocalDpi xmlns:a14="http://schemas.microsoft.com/office/drawing/2010/main" val="0"/>
                        </a:ext>
                      </a:extLst>
                    </a:blip>
                    <a:stretch>
                      <a:fillRect/>
                    </a:stretch>
                  </pic:blipFill>
                  <pic:spPr>
                    <a:xfrm>
                      <a:off x="0" y="0"/>
                      <a:ext cx="6120130" cy="5012055"/>
                    </a:xfrm>
                    <a:prstGeom prst="rect">
                      <a:avLst/>
                    </a:prstGeom>
                  </pic:spPr>
                </pic:pic>
              </a:graphicData>
            </a:graphic>
          </wp:inline>
        </w:drawing>
      </w:r>
      <w:r w:rsidRPr="00421008">
        <w:t xml:space="preserve"> /Users/a66/</w:t>
      </w:r>
      <w:proofErr w:type="spellStart"/>
      <w:r w:rsidRPr="00421008">
        <w:t>a_screenshot</w:t>
      </w:r>
      <w:proofErr w:type="spellEnd"/>
      <w:r w:rsidRPr="00421008">
        <w:t>/2023-05-25_104544_</w:t>
      </w:r>
      <w:r w:rsidRPr="00421008">
        <w:rPr>
          <w:rFonts w:ascii="ＭＳ 明朝" w:eastAsia="ＭＳ 明朝" w:hAnsi="ＭＳ 明朝" w:cs="ＭＳ 明朝" w:hint="eastAsia"/>
        </w:rPr>
        <w:t xml:space="preserve">保坂展人　</w:t>
      </w:r>
      <w:r w:rsidRPr="00421008">
        <w:t>@hosakanobuto</w:t>
      </w:r>
      <w:r w:rsidRPr="00421008">
        <w:rPr>
          <w:rFonts w:ascii="ＭＳ 明朝" w:eastAsia="ＭＳ 明朝" w:hAnsi="ＭＳ 明朝" w:cs="ＭＳ 明朝" w:hint="eastAsia"/>
        </w:rPr>
        <w:t xml:space="preserve">　児童手当「高校生に月</w:t>
      </w:r>
      <w:r w:rsidRPr="00421008">
        <w:t>1</w:t>
      </w:r>
      <w:r w:rsidRPr="00421008">
        <w:rPr>
          <w:rFonts w:ascii="ＭＳ 明朝" w:eastAsia="ＭＳ 明朝" w:hAnsi="ＭＳ 明朝" w:cs="ＭＳ 明朝" w:hint="eastAsia"/>
        </w:rPr>
        <w:t>万円」報道も吹き上か</w:t>
      </w:r>
      <w:proofErr w:type="gramStart"/>
      <w:r w:rsidRPr="00421008">
        <w:rPr>
          <w:rFonts w:ascii="ＭＳ 明朝" w:eastAsia="ＭＳ 明朝" w:hAnsi="ＭＳ 明朝" w:cs="ＭＳ 明朝" w:hint="eastAsia"/>
        </w:rPr>
        <w:t>゙る</w:t>
      </w:r>
      <w:proofErr w:type="gramEnd"/>
      <w:r w:rsidRPr="00421008">
        <w:rPr>
          <w:rFonts w:ascii="ＭＳ 明朝" w:eastAsia="ＭＳ 明朝" w:hAnsi="ＭＳ 明朝" w:cs="ＭＳ 明朝" w:hint="eastAsia"/>
        </w:rPr>
        <w:t>怒り</w:t>
      </w:r>
      <w:r w:rsidRPr="00421008">
        <w:t>…</w:t>
      </w:r>
      <w:r w:rsidRPr="00421008">
        <w:rPr>
          <w:rFonts w:ascii="ＭＳ 明朝" w:eastAsia="ＭＳ 明朝" w:hAnsi="ＭＳ 明朝" w:cs="ＭＳ 明朝" w:hint="eastAsia"/>
        </w:rPr>
        <w:t>「子育て世代の控除なくします」に「異次元の一</w:t>
      </w:r>
      <w:r w:rsidRPr="00421008">
        <w:t>.jpg</w:t>
      </w:r>
    </w:p>
    <w:p w14:paraId="0F34518A" w14:textId="6528E263" w:rsidR="00421008" w:rsidRDefault="00421008">
      <w:r>
        <w:br w:type="page"/>
      </w:r>
    </w:p>
    <w:p w14:paraId="6C81E633" w14:textId="2B977D10" w:rsidR="00421008" w:rsidRDefault="0077552A" w:rsidP="004B733E">
      <w:r>
        <w:rPr>
          <w:noProof/>
        </w:rPr>
        <w:lastRenderedPageBreak/>
        <w:drawing>
          <wp:inline distT="0" distB="0" distL="0" distR="0" wp14:anchorId="38B857EC" wp14:editId="025EF87E">
            <wp:extent cx="6120130" cy="5012055"/>
            <wp:effectExtent l="0" t="0" r="1270" b="4445"/>
            <wp:docPr id="406804833" name="図 1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04833" name="図 15" descr="グラフィカル ユーザー インターフェイス, テキスト, アプリケーション&#10;&#10;自動的に生成された説明"/>
                    <pic:cNvPicPr/>
                  </pic:nvPicPr>
                  <pic:blipFill>
                    <a:blip r:embed="rId22">
                      <a:extLst>
                        <a:ext uri="{28A0092B-C50C-407E-A947-70E740481C1C}">
                          <a14:useLocalDpi xmlns:a14="http://schemas.microsoft.com/office/drawing/2010/main" val="0"/>
                        </a:ext>
                      </a:extLst>
                    </a:blip>
                    <a:stretch>
                      <a:fillRect/>
                    </a:stretch>
                  </pic:blipFill>
                  <pic:spPr>
                    <a:xfrm>
                      <a:off x="0" y="0"/>
                      <a:ext cx="6120130" cy="5012055"/>
                    </a:xfrm>
                    <a:prstGeom prst="rect">
                      <a:avLst/>
                    </a:prstGeom>
                  </pic:spPr>
                </pic:pic>
              </a:graphicData>
            </a:graphic>
          </wp:inline>
        </w:drawing>
      </w:r>
      <w:r w:rsidRPr="0077552A">
        <w:t xml:space="preserve"> /Users/a66/</w:t>
      </w:r>
      <w:proofErr w:type="spellStart"/>
      <w:r w:rsidRPr="0077552A">
        <w:t>a_screenshot</w:t>
      </w:r>
      <w:proofErr w:type="spellEnd"/>
      <w:r w:rsidRPr="0077552A">
        <w:t>/2023-05-25_110208_</w:t>
      </w:r>
      <w:r w:rsidRPr="0077552A">
        <w:rPr>
          <w:rFonts w:ascii="ＭＳ 明朝" w:eastAsia="ＭＳ 明朝" w:hAnsi="ＭＳ 明朝" w:cs="ＭＳ 明朝" w:hint="eastAsia"/>
        </w:rPr>
        <w:t xml:space="preserve">　郷原信郎【長いものには巻かれない・権力と戦う弁護士】　</w:t>
      </w:r>
      <w:r w:rsidRPr="0077552A">
        <w:t>@nobuogohara</w:t>
      </w:r>
      <w:r w:rsidRPr="0077552A">
        <w:rPr>
          <w:rFonts w:ascii="ＭＳ 明朝" w:eastAsia="ＭＳ 明朝" w:hAnsi="ＭＳ 明朝" w:cs="ＭＳ 明朝" w:hint="eastAsia"/>
        </w:rPr>
        <w:t xml:space="preserve">　本日（</w:t>
      </w:r>
      <w:r w:rsidRPr="0077552A">
        <w:t>5</w:t>
      </w:r>
      <w:r w:rsidRPr="0077552A">
        <w:rPr>
          <w:rFonts w:ascii="ＭＳ 明朝" w:eastAsia="ＭＳ 明朝" w:hAnsi="ＭＳ 明朝" w:cs="ＭＳ 明朝" w:hint="eastAsia"/>
        </w:rPr>
        <w:t>月</w:t>
      </w:r>
      <w:r w:rsidRPr="0077552A">
        <w:t>12</w:t>
      </w:r>
      <w:r w:rsidRPr="0077552A">
        <w:rPr>
          <w:rFonts w:ascii="ＭＳ 明朝" w:eastAsia="ＭＳ 明朝" w:hAnsi="ＭＳ 明朝" w:cs="ＭＳ 明朝" w:hint="eastAsia"/>
        </w:rPr>
        <w:t>日）発売</w:t>
      </w:r>
      <w:proofErr w:type="gramStart"/>
      <w:r w:rsidRPr="0077552A">
        <w:rPr>
          <w:rFonts w:ascii="ＭＳ 明朝" w:eastAsia="ＭＳ 明朝" w:hAnsi="ＭＳ 明朝" w:cs="ＭＳ 明朝" w:hint="eastAsia"/>
        </w:rPr>
        <w:t>です</w:t>
      </w:r>
      <w:proofErr w:type="gramEnd"/>
      <w:r w:rsidRPr="0077552A">
        <w:rPr>
          <w:rFonts w:ascii="ＭＳ 明朝" w:eastAsia="ＭＳ 明朝" w:hAnsi="ＭＳ 明朝" w:cs="ＭＳ 明朝" w:hint="eastAsia"/>
        </w:rPr>
        <w:t>。日本の政治か</w:t>
      </w:r>
      <w:proofErr w:type="gramStart"/>
      <w:r w:rsidRPr="0077552A">
        <w:rPr>
          <w:rFonts w:ascii="ＭＳ 明朝" w:eastAsia="ＭＳ 明朝" w:hAnsi="ＭＳ 明朝" w:cs="ＭＳ 明朝" w:hint="eastAsia"/>
        </w:rPr>
        <w:t>゙</w:t>
      </w:r>
      <w:proofErr w:type="gramEnd"/>
      <w:r w:rsidRPr="0077552A">
        <w:rPr>
          <w:rFonts w:ascii="ＭＳ 明朝" w:eastAsia="ＭＳ 明朝" w:hAnsi="ＭＳ 明朝" w:cs="ＭＳ 明朝" w:hint="eastAsia"/>
        </w:rPr>
        <w:t>、</w:t>
      </w:r>
      <w:proofErr w:type="gramStart"/>
      <w:r w:rsidRPr="0077552A">
        <w:rPr>
          <w:rFonts w:ascii="ＭＳ 明朝" w:eastAsia="ＭＳ 明朝" w:hAnsi="ＭＳ 明朝" w:cs="ＭＳ 明朝" w:hint="eastAsia"/>
        </w:rPr>
        <w:t>なぜ</w:t>
      </w:r>
      <w:proofErr w:type="gramEnd"/>
      <w:r w:rsidRPr="0077552A">
        <w:rPr>
          <w:rFonts w:ascii="ＭＳ 明朝" w:eastAsia="ＭＳ 明朝" w:hAnsi="ＭＳ 明朝" w:cs="ＭＳ 明朝" w:hint="eastAsia"/>
        </w:rPr>
        <w:t>絶望</w:t>
      </w:r>
      <w:r w:rsidRPr="0077552A">
        <w:t>.jpg</w:t>
      </w:r>
    </w:p>
    <w:p w14:paraId="1024C90C" w14:textId="77777777" w:rsidR="00891121" w:rsidRDefault="00891121" w:rsidP="004B733E"/>
    <w:p w14:paraId="03220FF0" w14:textId="4CCA0B61" w:rsidR="0077552A" w:rsidRDefault="0077552A">
      <w:r>
        <w:br w:type="page"/>
      </w:r>
    </w:p>
    <w:p w14:paraId="0720A6BF" w14:textId="33A610A3" w:rsidR="0077552A" w:rsidRDefault="0077552A" w:rsidP="004B733E">
      <w:pPr>
        <w:rPr>
          <w:rFonts w:ascii="ＭＳ 明朝" w:eastAsia="ＭＳ 明朝" w:hAnsi="ＭＳ 明朝" w:cs="ＭＳ 明朝"/>
        </w:rPr>
      </w:pPr>
      <w:r>
        <w:rPr>
          <w:rFonts w:ascii="ＭＳ 明朝" w:eastAsia="ＭＳ 明朝" w:hAnsi="ＭＳ 明朝" w:cs="ＭＳ 明朝" w:hint="eastAsia"/>
        </w:rPr>
        <w:lastRenderedPageBreak/>
        <w:t xml:space="preserve">　一連の流れとして、昨夜23時16分からのスクリーンショットの記録を連続ですべて掲載しました。</w:t>
      </w:r>
    </w:p>
    <w:p w14:paraId="15D7F6F6" w14:textId="77777777" w:rsidR="0077552A" w:rsidRDefault="0077552A" w:rsidP="004B733E">
      <w:pPr>
        <w:rPr>
          <w:rFonts w:ascii="ＭＳ 明朝" w:eastAsia="ＭＳ 明朝" w:hAnsi="ＭＳ 明朝" w:cs="ＭＳ 明朝"/>
        </w:rPr>
      </w:pPr>
    </w:p>
    <w:p w14:paraId="7A51F3E7" w14:textId="30B3B697" w:rsidR="0077552A" w:rsidRDefault="0077552A" w:rsidP="004B733E">
      <w:pPr>
        <w:rPr>
          <w:rFonts w:ascii="ＭＳ 明朝" w:eastAsia="ＭＳ 明朝" w:hAnsi="ＭＳ 明朝" w:cs="ＭＳ 明朝"/>
        </w:rPr>
      </w:pPr>
      <w:r>
        <w:rPr>
          <w:rFonts w:ascii="ＭＳ 明朝" w:eastAsia="ＭＳ 明朝" w:hAnsi="ＭＳ 明朝" w:cs="ＭＳ 明朝" w:hint="eastAsia"/>
        </w:rPr>
        <w:t xml:space="preserve">　YouTubeで旅の動画を観ていて、「加賀の女」という曲を思い出し、ふと聴いてみたくなったのですが、すぐに出てきたのが「いしかわ四高記念館」と思われる建物の写真です。</w:t>
      </w:r>
    </w:p>
    <w:p w14:paraId="6C6B7B31" w14:textId="77777777" w:rsidR="0077552A" w:rsidRDefault="0077552A" w:rsidP="004B733E">
      <w:pPr>
        <w:rPr>
          <w:rFonts w:ascii="ＭＳ 明朝" w:eastAsia="ＭＳ 明朝" w:hAnsi="ＭＳ 明朝" w:cs="ＭＳ 明朝"/>
        </w:rPr>
      </w:pPr>
    </w:p>
    <w:p w14:paraId="336EDD3C" w14:textId="759E2FE4" w:rsidR="0077552A" w:rsidRDefault="0077552A" w:rsidP="004B733E">
      <w:pPr>
        <w:rPr>
          <w:rFonts w:ascii="ＭＳ 明朝" w:eastAsia="ＭＳ 明朝" w:hAnsi="ＭＳ 明朝" w:cs="ＭＳ 明朝"/>
        </w:rPr>
      </w:pPr>
      <w:r>
        <w:rPr>
          <w:rFonts w:ascii="ＭＳ 明朝" w:eastAsia="ＭＳ 明朝" w:hAnsi="ＭＳ 明朝" w:cs="ＭＳ 明朝" w:hint="eastAsia"/>
        </w:rPr>
        <w:t xml:space="preserve">　建物の正面左手に出入り口があって、自分の記憶に合致すると思ったのですが、病院によくあるような出入り口の屋根部分は記憶と違った感じで、出入り口自体が記憶より大きく見えます。</w:t>
      </w:r>
    </w:p>
    <w:p w14:paraId="2CB81ED4" w14:textId="77777777" w:rsidR="0077552A" w:rsidRDefault="0077552A" w:rsidP="004B733E">
      <w:pPr>
        <w:rPr>
          <w:rFonts w:ascii="ＭＳ 明朝" w:eastAsia="ＭＳ 明朝" w:hAnsi="ＭＳ 明朝" w:cs="ＭＳ 明朝"/>
        </w:rPr>
      </w:pPr>
    </w:p>
    <w:p w14:paraId="06223C05" w14:textId="7E9801BA" w:rsidR="00F60F8E" w:rsidRDefault="00F60F8E">
      <w:pPr>
        <w:rPr>
          <w:rFonts w:ascii="ＭＳ 明朝" w:eastAsia="ＭＳ 明朝" w:hAnsi="ＭＳ 明朝" w:cs="ＭＳ 明朝"/>
        </w:rPr>
      </w:pPr>
      <w:r>
        <w:rPr>
          <w:rFonts w:ascii="ＭＳ 明朝" w:eastAsia="ＭＳ 明朝" w:hAnsi="ＭＳ 明朝" w:cs="ＭＳ 明朝"/>
        </w:rPr>
        <w:br w:type="page"/>
      </w:r>
    </w:p>
    <w:p w14:paraId="28872A58" w14:textId="50ADF1C7" w:rsidR="0077552A" w:rsidRPr="0077552A" w:rsidRDefault="00F60F8E" w:rsidP="004B733E">
      <w:pPr>
        <w:rPr>
          <w:rFonts w:ascii="ＭＳ 明朝" w:eastAsia="ＭＳ 明朝" w:hAnsi="ＭＳ 明朝" w:cs="ＭＳ 明朝"/>
        </w:rPr>
      </w:pPr>
      <w:r>
        <w:rPr>
          <w:rFonts w:ascii="ＭＳ 明朝" w:eastAsia="ＭＳ 明朝" w:hAnsi="ＭＳ 明朝" w:cs="ＭＳ 明朝" w:hint="eastAsia"/>
          <w:noProof/>
        </w:rPr>
        <w:lastRenderedPageBreak/>
        <w:drawing>
          <wp:inline distT="0" distB="0" distL="0" distR="0" wp14:anchorId="3C212CB2" wp14:editId="2E64FA34">
            <wp:extent cx="6120130" cy="3442335"/>
            <wp:effectExtent l="0" t="0" r="1270" b="0"/>
            <wp:docPr id="1355744233" name="図 16" descr="建物の前に立っている家&#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44233" name="図 16" descr="建物の前に立っている家&#10;&#10;中程度の精度で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28DAAC78" w14:textId="6393B268" w:rsidR="0077552A" w:rsidRDefault="00F60F8E" w:rsidP="004B733E">
      <w:r w:rsidRPr="00F60F8E">
        <w:t>/Volumes/kk/photos/2022/2022-04/2022-04-09_191904</w:t>
      </w:r>
      <w:r w:rsidRPr="00F60F8E">
        <w:rPr>
          <w:rFonts w:ascii="ＭＳ 明朝" w:eastAsia="ＭＳ 明朝" w:hAnsi="ＭＳ 明朝" w:cs="ＭＳ 明朝" w:hint="eastAsia"/>
        </w:rPr>
        <w:t>＿</w:t>
      </w:r>
      <w:r w:rsidRPr="00F60F8E">
        <w:t>.jpeg</w:t>
      </w:r>
    </w:p>
    <w:p w14:paraId="5C5D7D64" w14:textId="77777777" w:rsidR="0077552A" w:rsidRDefault="0077552A" w:rsidP="004B733E"/>
    <w:p w14:paraId="64873C13" w14:textId="77777777" w:rsidR="0077552A" w:rsidRDefault="0077552A" w:rsidP="004B733E"/>
    <w:p w14:paraId="50A5CF75" w14:textId="77777777" w:rsidR="0077552A" w:rsidRDefault="0077552A" w:rsidP="004B733E"/>
    <w:p w14:paraId="26E2A96D" w14:textId="77777777" w:rsidR="0077552A" w:rsidRDefault="0077552A" w:rsidP="004B733E"/>
    <w:p w14:paraId="39E9FDDC" w14:textId="69E474E2" w:rsidR="0077552A" w:rsidRDefault="00F60F8E" w:rsidP="004B733E">
      <w:r>
        <w:rPr>
          <w:noProof/>
        </w:rPr>
        <w:drawing>
          <wp:inline distT="0" distB="0" distL="0" distR="0" wp14:anchorId="7C64F0EB" wp14:editId="6E42388D">
            <wp:extent cx="6120130" cy="3442335"/>
            <wp:effectExtent l="0" t="0" r="1270" b="0"/>
            <wp:docPr id="829291767" name="図 17" descr="夜の道路と木&#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91767" name="図 17" descr="夜の道路と木&#10;&#10;中程度の精度で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0892CC4" w14:textId="1BDD3A35" w:rsidR="00F60F8E" w:rsidRDefault="00F60F8E" w:rsidP="004B733E">
      <w:r w:rsidRPr="00F60F8E">
        <w:t>/Volumes/kk/photos/2022/2022-04/2022-04-09_191914</w:t>
      </w:r>
      <w:r w:rsidRPr="00F60F8E">
        <w:rPr>
          <w:rFonts w:ascii="ＭＳ 明朝" w:eastAsia="ＭＳ 明朝" w:hAnsi="ＭＳ 明朝" w:cs="ＭＳ 明朝" w:hint="eastAsia"/>
        </w:rPr>
        <w:t>＿</w:t>
      </w:r>
      <w:r w:rsidRPr="00F60F8E">
        <w:t>.jpeg</w:t>
      </w:r>
    </w:p>
    <w:p w14:paraId="41CBCE3B" w14:textId="77777777" w:rsidR="0077552A" w:rsidRDefault="0077552A" w:rsidP="004B733E"/>
    <w:p w14:paraId="7AA74DA0" w14:textId="110EB935" w:rsidR="00F60F8E" w:rsidRDefault="00F60F8E">
      <w:r>
        <w:br w:type="page"/>
      </w:r>
    </w:p>
    <w:p w14:paraId="7CE3D156" w14:textId="1BDB3DD8" w:rsidR="0077552A" w:rsidRDefault="00F0489A" w:rsidP="004B733E">
      <w:r>
        <w:rPr>
          <w:noProof/>
        </w:rPr>
        <w:lastRenderedPageBreak/>
        <w:drawing>
          <wp:inline distT="0" distB="0" distL="0" distR="0" wp14:anchorId="44E0565E" wp14:editId="14529532">
            <wp:extent cx="6120130" cy="3442335"/>
            <wp:effectExtent l="0" t="0" r="1270" b="0"/>
            <wp:docPr id="292647832" name="図 18" descr="夜にライトアップされた建物と木々&#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7832" name="図 18" descr="夜にライトアップされた建物と木々&#10;&#10;中程度の精度で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84E7E1E" w14:textId="54F2C52C" w:rsidR="00F0489A" w:rsidRDefault="00F0489A" w:rsidP="004B733E">
      <w:r w:rsidRPr="00F0489A">
        <w:t>/Volumes/kk/photos/2022/2022-04/2022-04-09_191947</w:t>
      </w:r>
      <w:r w:rsidRPr="00F0489A">
        <w:rPr>
          <w:rFonts w:ascii="ＭＳ 明朝" w:eastAsia="ＭＳ 明朝" w:hAnsi="ＭＳ 明朝" w:cs="ＭＳ 明朝" w:hint="eastAsia"/>
        </w:rPr>
        <w:t>＿</w:t>
      </w:r>
      <w:r w:rsidRPr="00F0489A">
        <w:t>.jpeg</w:t>
      </w:r>
    </w:p>
    <w:p w14:paraId="3FFB88B3" w14:textId="77777777" w:rsidR="00F0489A" w:rsidRDefault="00F0489A" w:rsidP="004B733E"/>
    <w:p w14:paraId="445BA1E8" w14:textId="77777777" w:rsidR="00F0489A" w:rsidRDefault="00F0489A" w:rsidP="004B733E"/>
    <w:p w14:paraId="7B13C34A" w14:textId="11F75125" w:rsidR="00F0489A" w:rsidRDefault="00F0489A" w:rsidP="004B733E">
      <w:r>
        <w:rPr>
          <w:noProof/>
        </w:rPr>
        <w:drawing>
          <wp:inline distT="0" distB="0" distL="0" distR="0" wp14:anchorId="57F0BCA0" wp14:editId="01F7D1EB">
            <wp:extent cx="6120130" cy="3442335"/>
            <wp:effectExtent l="0" t="0" r="1270" b="0"/>
            <wp:docPr id="202441643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16436" name="図 20244164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8738E89" w14:textId="6E5D2BC7" w:rsidR="00F0489A" w:rsidRDefault="00F0489A" w:rsidP="004B733E">
      <w:r w:rsidRPr="00F0489A">
        <w:t>/Volumes/kk/photos/2022/2022-04/2022-04-09_192011</w:t>
      </w:r>
      <w:r w:rsidRPr="00F0489A">
        <w:rPr>
          <w:rFonts w:ascii="ＭＳ 明朝" w:eastAsia="ＭＳ 明朝" w:hAnsi="ＭＳ 明朝" w:cs="ＭＳ 明朝" w:hint="eastAsia"/>
        </w:rPr>
        <w:t>＿</w:t>
      </w:r>
      <w:r w:rsidRPr="00F0489A">
        <w:t>.jpeg</w:t>
      </w:r>
    </w:p>
    <w:p w14:paraId="55A0F645" w14:textId="1B149EB8" w:rsidR="00F0489A" w:rsidRDefault="00F0489A">
      <w:r>
        <w:br w:type="page"/>
      </w:r>
    </w:p>
    <w:p w14:paraId="0119B0AB" w14:textId="40079342" w:rsidR="00F0489A" w:rsidRDefault="00F0489A" w:rsidP="004B733E">
      <w:r>
        <w:rPr>
          <w:rFonts w:hint="eastAsia"/>
          <w:noProof/>
        </w:rPr>
        <w:lastRenderedPageBreak/>
        <w:drawing>
          <wp:inline distT="0" distB="0" distL="0" distR="0" wp14:anchorId="7DA926C3" wp14:editId="0C3153ED">
            <wp:extent cx="6120130" cy="3442335"/>
            <wp:effectExtent l="0" t="0" r="1270" b="0"/>
            <wp:docPr id="1205807278" name="図 20" descr="家の前に立っている建物&#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07278" name="図 20" descr="家の前に立っている建物&#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BF1F4AD" w14:textId="569F2B16" w:rsidR="00F0489A" w:rsidRDefault="00F0489A" w:rsidP="004B733E">
      <w:r w:rsidRPr="00F0489A">
        <w:t>/Volumes/kk/photos/2022/2022-04/2022-04-09_192039</w:t>
      </w:r>
      <w:r w:rsidRPr="00F0489A">
        <w:rPr>
          <w:rFonts w:ascii="ＭＳ 明朝" w:eastAsia="ＭＳ 明朝" w:hAnsi="ＭＳ 明朝" w:cs="ＭＳ 明朝" w:hint="eastAsia"/>
        </w:rPr>
        <w:t>＿</w:t>
      </w:r>
      <w:r w:rsidRPr="00F0489A">
        <w:t>.jpeg</w:t>
      </w:r>
    </w:p>
    <w:p w14:paraId="722E5ACE" w14:textId="77777777" w:rsidR="00F0489A" w:rsidRDefault="00F0489A" w:rsidP="004B733E"/>
    <w:p w14:paraId="7F205EB5" w14:textId="77777777" w:rsidR="00F0489A" w:rsidRDefault="00F0489A" w:rsidP="004B733E"/>
    <w:p w14:paraId="4556D7F1" w14:textId="77777777" w:rsidR="00F0489A" w:rsidRDefault="00F0489A" w:rsidP="004B733E"/>
    <w:p w14:paraId="358DCE1E" w14:textId="77777777" w:rsidR="00F0489A" w:rsidRDefault="00F0489A" w:rsidP="004B733E"/>
    <w:p w14:paraId="391ADD54" w14:textId="3432BA95" w:rsidR="00F0489A" w:rsidRDefault="00F0489A" w:rsidP="004B733E">
      <w:r>
        <w:rPr>
          <w:rFonts w:hint="eastAsia"/>
          <w:noProof/>
        </w:rPr>
        <w:drawing>
          <wp:inline distT="0" distB="0" distL="0" distR="0" wp14:anchorId="192CB99A" wp14:editId="36B24DCE">
            <wp:extent cx="6120130" cy="3442335"/>
            <wp:effectExtent l="0" t="0" r="1270" b="0"/>
            <wp:docPr id="98961857" name="図 21" descr="公園の歩道&#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1857" name="図 21" descr="公園の歩道&#10;&#10;低い精度で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B1F7A55" w14:textId="14A34C3C" w:rsidR="00F0489A" w:rsidRDefault="00F0489A" w:rsidP="004B733E">
      <w:r w:rsidRPr="00F0489A">
        <w:t>/Volumes/kk/photos/2022/2022-04/2022-04-09_192231</w:t>
      </w:r>
      <w:r w:rsidRPr="00F0489A">
        <w:rPr>
          <w:rFonts w:ascii="ＭＳ 明朝" w:eastAsia="ＭＳ 明朝" w:hAnsi="ＭＳ 明朝" w:cs="ＭＳ 明朝" w:hint="eastAsia"/>
        </w:rPr>
        <w:t>＿</w:t>
      </w:r>
      <w:r w:rsidRPr="00F0489A">
        <w:t>.jpeg</w:t>
      </w:r>
    </w:p>
    <w:p w14:paraId="2316C694" w14:textId="3BCCF2FC" w:rsidR="00F0489A" w:rsidRDefault="00F0489A">
      <w:r>
        <w:br w:type="page"/>
      </w:r>
    </w:p>
    <w:p w14:paraId="40927182" w14:textId="22D803C7" w:rsidR="00F0489A" w:rsidRDefault="00F0489A" w:rsidP="004B733E">
      <w:r>
        <w:rPr>
          <w:rFonts w:hint="eastAsia"/>
          <w:noProof/>
        </w:rPr>
        <w:lastRenderedPageBreak/>
        <w:drawing>
          <wp:inline distT="0" distB="0" distL="0" distR="0" wp14:anchorId="5415AEFA" wp14:editId="35D8FD32">
            <wp:extent cx="6120130" cy="3442335"/>
            <wp:effectExtent l="0" t="0" r="1270" b="0"/>
            <wp:docPr id="1427146468" name="図 22" descr="夜の公園&#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6468" name="図 22" descr="夜の公園&#10;&#10;低い精度で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34608CC2" w14:textId="55DC9F21" w:rsidR="00F0489A" w:rsidRDefault="00F0489A" w:rsidP="004B733E">
      <w:r w:rsidRPr="00F0489A">
        <w:t>/Volumes/kk/photos/2022/2022-04/2022-04-09_192749</w:t>
      </w:r>
      <w:r w:rsidRPr="00F0489A">
        <w:rPr>
          <w:rFonts w:ascii="ＭＳ 明朝" w:eastAsia="ＭＳ 明朝" w:hAnsi="ＭＳ 明朝" w:cs="ＭＳ 明朝" w:hint="eastAsia"/>
        </w:rPr>
        <w:t>＿</w:t>
      </w:r>
      <w:r w:rsidRPr="00F0489A">
        <w:t>.jpeg</w:t>
      </w:r>
    </w:p>
    <w:p w14:paraId="02E53B3C" w14:textId="77777777" w:rsidR="00F0489A" w:rsidRDefault="00F0489A" w:rsidP="004B733E"/>
    <w:p w14:paraId="2ED4F11E" w14:textId="77777777" w:rsidR="00F0489A" w:rsidRDefault="00F0489A" w:rsidP="004B733E"/>
    <w:p w14:paraId="4CB89FF0" w14:textId="77777777" w:rsidR="00F0489A" w:rsidRDefault="00F0489A" w:rsidP="004B733E"/>
    <w:p w14:paraId="64FCAFAA" w14:textId="0760CA0D" w:rsidR="00F0489A" w:rsidRDefault="00DE7C4F" w:rsidP="004B733E">
      <w:r>
        <w:rPr>
          <w:rFonts w:hint="eastAsia"/>
          <w:noProof/>
        </w:rPr>
        <w:drawing>
          <wp:inline distT="0" distB="0" distL="0" distR="0" wp14:anchorId="2734092D" wp14:editId="4F267522">
            <wp:extent cx="6120130" cy="3442335"/>
            <wp:effectExtent l="0" t="0" r="1270" b="0"/>
            <wp:docPr id="525576491" name="図 23" descr="夜の街中の道路を走る車&#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76491" name="図 23" descr="夜の街中の道路を走る車&#10;&#10;自動的に生成された説明"/>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D1E073B" w14:textId="6501DFA1" w:rsidR="00DE7C4F" w:rsidRDefault="00DE7C4F" w:rsidP="004B733E">
      <w:r w:rsidRPr="00DE7C4F">
        <w:t>/Volumes/kk/photos/2022/2022-04/2022-04-09_193119</w:t>
      </w:r>
      <w:r w:rsidRPr="00DE7C4F">
        <w:rPr>
          <w:rFonts w:ascii="ＭＳ 明朝" w:eastAsia="ＭＳ 明朝" w:hAnsi="ＭＳ 明朝" w:cs="ＭＳ 明朝" w:hint="eastAsia"/>
        </w:rPr>
        <w:t>＿</w:t>
      </w:r>
      <w:r w:rsidRPr="00DE7C4F">
        <w:t>.JPG</w:t>
      </w:r>
    </w:p>
    <w:p w14:paraId="061B4D0E" w14:textId="6067B454" w:rsidR="00DE7C4F" w:rsidRDefault="00DE7C4F">
      <w:r>
        <w:br w:type="page"/>
      </w:r>
    </w:p>
    <w:p w14:paraId="057DD4BC" w14:textId="6CB77F71" w:rsidR="00DE7C4F" w:rsidRDefault="00DE7C4F" w:rsidP="004B733E">
      <w:pPr>
        <w:rPr>
          <w:rFonts w:ascii="ＭＳ 明朝" w:eastAsia="ＭＳ 明朝" w:hAnsi="ＭＳ 明朝" w:cs="ＭＳ 明朝"/>
        </w:rPr>
      </w:pPr>
      <w:r>
        <w:rPr>
          <w:rFonts w:ascii="ＭＳ 明朝" w:eastAsia="ＭＳ 明朝" w:hAnsi="ＭＳ 明朝" w:cs="ＭＳ 明朝" w:hint="eastAsia"/>
        </w:rPr>
        <w:lastRenderedPageBreak/>
        <w:t xml:space="preserve">　最後の写真が、アトリオと</w:t>
      </w:r>
      <w:proofErr w:type="gramStart"/>
      <w:r>
        <w:rPr>
          <w:rFonts w:ascii="ＭＳ 明朝" w:eastAsia="ＭＳ 明朝" w:hAnsi="ＭＳ 明朝" w:cs="ＭＳ 明朝" w:hint="eastAsia"/>
        </w:rPr>
        <w:t>読め</w:t>
      </w:r>
      <w:proofErr w:type="gramEnd"/>
      <w:r>
        <w:rPr>
          <w:rFonts w:ascii="ＭＳ 明朝" w:eastAsia="ＭＳ 明朝" w:hAnsi="ＭＳ 明朝" w:cs="ＭＳ 明朝" w:hint="eastAsia"/>
        </w:rPr>
        <w:t>そうですが、香林坊の大和デパートになります。道路の向かい側に行って撮影をしましたが、平成9年の9月20日頃、ここで安藤健次郎さんと待ち合わせをして、石川四高記念館のような名称の建物の前のベンチで話をしました。</w:t>
      </w:r>
    </w:p>
    <w:p w14:paraId="785246E1" w14:textId="77777777" w:rsidR="00DE7C4F" w:rsidRDefault="00DE7C4F" w:rsidP="004B733E">
      <w:pPr>
        <w:rPr>
          <w:rFonts w:ascii="ＭＳ 明朝" w:eastAsia="ＭＳ 明朝" w:hAnsi="ＭＳ 明朝" w:cs="ＭＳ 明朝"/>
        </w:rPr>
      </w:pPr>
    </w:p>
    <w:p w14:paraId="5A808189" w14:textId="106F7896" w:rsidR="00DE7C4F" w:rsidRPr="00DE7C4F" w:rsidRDefault="00DE7C4F" w:rsidP="004B733E">
      <w:pPr>
        <w:rPr>
          <w:rFonts w:ascii="ＭＳ 明朝" w:eastAsia="ＭＳ 明朝" w:hAnsi="ＭＳ 明朝" w:cs="ＭＳ 明朝"/>
        </w:rPr>
      </w:pPr>
      <w:r>
        <w:rPr>
          <w:rFonts w:ascii="ＭＳ 明朝" w:eastAsia="ＭＳ 明朝" w:hAnsi="ＭＳ 明朝" w:cs="ＭＳ 明朝" w:hint="eastAsia"/>
        </w:rPr>
        <w:t xml:space="preserve">　加賀の女のYouTube動画に出てきた出入り口も正面中央の出入り口のように思えてきましたが、被害者安藤文さんがのぞきこんだのは、正面に向かって左手の端の方だったという記憶で、大きくない出入り口でした。被害者安藤文さんは、そちらに向かって歩き、とても不思議そうに中をのぞき込んでいました。</w:t>
      </w:r>
    </w:p>
    <w:p w14:paraId="3A0C4180" w14:textId="77777777" w:rsidR="0077552A" w:rsidRDefault="0077552A" w:rsidP="004B733E"/>
    <w:p w14:paraId="54B9D596" w14:textId="6EAD3C9B" w:rsidR="0077552A" w:rsidRDefault="00461229" w:rsidP="004B733E">
      <w:pPr>
        <w:rPr>
          <w:rFonts w:ascii="ＭＳ 明朝" w:eastAsia="ＭＳ 明朝" w:hAnsi="ＭＳ 明朝" w:cs="ＭＳ 明朝"/>
        </w:rPr>
      </w:pPr>
      <w:r>
        <w:rPr>
          <w:rFonts w:ascii="ＭＳ 明朝" w:eastAsia="ＭＳ 明朝" w:hAnsi="ＭＳ 明朝" w:cs="ＭＳ 明朝" w:hint="eastAsia"/>
        </w:rPr>
        <w:t xml:space="preserve">　その安藤健次郎さんと保坂展人世田谷区長との間にも人生の明暗のようなものを感じますが、私の中では重なる歴史があります。</w:t>
      </w:r>
    </w:p>
    <w:p w14:paraId="67EAB943" w14:textId="77777777" w:rsidR="00461229" w:rsidRDefault="00461229" w:rsidP="004B733E">
      <w:pPr>
        <w:rPr>
          <w:rFonts w:ascii="ＭＳ 明朝" w:eastAsia="ＭＳ 明朝" w:hAnsi="ＭＳ 明朝" w:cs="ＭＳ 明朝"/>
        </w:rPr>
      </w:pPr>
    </w:p>
    <w:p w14:paraId="447844B7" w14:textId="604096FE" w:rsidR="00461229" w:rsidRDefault="00461229" w:rsidP="004B733E">
      <w:pPr>
        <w:rPr>
          <w:rFonts w:ascii="ＭＳ 明朝" w:eastAsia="ＭＳ 明朝" w:hAnsi="ＭＳ 明朝" w:cs="ＭＳ 明朝"/>
        </w:rPr>
      </w:pPr>
      <w:r w:rsidRPr="00461229">
        <w:rPr>
          <w:rFonts w:ascii="ＭＳ 明朝" w:eastAsia="ＭＳ 明朝" w:hAnsi="ＭＳ 明朝" w:cs="ＭＳ 明朝"/>
        </w:rPr>
        <w:t xml:space="preserve">- 保坂展人 の検索結果 - 告発＼金沢地方検察庁＼最高検察庁＼法務省＼石川県警察御中2020 </w:t>
      </w:r>
      <w:hyperlink r:id="rId31" w:history="1">
        <w:r w:rsidRPr="00A510E5">
          <w:rPr>
            <w:rStyle w:val="ab"/>
            <w:rFonts w:ascii="ＭＳ 明朝" w:eastAsia="ＭＳ 明朝" w:hAnsi="ＭＳ 明朝" w:cs="ＭＳ 明朝"/>
          </w:rPr>
          <w:t>https://hirono-hideki.hatenadiary.jp/search?q=+%E4%BF%9D%E5%9D%82%E5%B1%95%E4%BA%BA</w:t>
        </w:r>
      </w:hyperlink>
    </w:p>
    <w:p w14:paraId="54EF4BFF" w14:textId="77777777" w:rsidR="00461229" w:rsidRDefault="00461229" w:rsidP="004B733E">
      <w:pPr>
        <w:rPr>
          <w:rFonts w:ascii="ＭＳ 明朝" w:eastAsia="ＭＳ 明朝" w:hAnsi="ＭＳ 明朝" w:cs="ＭＳ 明朝"/>
        </w:rPr>
      </w:pPr>
    </w:p>
    <w:p w14:paraId="26392BC7" w14:textId="7EB19031" w:rsidR="00461229" w:rsidRDefault="00461229" w:rsidP="004B733E">
      <w:pPr>
        <w:rPr>
          <w:rFonts w:ascii="ＭＳ 明朝" w:eastAsia="ＭＳ 明朝" w:hAnsi="ＭＳ 明朝" w:cs="ＭＳ 明朝"/>
        </w:rPr>
      </w:pPr>
      <w:r w:rsidRPr="00461229">
        <w:rPr>
          <w:rFonts w:ascii="ＭＳ 明朝" w:eastAsia="ＭＳ 明朝" w:hAnsi="ＭＳ 明朝" w:cs="ＭＳ 明朝"/>
        </w:rPr>
        <w:t xml:space="preserve">- ＊ 東京都世田谷区の現職区長，保坂展人氏と共謀罪並びに深澤諭史弁護士と保坂展人氏に感じる共通点→昭和61年4月の世田谷の市場の写真→銀河系と天の川→ゴミ処理場 - 告発＼金沢地方検察庁＼最高検察庁＼法務省＼石川県警察御中2020 </w:t>
      </w:r>
      <w:hyperlink r:id="rId32" w:history="1">
        <w:r w:rsidRPr="00A510E5">
          <w:rPr>
            <w:rStyle w:val="ab"/>
            <w:rFonts w:ascii="ＭＳ 明朝" w:eastAsia="ＭＳ 明朝" w:hAnsi="ＭＳ 明朝" w:cs="ＭＳ 明朝"/>
          </w:rPr>
          <w:t>https://hirono-hideki.hatenadiary.jp/entry/2020/08/17/192131</w:t>
        </w:r>
      </w:hyperlink>
    </w:p>
    <w:p w14:paraId="111F9B2C" w14:textId="77777777" w:rsidR="00461229" w:rsidRDefault="00461229" w:rsidP="004B733E">
      <w:pPr>
        <w:rPr>
          <w:rFonts w:ascii="ＭＳ 明朝" w:eastAsia="ＭＳ 明朝" w:hAnsi="ＭＳ 明朝" w:cs="ＭＳ 明朝"/>
        </w:rPr>
      </w:pPr>
    </w:p>
    <w:p w14:paraId="6ABD7CF8" w14:textId="2789941C" w:rsidR="00461229" w:rsidRDefault="00461229" w:rsidP="004B733E">
      <w:pPr>
        <w:rPr>
          <w:rFonts w:ascii="ＭＳ 明朝" w:eastAsia="ＭＳ 明朝" w:hAnsi="ＭＳ 明朝" w:cs="ＭＳ 明朝"/>
        </w:rPr>
      </w:pPr>
      <w:r>
        <w:rPr>
          <w:rFonts w:ascii="ＭＳ 明朝" w:eastAsia="ＭＳ 明朝" w:hAnsi="ＭＳ 明朝" w:cs="ＭＳ 明朝" w:hint="eastAsia"/>
        </w:rPr>
        <w:t xml:space="preserve">　最近は見かけていませんが、検察に対して痛烈な批判をしてきたというイメージも強い保坂展人世田谷区長です。Twitterのプロフィールには現在もジャーナリストとあります。</w:t>
      </w:r>
    </w:p>
    <w:p w14:paraId="7F0E0EC1" w14:textId="77777777" w:rsidR="00461229" w:rsidRDefault="00461229" w:rsidP="004B733E">
      <w:pPr>
        <w:rPr>
          <w:rFonts w:ascii="ＭＳ 明朝" w:eastAsia="ＭＳ 明朝" w:hAnsi="ＭＳ 明朝" w:cs="ＭＳ 明朝"/>
        </w:rPr>
      </w:pPr>
    </w:p>
    <w:p w14:paraId="0832232D" w14:textId="77777777" w:rsidR="00461229" w:rsidRDefault="00461229" w:rsidP="00461229">
      <w:pPr>
        <w:pStyle w:val="PB03"/>
        <w:ind w:left="960" w:right="240"/>
      </w:pPr>
      <w:r>
        <w:t>```</w:t>
      </w:r>
    </w:p>
    <w:p w14:paraId="067C2EE5" w14:textId="77777777" w:rsidR="00461229" w:rsidRDefault="00461229" w:rsidP="00461229">
      <w:pPr>
        <w:pStyle w:val="PB03"/>
        <w:ind w:left="960" w:right="240"/>
      </w:pPr>
      <w:r>
        <w:t>保坂展人</w:t>
      </w:r>
    </w:p>
    <w:p w14:paraId="651FCDD9" w14:textId="77777777" w:rsidR="00461229" w:rsidRDefault="00461229" w:rsidP="00461229">
      <w:pPr>
        <w:pStyle w:val="PB03"/>
        <w:ind w:left="960" w:right="240"/>
      </w:pPr>
      <w:r>
        <w:t>@hosakanobuto</w:t>
      </w:r>
    </w:p>
    <w:p w14:paraId="1028E2B0" w14:textId="77777777" w:rsidR="00461229" w:rsidRDefault="00461229" w:rsidP="00461229">
      <w:pPr>
        <w:pStyle w:val="PB03"/>
        <w:ind w:left="960" w:right="240"/>
      </w:pPr>
      <w:r>
        <w:t>フォローされています</w:t>
      </w:r>
    </w:p>
    <w:p w14:paraId="0B8D4026" w14:textId="77777777" w:rsidR="00461229" w:rsidRDefault="00461229" w:rsidP="00461229">
      <w:pPr>
        <w:pStyle w:val="PB03"/>
        <w:ind w:left="960" w:right="240"/>
      </w:pPr>
      <w:r>
        <w:t>世田谷区長。ジャーナリスト。96年から09年まで3期11年衆院議員。2011年現職。3期目。著書に「88万人のコミュニティデザイン」「相模原事件とヘイトクライム」「暮らしやすさの都市戦略　ポートランドと世田谷をつなぐ」「親子で幸せになる学びの大革命」「NO！で政治は変えられない 」「こんな政権なら乗れる」</w:t>
      </w:r>
    </w:p>
    <w:p w14:paraId="44E2ACD9" w14:textId="77777777" w:rsidR="00461229" w:rsidRDefault="00461229" w:rsidP="00461229">
      <w:pPr>
        <w:pStyle w:val="PB03"/>
        <w:ind w:left="960" w:right="240"/>
      </w:pPr>
      <w:r>
        <w:t>ジャーナリストhosaka.gr.jp誕生日： 11月26日2010年4月からTwitterを利用しています</w:t>
      </w:r>
    </w:p>
    <w:p w14:paraId="470DDFC4" w14:textId="77777777" w:rsidR="00461229" w:rsidRDefault="00461229" w:rsidP="00461229">
      <w:pPr>
        <w:pStyle w:val="PB03"/>
        <w:ind w:left="960" w:right="240"/>
      </w:pPr>
      <w:r>
        <w:t>2万 フォロー中</w:t>
      </w:r>
    </w:p>
    <w:p w14:paraId="7A4E415C" w14:textId="77777777" w:rsidR="00461229" w:rsidRDefault="00461229" w:rsidP="00461229">
      <w:pPr>
        <w:pStyle w:val="PB03"/>
        <w:ind w:left="960" w:right="240"/>
      </w:pPr>
      <w:r>
        <w:t>12.1万 フォロワー</w:t>
      </w:r>
    </w:p>
    <w:p w14:paraId="272E5A7D" w14:textId="77777777" w:rsidR="00461229" w:rsidRDefault="00461229" w:rsidP="00461229">
      <w:pPr>
        <w:pStyle w:val="PB03"/>
        <w:ind w:left="960" w:right="240"/>
      </w:pPr>
      <w:r>
        <w:t>```</w:t>
      </w:r>
    </w:p>
    <w:p w14:paraId="38522ED3" w14:textId="77777777" w:rsidR="00461229" w:rsidRDefault="00461229" w:rsidP="00461229">
      <w:pPr>
        <w:pStyle w:val="PB03"/>
        <w:ind w:left="960" w:right="240"/>
      </w:pPr>
    </w:p>
    <w:p w14:paraId="43DB1E15" w14:textId="77777777" w:rsidR="00461229" w:rsidRDefault="00461229" w:rsidP="00461229">
      <w:pPr>
        <w:pStyle w:val="PB03"/>
        <w:ind w:left="960" w:right="240"/>
      </w:pPr>
      <w:r>
        <w:t>- (2) 保坂展人（@hosakanobuto）さん / Twitter https://twitter.com/hosakanobuto</w:t>
      </w:r>
    </w:p>
    <w:p w14:paraId="4450AAE7" w14:textId="77777777" w:rsidR="00461229" w:rsidRPr="00461229" w:rsidRDefault="00461229" w:rsidP="00461229">
      <w:pPr>
        <w:pStyle w:val="PB03"/>
        <w:ind w:left="960" w:right="240"/>
      </w:pPr>
    </w:p>
    <w:p w14:paraId="7E2373FC" w14:textId="03399FF3" w:rsidR="0077552A" w:rsidRDefault="0077552A" w:rsidP="0077552A"/>
    <w:p w14:paraId="3E047DC0" w14:textId="5016ADE2" w:rsidR="00461229" w:rsidRDefault="00461229" w:rsidP="00891121">
      <w:pPr>
        <w:rPr>
          <w:rFonts w:ascii="ＭＳ 明朝" w:eastAsia="ＭＳ 明朝" w:hAnsi="ＭＳ 明朝" w:cs="ＭＳ 明朝"/>
        </w:rPr>
      </w:pPr>
      <w:r>
        <w:rPr>
          <w:rFonts w:ascii="ＭＳ 明朝" w:eastAsia="ＭＳ 明朝" w:hAnsi="ＭＳ 明朝" w:cs="ＭＳ 明朝" w:hint="eastAsia"/>
        </w:rPr>
        <w:t xml:space="preserve">　テキストを範囲選択したときに気がついたのですが、</w:t>
      </w:r>
      <w:r w:rsidR="00905A41">
        <w:rPr>
          <w:rFonts w:ascii="ＭＳ 明朝" w:eastAsia="ＭＳ 明朝" w:hAnsi="ＭＳ 明朝" w:cs="ＭＳ 明朝" w:hint="eastAsia"/>
        </w:rPr>
        <w:t>Twitterの利用が2010年4月からとなっています。これは私の刑事告発・非常上告＼金沢地方検察庁御中@hirono_hidekiと同じになります。私の場合は4月2日になっていました。</w:t>
      </w:r>
    </w:p>
    <w:p w14:paraId="1BFCE92F" w14:textId="77777777" w:rsidR="00905A41" w:rsidRDefault="00905A41" w:rsidP="00891121">
      <w:pPr>
        <w:rPr>
          <w:rFonts w:ascii="ＭＳ 明朝" w:eastAsia="ＭＳ 明朝" w:hAnsi="ＭＳ 明朝" w:cs="ＭＳ 明朝"/>
        </w:rPr>
      </w:pPr>
    </w:p>
    <w:p w14:paraId="699838B1" w14:textId="40EF695A" w:rsidR="00905A41" w:rsidRDefault="00905A41" w:rsidP="00891121">
      <w:pPr>
        <w:rPr>
          <w:rFonts w:ascii="ＭＳ 明朝" w:eastAsia="ＭＳ 明朝" w:hAnsi="ＭＳ 明朝" w:cs="ＭＳ 明朝"/>
        </w:rPr>
      </w:pPr>
      <w:r>
        <w:rPr>
          <w:rFonts w:ascii="ＭＳ 明朝" w:eastAsia="ＭＳ 明朝" w:hAnsi="ＭＳ 明朝" w:cs="ＭＳ 明朝" w:hint="eastAsia"/>
        </w:rPr>
        <w:t xml:space="preserve">　世田谷区長として成果と実績を積み重ねているという印象の保坂展人世田谷区長ですが、これまでの検察批判には看過できないものを感じてきました。表面的に都合良く批判しているというイメージで、検察の実務に悪影響を与え、私や被害者安藤文さん家族がとばっちりの不利益を受けてきたという全体像です。</w:t>
      </w:r>
    </w:p>
    <w:p w14:paraId="707C225C" w14:textId="77777777" w:rsidR="00905A41" w:rsidRDefault="00905A41" w:rsidP="00891121">
      <w:pPr>
        <w:rPr>
          <w:rFonts w:ascii="ＭＳ 明朝" w:eastAsia="ＭＳ 明朝" w:hAnsi="ＭＳ 明朝" w:cs="ＭＳ 明朝"/>
        </w:rPr>
      </w:pPr>
    </w:p>
    <w:p w14:paraId="41ED66CE" w14:textId="0569B37E" w:rsidR="00905A41" w:rsidRDefault="00905A41" w:rsidP="00891121">
      <w:pPr>
        <w:rPr>
          <w:rFonts w:ascii="ＭＳ 明朝" w:eastAsia="ＭＳ 明朝" w:hAnsi="ＭＳ 明朝" w:cs="ＭＳ 明朝"/>
        </w:rPr>
      </w:pPr>
      <w:r>
        <w:rPr>
          <w:rFonts w:ascii="ＭＳ 明朝" w:eastAsia="ＭＳ 明朝" w:hAnsi="ＭＳ 明朝" w:cs="ＭＳ 明朝" w:hint="eastAsia"/>
        </w:rPr>
        <w:t xml:space="preserve">　他にも似たような弁護士はいますが、世田谷区長としての実績、評価を踏まえると、他とは一線を画します。</w:t>
      </w:r>
    </w:p>
    <w:p w14:paraId="7D2DE545" w14:textId="77777777" w:rsidR="00905A41" w:rsidRDefault="00905A41" w:rsidP="00891121">
      <w:pPr>
        <w:rPr>
          <w:rFonts w:ascii="ＭＳ 明朝" w:eastAsia="ＭＳ 明朝" w:hAnsi="ＭＳ 明朝" w:cs="ＭＳ 明朝"/>
        </w:rPr>
      </w:pPr>
    </w:p>
    <w:p w14:paraId="6F873188" w14:textId="1EF57A9A" w:rsidR="00905A41" w:rsidRDefault="00905A41" w:rsidP="00891121">
      <w:pPr>
        <w:rPr>
          <w:rFonts w:ascii="ＭＳ 明朝" w:eastAsia="ＭＳ 明朝" w:hAnsi="ＭＳ 明朝" w:cs="ＭＳ 明朝"/>
        </w:rPr>
      </w:pPr>
      <w:r>
        <w:rPr>
          <w:rFonts w:ascii="ＭＳ 明朝" w:eastAsia="ＭＳ 明朝" w:hAnsi="ＭＳ 明朝" w:cs="ＭＳ 明朝" w:hint="eastAsia"/>
        </w:rPr>
        <w:t xml:space="preserve">　再審制度についてもツイートを見かけていたように思います。</w:t>
      </w:r>
    </w:p>
    <w:p w14:paraId="59D08F3D" w14:textId="77777777" w:rsidR="00905A41" w:rsidRDefault="00905A41" w:rsidP="00891121">
      <w:pPr>
        <w:rPr>
          <w:rFonts w:ascii="ＭＳ 明朝" w:eastAsia="ＭＳ 明朝" w:hAnsi="ＭＳ 明朝" w:cs="ＭＳ 明朝"/>
        </w:rPr>
      </w:pPr>
    </w:p>
    <w:p w14:paraId="6450C756" w14:textId="63C49B15" w:rsidR="00905A41" w:rsidRDefault="00D6079D" w:rsidP="00891121">
      <w:pPr>
        <w:rPr>
          <w:rFonts w:ascii="ＭＳ 明朝" w:eastAsia="ＭＳ 明朝" w:hAnsi="ＭＳ 明朝" w:cs="ＭＳ 明朝"/>
        </w:rPr>
      </w:pPr>
      <w:r w:rsidRPr="00D6079D">
        <w:rPr>
          <w:rFonts w:ascii="ＭＳ 明朝" w:eastAsia="ＭＳ 明朝" w:hAnsi="ＭＳ 明朝" w:cs="ＭＳ 明朝"/>
        </w:rPr>
        <w:t xml:space="preserve">- 奉納＼危険生物・弁護士脳汚染除去装置＼金沢地方検察庁御中_2020： H3DB_search_”@hosakanobuto”_（該当件数：673/データベース登録数：669,647) _2023-05-25_115707の記録 </w:t>
      </w:r>
      <w:hyperlink r:id="rId33" w:history="1">
        <w:r w:rsidRPr="00A510E5">
          <w:rPr>
            <w:rStyle w:val="ab"/>
            <w:rFonts w:ascii="ＭＳ 明朝" w:eastAsia="ＭＳ 明朝" w:hAnsi="ＭＳ 明朝" w:cs="ＭＳ 明朝"/>
          </w:rPr>
          <w:t>https://kk2020-09.blogspot.com/2023/05/h3dbsearchhosakanobuto673669647-2023-05.html</w:t>
        </w:r>
      </w:hyperlink>
    </w:p>
    <w:p w14:paraId="370ED30C" w14:textId="77777777" w:rsidR="00D6079D" w:rsidRDefault="00D6079D" w:rsidP="00891121">
      <w:pPr>
        <w:rPr>
          <w:rFonts w:ascii="ＭＳ 明朝" w:eastAsia="ＭＳ 明朝" w:hAnsi="ＭＳ 明朝" w:cs="ＭＳ 明朝"/>
        </w:rPr>
      </w:pPr>
    </w:p>
    <w:p w14:paraId="4166C5C9" w14:textId="373D662B" w:rsidR="00D6079D" w:rsidRDefault="00D6079D" w:rsidP="00891121">
      <w:pPr>
        <w:rPr>
          <w:rFonts w:ascii="ＭＳ 明朝" w:eastAsia="ＭＳ 明朝" w:hAnsi="ＭＳ 明朝" w:cs="ＭＳ 明朝"/>
        </w:rPr>
      </w:pPr>
      <w:r>
        <w:rPr>
          <w:rFonts w:ascii="ＭＳ 明朝" w:eastAsia="ＭＳ 明朝" w:hAnsi="ＭＳ 明朝" w:cs="ＭＳ 明朝" w:hint="eastAsia"/>
        </w:rPr>
        <w:t xml:space="preserve">　まとめ記事を作成し、「再審」でページ内検索をしましたが、わかりづらさがあります。Twitter検索の方がよさそうです。</w:t>
      </w:r>
    </w:p>
    <w:p w14:paraId="1A3EE721" w14:textId="77777777" w:rsidR="00D6079D" w:rsidRDefault="00D6079D" w:rsidP="00891121">
      <w:pPr>
        <w:rPr>
          <w:rFonts w:ascii="ＭＳ 明朝" w:eastAsia="ＭＳ 明朝" w:hAnsi="ＭＳ 明朝" w:cs="ＭＳ 明朝"/>
        </w:rPr>
      </w:pPr>
    </w:p>
    <w:p w14:paraId="77638F53" w14:textId="01DCE447" w:rsidR="00D6079D" w:rsidRDefault="002B670F" w:rsidP="00891121">
      <w:pPr>
        <w:rPr>
          <w:rFonts w:ascii="ＭＳ 明朝" w:eastAsia="ＭＳ 明朝" w:hAnsi="ＭＳ 明朝" w:cs="ＭＳ 明朝"/>
        </w:rPr>
      </w:pPr>
      <w:r w:rsidRPr="002B670F">
        <w:rPr>
          <w:rFonts w:ascii="ＭＳ 明朝" w:eastAsia="ＭＳ 明朝" w:hAnsi="ＭＳ 明朝" w:cs="ＭＳ 明朝"/>
        </w:rPr>
        <w:t>- "再審" (from：</w:t>
      </w:r>
      <w:proofErr w:type="spellStart"/>
      <w:r w:rsidRPr="002B670F">
        <w:rPr>
          <w:rFonts w:ascii="ＭＳ 明朝" w:eastAsia="ＭＳ 明朝" w:hAnsi="ＭＳ 明朝" w:cs="ＭＳ 明朝"/>
        </w:rPr>
        <w:t>hosakanobuto</w:t>
      </w:r>
      <w:proofErr w:type="spellEnd"/>
      <w:r w:rsidRPr="002B670F">
        <w:rPr>
          <w:rFonts w:ascii="ＭＳ 明朝" w:eastAsia="ＭＳ 明朝" w:hAnsi="ＭＳ 明朝" w:cs="ＭＳ 明朝"/>
        </w:rPr>
        <w:t xml:space="preserve">) - Twitter検索 / Twitter </w:t>
      </w:r>
      <w:hyperlink r:id="rId34" w:history="1">
        <w:r w:rsidRPr="00A510E5">
          <w:rPr>
            <w:rStyle w:val="ab"/>
            <w:rFonts w:ascii="ＭＳ 明朝" w:eastAsia="ＭＳ 明朝" w:hAnsi="ＭＳ 明朝" w:cs="ＭＳ 明朝"/>
          </w:rPr>
          <w:t>https://twitter.com/search?lang=ja&amp;q=%22%E5%86%8D%E5%AF%A9%22%20(from%3Ahosakanobuto)&amp;src=typed_query</w:t>
        </w:r>
      </w:hyperlink>
    </w:p>
    <w:p w14:paraId="469897EE" w14:textId="77777777" w:rsidR="002B670F" w:rsidRDefault="002B670F" w:rsidP="00891121">
      <w:pPr>
        <w:rPr>
          <w:rFonts w:ascii="ＭＳ 明朝" w:eastAsia="ＭＳ 明朝" w:hAnsi="ＭＳ 明朝" w:cs="ＭＳ 明朝"/>
        </w:rPr>
      </w:pPr>
    </w:p>
    <w:p w14:paraId="0ED8D8CA" w14:textId="4FF25768" w:rsidR="002B670F" w:rsidRDefault="002B670F" w:rsidP="002B670F">
      <w:pPr>
        <w:pStyle w:val="PB03"/>
        <w:ind w:left="960" w:right="240"/>
      </w:pPr>
      <w:r w:rsidRPr="002B670F">
        <w:t xml:space="preserve">- 保坂展人さんはTwitterを使っています： 「東京高裁の袴田巌さんの再審開始を不服とし、検察は「特別抗告」に踏み切ろうとしている。袴田さんに不利な証拠を隠してきた検察は、これ以上の「時間稼ぎ」をするべきではない。もし、踏み切るなら法改正して検察による「特別抗告」を不可能にする以外にない。このままでは、生きて冤罪を晴らせない。」 / Twitter </w:t>
      </w:r>
      <w:hyperlink r:id="rId35" w:history="1">
        <w:r w:rsidRPr="00A510E5">
          <w:rPr>
            <w:rStyle w:val="ab"/>
          </w:rPr>
          <w:t>https://twitter.com/hosakanobuto/status/1637243693873905664</w:t>
        </w:r>
      </w:hyperlink>
    </w:p>
    <w:p w14:paraId="605BDEDF" w14:textId="77777777" w:rsidR="002B670F" w:rsidRPr="002B670F" w:rsidRDefault="002B670F" w:rsidP="002B670F">
      <w:pPr>
        <w:pStyle w:val="PB03"/>
        <w:ind w:left="960" w:right="240"/>
      </w:pPr>
    </w:p>
    <w:p w14:paraId="6921B7C1" w14:textId="77777777" w:rsidR="00461229" w:rsidRDefault="00461229" w:rsidP="00891121"/>
    <w:p w14:paraId="26B690BA" w14:textId="7AF288DC" w:rsidR="00461229" w:rsidRDefault="002B670F" w:rsidP="00891121">
      <w:pPr>
        <w:rPr>
          <w:rFonts w:ascii="ＭＳ 明朝" w:eastAsia="ＭＳ 明朝" w:hAnsi="ＭＳ 明朝" w:cs="ＭＳ 明朝"/>
        </w:rPr>
      </w:pPr>
      <w:r>
        <w:rPr>
          <w:rFonts w:ascii="ＭＳ 明朝" w:eastAsia="ＭＳ 明朝" w:hAnsi="ＭＳ 明朝" w:cs="ＭＳ 明朝" w:hint="eastAsia"/>
        </w:rPr>
        <w:t xml:space="preserve">　被告発人木梨松嗣弁護士の控訴趣意補充書になりますが、昨日の夕方頃に読んでいて、これまでとはずいぶん違った感想を持ちました。被告人本人から具体的な事実関係を一切聞き取ることなく、心神喪失・心神耗弱と決めつけています。</w:t>
      </w:r>
    </w:p>
    <w:p w14:paraId="58BD8796" w14:textId="77777777" w:rsidR="002B670F" w:rsidRDefault="002B670F" w:rsidP="00891121">
      <w:pPr>
        <w:rPr>
          <w:rFonts w:ascii="ＭＳ 明朝" w:eastAsia="ＭＳ 明朝" w:hAnsi="ＭＳ 明朝" w:cs="ＭＳ 明朝"/>
        </w:rPr>
      </w:pPr>
    </w:p>
    <w:p w14:paraId="088AA9ED" w14:textId="73A6B5AF" w:rsidR="002B670F" w:rsidRDefault="002B670F" w:rsidP="00891121">
      <w:pPr>
        <w:rPr>
          <w:rFonts w:ascii="ＭＳ 明朝" w:eastAsia="ＭＳ 明朝" w:hAnsi="ＭＳ 明朝" w:cs="ＭＳ 明朝"/>
        </w:rPr>
      </w:pPr>
      <w:r>
        <w:rPr>
          <w:rFonts w:ascii="ＭＳ 明朝" w:eastAsia="ＭＳ 明朝" w:hAnsi="ＭＳ 明朝" w:cs="ＭＳ 明朝" w:hint="eastAsia"/>
        </w:rPr>
        <w:t xml:space="preserve">　この再審請求理由補充書は、これまで</w:t>
      </w:r>
      <w:r w:rsidR="00BE0FD9">
        <w:rPr>
          <w:rFonts w:ascii="ＭＳ 明朝" w:eastAsia="ＭＳ 明朝" w:hAnsi="ＭＳ 明朝" w:cs="ＭＳ 明朝" w:hint="eastAsia"/>
        </w:rPr>
        <w:t>それほど注目してこなかったのですが、弁護士に掛けられていた強力な魔法がようやくとけたような気分です。これもだいぶん前</w:t>
      </w:r>
      <w:r w:rsidR="00BE0FD9">
        <w:rPr>
          <w:rFonts w:ascii="ＭＳ 明朝" w:eastAsia="ＭＳ 明朝" w:hAnsi="ＭＳ 明朝" w:cs="ＭＳ 明朝" w:hint="eastAsia"/>
        </w:rPr>
        <w:lastRenderedPageBreak/>
        <w:t>からネットで公開をしてきたはずですが、昨夜のひな形ツイートでも、何も変わらず無反応のような状況です。</w:t>
      </w:r>
    </w:p>
    <w:p w14:paraId="33914237" w14:textId="77777777" w:rsidR="00BE0FD9" w:rsidRDefault="00BE0FD9" w:rsidP="00891121">
      <w:pPr>
        <w:rPr>
          <w:rFonts w:ascii="ＭＳ 明朝" w:eastAsia="ＭＳ 明朝" w:hAnsi="ＭＳ 明朝" w:cs="ＭＳ 明朝"/>
        </w:rPr>
      </w:pPr>
    </w:p>
    <w:p w14:paraId="0BEC9821" w14:textId="443F9860" w:rsidR="00BE0FD9" w:rsidRDefault="00BE0FD9" w:rsidP="00891121">
      <w:pPr>
        <w:rPr>
          <w:rFonts w:ascii="ＭＳ 明朝" w:eastAsia="ＭＳ 明朝" w:hAnsi="ＭＳ 明朝" w:cs="ＭＳ 明朝"/>
        </w:rPr>
      </w:pPr>
      <w:r>
        <w:rPr>
          <w:rFonts w:ascii="ＭＳ 明朝" w:eastAsia="ＭＳ 明朝" w:hAnsi="ＭＳ 明朝" w:cs="ＭＳ 明朝" w:hint="eastAsia"/>
        </w:rPr>
        <w:t xml:space="preserve">　令和5年4月28日に金沢地方検察庁が交付した再審請求に必要とされる判決謄本ですが、金沢地方裁判所の判決は抄本、名古屋高裁金沢支部の小島裕史裁判長の判決は無記載、被告発人木梨松嗣弁護士の控訴趣意書と控訴趣意補充書も無記載、被告人の控訴趣意書が抄本、最高裁判所第三小法廷の上告棄却と異議申し立て棄却の決定の2つだけが謄本となっています。</w:t>
      </w:r>
    </w:p>
    <w:p w14:paraId="7026E1A2" w14:textId="77777777" w:rsidR="00BE0FD9" w:rsidRDefault="00BE0FD9" w:rsidP="00891121">
      <w:pPr>
        <w:rPr>
          <w:rFonts w:ascii="ＭＳ 明朝" w:eastAsia="ＭＳ 明朝" w:hAnsi="ＭＳ 明朝" w:cs="ＭＳ 明朝"/>
        </w:rPr>
      </w:pPr>
    </w:p>
    <w:p w14:paraId="1F3DBC10" w14:textId="3E18A50A" w:rsidR="00BE0FD9" w:rsidRDefault="00BE0FD9" w:rsidP="00891121">
      <w:pPr>
        <w:rPr>
          <w:rFonts w:ascii="ＭＳ 明朝" w:eastAsia="ＭＳ 明朝" w:hAnsi="ＭＳ 明朝" w:cs="ＭＳ 明朝"/>
        </w:rPr>
      </w:pPr>
      <w:r>
        <w:rPr>
          <w:rFonts w:ascii="ＭＳ 明朝" w:eastAsia="ＭＳ 明朝" w:hAnsi="ＭＳ 明朝" w:cs="ＭＳ 明朝" w:hint="eastAsia"/>
        </w:rPr>
        <w:t xml:space="preserve">　昨日の5月24日になって初めて気がついたのですが、これは金沢地方検察庁が意図的に仕組んだ</w:t>
      </w:r>
      <w:r w:rsidR="00041046">
        <w:rPr>
          <w:rFonts w:ascii="ＭＳ 明朝" w:eastAsia="ＭＳ 明朝" w:hAnsi="ＭＳ 明朝" w:cs="ＭＳ 明朝" w:hint="eastAsia"/>
        </w:rPr>
        <w:t>事実上のからくりになると思います。</w:t>
      </w:r>
    </w:p>
    <w:p w14:paraId="1BCD5720" w14:textId="77777777" w:rsidR="00041046" w:rsidRDefault="00041046" w:rsidP="00891121">
      <w:pPr>
        <w:rPr>
          <w:rFonts w:ascii="ＭＳ 明朝" w:eastAsia="ＭＳ 明朝" w:hAnsi="ＭＳ 明朝" w:cs="ＭＳ 明朝"/>
        </w:rPr>
      </w:pPr>
    </w:p>
    <w:p w14:paraId="64631372" w14:textId="5C002629" w:rsidR="00041046" w:rsidRDefault="00041046" w:rsidP="00891121">
      <w:pPr>
        <w:rPr>
          <w:rFonts w:ascii="ＭＳ 明朝" w:eastAsia="ＭＳ 明朝" w:hAnsi="ＭＳ 明朝" w:cs="ＭＳ 明朝"/>
        </w:rPr>
      </w:pPr>
      <w:r>
        <w:rPr>
          <w:rFonts w:ascii="ＭＳ 明朝" w:eastAsia="ＭＳ 明朝" w:hAnsi="ＭＳ 明朝" w:cs="ＭＳ 明朝" w:hint="eastAsia"/>
        </w:rPr>
        <w:t xml:space="preserve">　別に取り上げる予定で、詳細はそちらにしたいと思いますが、4月28日金沢地方検察庁に行ったのがまだ午前中で、判決謄本を受け取ったのが午後4時50分過ぎだったと思います。</w:t>
      </w:r>
    </w:p>
    <w:p w14:paraId="753CB679" w14:textId="77777777" w:rsidR="00041046" w:rsidRDefault="00041046" w:rsidP="00891121">
      <w:pPr>
        <w:rPr>
          <w:rFonts w:ascii="ＭＳ 明朝" w:eastAsia="ＭＳ 明朝" w:hAnsi="ＭＳ 明朝" w:cs="ＭＳ 明朝"/>
        </w:rPr>
      </w:pPr>
    </w:p>
    <w:p w14:paraId="3DF890BF" w14:textId="47A810D1" w:rsidR="00041046" w:rsidRDefault="00041046" w:rsidP="00891121">
      <w:pPr>
        <w:rPr>
          <w:rFonts w:ascii="ＭＳ 明朝" w:eastAsia="ＭＳ 明朝" w:hAnsi="ＭＳ 明朝" w:cs="ＭＳ 明朝"/>
        </w:rPr>
      </w:pPr>
      <w:r>
        <w:rPr>
          <w:rFonts w:ascii="ＭＳ 明朝" w:eastAsia="ＭＳ 明朝" w:hAnsi="ＭＳ 明朝" w:cs="ＭＳ 明朝" w:hint="eastAsia"/>
        </w:rPr>
        <w:t xml:space="preserve">　受け取るしばらく前に言われたのは、閉庁時間が17時15分ということでしたが、その前から本日お渡しはできないかもしれないと言われていました。</w:t>
      </w:r>
    </w:p>
    <w:p w14:paraId="4FB85BBC" w14:textId="77777777" w:rsidR="00041046" w:rsidRDefault="00041046" w:rsidP="00891121">
      <w:pPr>
        <w:rPr>
          <w:rFonts w:ascii="ＭＳ 明朝" w:eastAsia="ＭＳ 明朝" w:hAnsi="ＭＳ 明朝" w:cs="ＭＳ 明朝"/>
        </w:rPr>
      </w:pPr>
    </w:p>
    <w:p w14:paraId="2AF64CEB" w14:textId="74D65A8E" w:rsidR="00041046" w:rsidRDefault="00041046" w:rsidP="00891121">
      <w:pPr>
        <w:rPr>
          <w:rFonts w:ascii="ＭＳ 明朝" w:eastAsia="ＭＳ 明朝" w:hAnsi="ＭＳ 明朝" w:cs="ＭＳ 明朝"/>
        </w:rPr>
      </w:pPr>
      <w:r>
        <w:rPr>
          <w:rFonts w:ascii="ＭＳ 明朝" w:eastAsia="ＭＳ 明朝" w:hAnsi="ＭＳ 明朝" w:cs="ＭＳ 明朝" w:hint="eastAsia"/>
        </w:rPr>
        <w:t xml:space="preserve">　ずっと一人の女性だけの対応で、場所も正面出入り口に奥になるロビーのような場所でした。通路の一部のような場所です。</w:t>
      </w:r>
    </w:p>
    <w:p w14:paraId="2D669FF9" w14:textId="77777777" w:rsidR="00041046" w:rsidRDefault="00041046" w:rsidP="00891121">
      <w:pPr>
        <w:rPr>
          <w:rFonts w:ascii="ＭＳ 明朝" w:eastAsia="ＭＳ 明朝" w:hAnsi="ＭＳ 明朝" w:cs="ＭＳ 明朝"/>
        </w:rPr>
      </w:pPr>
    </w:p>
    <w:p w14:paraId="77DF75A6" w14:textId="4E5675F6" w:rsidR="00041046" w:rsidRDefault="00041046" w:rsidP="00891121">
      <w:pPr>
        <w:rPr>
          <w:rFonts w:ascii="ＭＳ 明朝" w:eastAsia="ＭＳ 明朝" w:hAnsi="ＭＳ 明朝" w:cs="ＭＳ 明朝"/>
        </w:rPr>
      </w:pPr>
      <w:r>
        <w:rPr>
          <w:rFonts w:ascii="ＭＳ 明朝" w:eastAsia="ＭＳ 明朝" w:hAnsi="ＭＳ 明朝" w:cs="ＭＳ 明朝" w:hint="eastAsia"/>
        </w:rPr>
        <w:t xml:space="preserve">　</w:t>
      </w:r>
      <w:r w:rsidR="00B43A8D">
        <w:rPr>
          <w:rFonts w:ascii="ＭＳ 明朝" w:eastAsia="ＭＳ 明朝" w:hAnsi="ＭＳ 明朝" w:cs="ＭＳ 明朝" w:hint="eastAsia"/>
        </w:rPr>
        <w:t>再審請求書の方は予定通りに午後1時に金沢地方裁判所刑事部で手渡しをしています。あとは金沢地方検察庁から判決謄本をもらって金沢地方裁判所刑事部に提出し、金沢に来た用事を済ませて、それから昨年にオープンした石川県立図書館に向かう予定でした。</w:t>
      </w:r>
    </w:p>
    <w:p w14:paraId="436EFEA3" w14:textId="77777777" w:rsidR="00B43A8D" w:rsidRDefault="00B43A8D" w:rsidP="00891121">
      <w:pPr>
        <w:rPr>
          <w:rFonts w:ascii="ＭＳ 明朝" w:eastAsia="ＭＳ 明朝" w:hAnsi="ＭＳ 明朝" w:cs="ＭＳ 明朝"/>
        </w:rPr>
      </w:pPr>
    </w:p>
    <w:p w14:paraId="01B316D9" w14:textId="4972520B" w:rsidR="00B43A8D" w:rsidRDefault="00B43A8D" w:rsidP="00891121">
      <w:pPr>
        <w:rPr>
          <w:rFonts w:ascii="ＭＳ 明朝" w:eastAsia="ＭＳ 明朝" w:hAnsi="ＭＳ 明朝" w:cs="ＭＳ 明朝"/>
        </w:rPr>
      </w:pPr>
      <w:r>
        <w:rPr>
          <w:rFonts w:ascii="ＭＳ 明朝" w:eastAsia="ＭＳ 明朝" w:hAnsi="ＭＳ 明朝" w:cs="ＭＳ 明朝"/>
          <w:noProof/>
        </w:rPr>
        <w:lastRenderedPageBreak/>
        <w:drawing>
          <wp:inline distT="0" distB="0" distL="0" distR="0" wp14:anchorId="41C23A8D" wp14:editId="693C1122">
            <wp:extent cx="6120130" cy="3442335"/>
            <wp:effectExtent l="0" t="0" r="1270" b="0"/>
            <wp:docPr id="345633903" name="図 25" descr="レンガ造りの建物にある看板&#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3903" name="図 25" descr="レンガ造りの建物にある看板&#10;&#10;中程度の精度で自動的に生成された説明"/>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324BDC55" w14:textId="455E812F" w:rsidR="00B43A8D" w:rsidRDefault="00B43A8D" w:rsidP="00891121">
      <w:pPr>
        <w:rPr>
          <w:rFonts w:ascii="ＭＳ 明朝" w:eastAsia="ＭＳ 明朝" w:hAnsi="ＭＳ 明朝" w:cs="ＭＳ 明朝"/>
        </w:rPr>
      </w:pPr>
      <w:r w:rsidRPr="00B43A8D">
        <w:rPr>
          <w:rFonts w:ascii="ＭＳ 明朝" w:eastAsia="ＭＳ 明朝" w:hAnsi="ＭＳ 明朝" w:cs="ＭＳ 明朝"/>
        </w:rPr>
        <w:t>/Users/a66/photos/2023/2023-04/2023-04-28_163233＿再審請求書提出.JPG</w:t>
      </w:r>
    </w:p>
    <w:p w14:paraId="61A9348E" w14:textId="77777777" w:rsidR="00B43A8D" w:rsidRDefault="00B43A8D" w:rsidP="00891121">
      <w:pPr>
        <w:rPr>
          <w:rFonts w:ascii="ＭＳ 明朝" w:eastAsia="ＭＳ 明朝" w:hAnsi="ＭＳ 明朝" w:cs="ＭＳ 明朝"/>
        </w:rPr>
      </w:pPr>
    </w:p>
    <w:p w14:paraId="7253CCAA" w14:textId="651F6C76" w:rsidR="00B43A8D" w:rsidRDefault="00B43A8D" w:rsidP="00891121">
      <w:pPr>
        <w:rPr>
          <w:rFonts w:ascii="ＭＳ 明朝" w:eastAsia="ＭＳ 明朝" w:hAnsi="ＭＳ 明朝" w:cs="ＭＳ 明朝"/>
        </w:rPr>
      </w:pPr>
      <w:r>
        <w:rPr>
          <w:rFonts w:ascii="ＭＳ 明朝" w:eastAsia="ＭＳ 明朝" w:hAnsi="ＭＳ 明朝" w:cs="ＭＳ 明朝" w:hint="eastAsia"/>
        </w:rPr>
        <w:t xml:space="preserve">　他にも撮影した写真はあるのですが、帰りはバスに乗って、石川県立図書館から金沢地方検察庁に戻り、建物に入る直前に撮影した写真です。時刻が16時32分となっています。</w:t>
      </w:r>
    </w:p>
    <w:p w14:paraId="2BD3EE89" w14:textId="26B7DE0B" w:rsidR="00B43A8D" w:rsidRDefault="00B43A8D">
      <w:pPr>
        <w:rPr>
          <w:rFonts w:ascii="ＭＳ 明朝" w:eastAsia="ＭＳ 明朝" w:hAnsi="ＭＳ 明朝" w:cs="ＭＳ 明朝"/>
        </w:rPr>
      </w:pPr>
      <w:r>
        <w:rPr>
          <w:rFonts w:ascii="ＭＳ 明朝" w:eastAsia="ＭＳ 明朝" w:hAnsi="ＭＳ 明朝" w:cs="ＭＳ 明朝"/>
        </w:rPr>
        <w:br w:type="page"/>
      </w:r>
    </w:p>
    <w:p w14:paraId="76CE0D08" w14:textId="21EA3F2A" w:rsidR="00B43A8D" w:rsidRDefault="00B43A8D" w:rsidP="00891121">
      <w:pPr>
        <w:rPr>
          <w:rFonts w:ascii="ＭＳ 明朝" w:eastAsia="ＭＳ 明朝" w:hAnsi="ＭＳ 明朝" w:cs="ＭＳ 明朝"/>
        </w:rPr>
      </w:pPr>
      <w:r>
        <w:rPr>
          <w:rFonts w:ascii="ＭＳ 明朝" w:eastAsia="ＭＳ 明朝" w:hAnsi="ＭＳ 明朝" w:cs="ＭＳ 明朝"/>
          <w:noProof/>
        </w:rPr>
        <w:lastRenderedPageBreak/>
        <w:drawing>
          <wp:inline distT="0" distB="0" distL="0" distR="0" wp14:anchorId="3285F24B" wp14:editId="2BCE29BB">
            <wp:extent cx="6120130" cy="3442335"/>
            <wp:effectExtent l="0" t="0" r="1270" b="0"/>
            <wp:docPr id="1172741633" name="図 26" descr="デスクの上のパソコンとノ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41633" name="図 26" descr="デスクの上のパソコンとノート&#10;&#10;自動的に生成された説明"/>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CA0FA86" w14:textId="161CFDD6" w:rsidR="00B43A8D" w:rsidRDefault="00B43A8D" w:rsidP="00891121">
      <w:pPr>
        <w:rPr>
          <w:rFonts w:ascii="ＭＳ 明朝" w:eastAsia="ＭＳ 明朝" w:hAnsi="ＭＳ 明朝" w:cs="ＭＳ 明朝"/>
        </w:rPr>
      </w:pPr>
      <w:r w:rsidRPr="00B43A8D">
        <w:rPr>
          <w:rFonts w:ascii="ＭＳ 明朝" w:eastAsia="ＭＳ 明朝" w:hAnsi="ＭＳ 明朝" w:cs="ＭＳ 明朝"/>
        </w:rPr>
        <w:t>/Users/a66/photos/2023/2023-04/2023-04-28_164958＿再審請求書提出.JPG</w:t>
      </w:r>
    </w:p>
    <w:p w14:paraId="0107CCE2" w14:textId="77777777" w:rsidR="00B43A8D" w:rsidRDefault="00B43A8D" w:rsidP="00891121">
      <w:pPr>
        <w:rPr>
          <w:rFonts w:ascii="ＭＳ 明朝" w:eastAsia="ＭＳ 明朝" w:hAnsi="ＭＳ 明朝" w:cs="ＭＳ 明朝"/>
        </w:rPr>
      </w:pPr>
    </w:p>
    <w:p w14:paraId="28FB7C31" w14:textId="5AF8B831" w:rsidR="00B43A8D" w:rsidRDefault="00B43A8D" w:rsidP="00891121">
      <w:pPr>
        <w:rPr>
          <w:rFonts w:ascii="ＭＳ 明朝" w:eastAsia="ＭＳ 明朝" w:hAnsi="ＭＳ 明朝" w:cs="ＭＳ 明朝"/>
        </w:rPr>
      </w:pPr>
      <w:r>
        <w:rPr>
          <w:rFonts w:ascii="ＭＳ 明朝" w:eastAsia="ＭＳ 明朝" w:hAnsi="ＭＳ 明朝" w:cs="ＭＳ 明朝" w:hint="eastAsia"/>
        </w:rPr>
        <w:t xml:space="preserve">　金沢地方検察庁で判決謄本を受け取った後の写真です。16時50分過ぎと思っていましたが、撮影が16時49分58秒になっていました。</w:t>
      </w:r>
    </w:p>
    <w:p w14:paraId="7376D29F" w14:textId="77777777" w:rsidR="00267D71" w:rsidRDefault="00267D71" w:rsidP="00891121">
      <w:pPr>
        <w:rPr>
          <w:rFonts w:ascii="ＭＳ 明朝" w:eastAsia="ＭＳ 明朝" w:hAnsi="ＭＳ 明朝" w:cs="ＭＳ 明朝"/>
        </w:rPr>
      </w:pPr>
    </w:p>
    <w:p w14:paraId="7CFA4CC1" w14:textId="76F42F1E" w:rsidR="00267D71" w:rsidRDefault="00267D71" w:rsidP="00891121">
      <w:pPr>
        <w:rPr>
          <w:rFonts w:ascii="ＭＳ 明朝" w:eastAsia="ＭＳ 明朝" w:hAnsi="ＭＳ 明朝" w:cs="ＭＳ 明朝"/>
        </w:rPr>
      </w:pPr>
      <w:r>
        <w:rPr>
          <w:rFonts w:ascii="ＭＳ 明朝" w:eastAsia="ＭＳ 明朝" w:hAnsi="ＭＳ 明朝" w:cs="ＭＳ 明朝" w:hint="eastAsia"/>
        </w:rPr>
        <w:t xml:space="preserve">　田中という名前は聞いていた女性ですが、名前を聞いたときはとっさに偽名を名乗ったのかと思いました。少年時代に一緒にいた友人が、その場で偽名を名乗ることがあり、それが田中だったような記憶になっています。</w:t>
      </w:r>
    </w:p>
    <w:p w14:paraId="4586CEA4" w14:textId="77777777" w:rsidR="00267D71" w:rsidRDefault="00267D71" w:rsidP="00891121">
      <w:pPr>
        <w:rPr>
          <w:rFonts w:ascii="ＭＳ 明朝" w:eastAsia="ＭＳ 明朝" w:hAnsi="ＭＳ 明朝" w:cs="ＭＳ 明朝"/>
        </w:rPr>
      </w:pPr>
    </w:p>
    <w:p w14:paraId="56C83AE9" w14:textId="7DE4ACEA" w:rsidR="00267D71" w:rsidRDefault="00267D71" w:rsidP="00891121">
      <w:pPr>
        <w:rPr>
          <w:rFonts w:ascii="ＭＳ 明朝" w:eastAsia="ＭＳ 明朝" w:hAnsi="ＭＳ 明朝" w:cs="ＭＳ 明朝"/>
        </w:rPr>
      </w:pPr>
      <w:r>
        <w:rPr>
          <w:rFonts w:ascii="ＭＳ 明朝" w:eastAsia="ＭＳ 明朝" w:hAnsi="ＭＳ 明朝" w:cs="ＭＳ 明朝" w:hint="eastAsia"/>
        </w:rPr>
        <w:t xml:space="preserve">　この判決謄本は、金沢地方検察庁とは記載のない大型封筒に入っていました。その場でざっと目を通していましたが、家に戻って封筒の中から判決謄本を出したのは5月15日になります。</w:t>
      </w:r>
    </w:p>
    <w:p w14:paraId="1F9D8B16" w14:textId="77777777" w:rsidR="00267D71" w:rsidRDefault="00267D71" w:rsidP="00891121">
      <w:pPr>
        <w:rPr>
          <w:rFonts w:ascii="ＭＳ 明朝" w:eastAsia="ＭＳ 明朝" w:hAnsi="ＭＳ 明朝" w:cs="ＭＳ 明朝"/>
        </w:rPr>
      </w:pPr>
    </w:p>
    <w:p w14:paraId="2BE4FC0C" w14:textId="5A88135A" w:rsidR="00267D71" w:rsidRDefault="00267D71" w:rsidP="00891121">
      <w:pPr>
        <w:rPr>
          <w:rFonts w:ascii="ＭＳ 明朝" w:eastAsia="ＭＳ 明朝" w:hAnsi="ＭＳ 明朝" w:cs="ＭＳ 明朝"/>
        </w:rPr>
      </w:pPr>
      <w:r>
        <w:rPr>
          <w:rFonts w:ascii="ＭＳ 明朝" w:eastAsia="ＭＳ 明朝" w:hAnsi="ＭＳ 明朝" w:cs="ＭＳ 明朝" w:hint="eastAsia"/>
          <w:noProof/>
        </w:rPr>
        <w:lastRenderedPageBreak/>
        <w:drawing>
          <wp:inline distT="0" distB="0" distL="0" distR="0" wp14:anchorId="315B3B4A" wp14:editId="20F65C80">
            <wp:extent cx="6120130" cy="3442335"/>
            <wp:effectExtent l="0" t="0" r="1270" b="0"/>
            <wp:docPr id="1431643036" name="図 27" descr="屋外, 道路, ストリート, 草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43036" name="図 27" descr="屋外, 道路, ストリート, 草 が含まれている画像&#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95365C2" w14:textId="077A1496" w:rsidR="00B43A8D" w:rsidRDefault="00267D71" w:rsidP="00891121">
      <w:pPr>
        <w:rPr>
          <w:rFonts w:ascii="ＭＳ 明朝" w:eastAsia="ＭＳ 明朝" w:hAnsi="ＭＳ 明朝" w:cs="ＭＳ 明朝"/>
        </w:rPr>
      </w:pPr>
      <w:r w:rsidRPr="00267D71">
        <w:rPr>
          <w:rFonts w:ascii="ＭＳ 明朝" w:eastAsia="ＭＳ 明朝" w:hAnsi="ＭＳ 明朝" w:cs="ＭＳ 明朝"/>
        </w:rPr>
        <w:t>/Users/a66/photos/2023/2023-05/2023-05-16_165313＿.JPG</w:t>
      </w:r>
    </w:p>
    <w:p w14:paraId="1C9B1961" w14:textId="77777777" w:rsidR="00267D71" w:rsidRDefault="00267D71" w:rsidP="00891121">
      <w:pPr>
        <w:rPr>
          <w:rFonts w:ascii="ＭＳ 明朝" w:eastAsia="ＭＳ 明朝" w:hAnsi="ＭＳ 明朝" w:cs="ＭＳ 明朝"/>
        </w:rPr>
      </w:pPr>
    </w:p>
    <w:p w14:paraId="1E615D72" w14:textId="77777777" w:rsidR="00267D71" w:rsidRDefault="00267D71" w:rsidP="00891121">
      <w:pPr>
        <w:rPr>
          <w:rFonts w:ascii="ＭＳ 明朝" w:eastAsia="ＭＳ 明朝" w:hAnsi="ＭＳ 明朝" w:cs="ＭＳ 明朝"/>
        </w:rPr>
      </w:pPr>
    </w:p>
    <w:p w14:paraId="034101AC" w14:textId="77777777" w:rsidR="00267D71" w:rsidRDefault="00267D71" w:rsidP="00891121">
      <w:pPr>
        <w:rPr>
          <w:rFonts w:ascii="ＭＳ 明朝" w:eastAsia="ＭＳ 明朝" w:hAnsi="ＭＳ 明朝" w:cs="ＭＳ 明朝"/>
        </w:rPr>
      </w:pPr>
    </w:p>
    <w:p w14:paraId="7858B381" w14:textId="366B89D6" w:rsidR="00267D71" w:rsidRDefault="0089496F" w:rsidP="00891121">
      <w:pPr>
        <w:rPr>
          <w:rFonts w:ascii="ＭＳ 明朝" w:eastAsia="ＭＳ 明朝" w:hAnsi="ＭＳ 明朝" w:cs="ＭＳ 明朝"/>
        </w:rPr>
      </w:pPr>
      <w:r>
        <w:rPr>
          <w:rFonts w:ascii="ＭＳ 明朝" w:eastAsia="ＭＳ 明朝" w:hAnsi="ＭＳ 明朝" w:cs="ＭＳ 明朝"/>
          <w:noProof/>
        </w:rPr>
        <w:drawing>
          <wp:inline distT="0" distB="0" distL="0" distR="0" wp14:anchorId="5693A305" wp14:editId="605B258D">
            <wp:extent cx="6120130" cy="3442335"/>
            <wp:effectExtent l="0" t="0" r="1270" b="0"/>
            <wp:docPr id="396309366" name="図 28"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9366" name="図 28" descr="テキスト&#10;&#10;中程度の精度で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8FE4C82" w14:textId="1CF6618D" w:rsidR="00267D71" w:rsidRDefault="0089496F" w:rsidP="00891121">
      <w:pPr>
        <w:rPr>
          <w:rFonts w:ascii="ＭＳ 明朝" w:eastAsia="ＭＳ 明朝" w:hAnsi="ＭＳ 明朝" w:cs="ＭＳ 明朝"/>
        </w:rPr>
      </w:pPr>
      <w:r w:rsidRPr="0089496F">
        <w:rPr>
          <w:rFonts w:ascii="ＭＳ 明朝" w:eastAsia="ＭＳ 明朝" w:hAnsi="ＭＳ 明朝" w:cs="ＭＳ 明朝"/>
        </w:rPr>
        <w:t>/Users/a66/photos/2023/2023-05/2023-05-17_135120＿.JPG</w:t>
      </w:r>
    </w:p>
    <w:p w14:paraId="7DD37361" w14:textId="77777777" w:rsidR="0089496F" w:rsidRDefault="0089496F" w:rsidP="00891121">
      <w:pPr>
        <w:rPr>
          <w:rFonts w:ascii="ＭＳ 明朝" w:eastAsia="ＭＳ 明朝" w:hAnsi="ＭＳ 明朝" w:cs="ＭＳ 明朝"/>
        </w:rPr>
      </w:pPr>
    </w:p>
    <w:p w14:paraId="3AD75976" w14:textId="728FD709" w:rsidR="0089496F" w:rsidRDefault="0089496F">
      <w:pPr>
        <w:rPr>
          <w:rFonts w:ascii="ＭＳ 明朝" w:eastAsia="ＭＳ 明朝" w:hAnsi="ＭＳ 明朝" w:cs="ＭＳ 明朝"/>
        </w:rPr>
      </w:pPr>
      <w:r>
        <w:rPr>
          <w:rFonts w:ascii="ＭＳ 明朝" w:eastAsia="ＭＳ 明朝" w:hAnsi="ＭＳ 明朝" w:cs="ＭＳ 明朝"/>
        </w:rPr>
        <w:br w:type="page"/>
      </w:r>
    </w:p>
    <w:p w14:paraId="133965F0" w14:textId="11222F1B" w:rsidR="0089496F" w:rsidRDefault="0089496F" w:rsidP="00891121">
      <w:pPr>
        <w:rPr>
          <w:rFonts w:ascii="ＭＳ 明朝" w:eastAsia="ＭＳ 明朝" w:hAnsi="ＭＳ 明朝" w:cs="ＭＳ 明朝"/>
        </w:rPr>
      </w:pPr>
      <w:r>
        <w:rPr>
          <w:rFonts w:ascii="ＭＳ 明朝" w:eastAsia="ＭＳ 明朝" w:hAnsi="ＭＳ 明朝" w:cs="ＭＳ 明朝" w:hint="eastAsia"/>
          <w:noProof/>
        </w:rPr>
        <w:lastRenderedPageBreak/>
        <w:drawing>
          <wp:inline distT="0" distB="0" distL="0" distR="0" wp14:anchorId="6775C88B" wp14:editId="6712FD53">
            <wp:extent cx="6120130" cy="3442335"/>
            <wp:effectExtent l="0" t="0" r="1270" b="0"/>
            <wp:docPr id="316840240" name="図 29"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0240" name="図 29" descr="テキスト, 手紙&#10;&#10;自動的に生成された説明"/>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332A49CB" w14:textId="584F8E48" w:rsidR="00B43A8D" w:rsidRDefault="0089496F" w:rsidP="00891121">
      <w:pPr>
        <w:rPr>
          <w:rFonts w:ascii="ＭＳ 明朝" w:eastAsia="ＭＳ 明朝" w:hAnsi="ＭＳ 明朝" w:cs="ＭＳ 明朝"/>
        </w:rPr>
      </w:pPr>
      <w:r w:rsidRPr="0089496F">
        <w:rPr>
          <w:rFonts w:ascii="ＭＳ 明朝" w:eastAsia="ＭＳ 明朝" w:hAnsi="ＭＳ 明朝" w:cs="ＭＳ 明朝"/>
        </w:rPr>
        <w:t>/Users/a66/photos/2023/2023-05/2023-05-17_135120＿.JPG</w:t>
      </w:r>
    </w:p>
    <w:p w14:paraId="796A3BC1" w14:textId="77777777" w:rsidR="0089496F" w:rsidRDefault="0089496F" w:rsidP="00891121">
      <w:pPr>
        <w:rPr>
          <w:rFonts w:ascii="ＭＳ 明朝" w:eastAsia="ＭＳ 明朝" w:hAnsi="ＭＳ 明朝" w:cs="ＭＳ 明朝"/>
        </w:rPr>
      </w:pPr>
    </w:p>
    <w:p w14:paraId="779E17D4" w14:textId="77777777" w:rsidR="0089496F" w:rsidRDefault="0089496F" w:rsidP="00891121">
      <w:pPr>
        <w:rPr>
          <w:rFonts w:ascii="ＭＳ 明朝" w:eastAsia="ＭＳ 明朝" w:hAnsi="ＭＳ 明朝" w:cs="ＭＳ 明朝"/>
        </w:rPr>
      </w:pPr>
    </w:p>
    <w:p w14:paraId="13C0BF43" w14:textId="77777777" w:rsidR="0089496F" w:rsidRDefault="0089496F" w:rsidP="00891121">
      <w:pPr>
        <w:rPr>
          <w:rFonts w:ascii="ＭＳ 明朝" w:eastAsia="ＭＳ 明朝" w:hAnsi="ＭＳ 明朝" w:cs="ＭＳ 明朝"/>
        </w:rPr>
      </w:pPr>
    </w:p>
    <w:p w14:paraId="67D1F732" w14:textId="05013E0C" w:rsidR="0089496F" w:rsidRDefault="0089496F" w:rsidP="00891121">
      <w:pPr>
        <w:rPr>
          <w:rFonts w:ascii="ＭＳ 明朝" w:eastAsia="ＭＳ 明朝" w:hAnsi="ＭＳ 明朝" w:cs="ＭＳ 明朝"/>
        </w:rPr>
      </w:pPr>
      <w:r>
        <w:rPr>
          <w:rFonts w:ascii="ＭＳ 明朝" w:eastAsia="ＭＳ 明朝" w:hAnsi="ＭＳ 明朝" w:cs="ＭＳ 明朝"/>
          <w:noProof/>
        </w:rPr>
        <w:drawing>
          <wp:inline distT="0" distB="0" distL="0" distR="0" wp14:anchorId="1BB5FFB2" wp14:editId="12833027">
            <wp:extent cx="6120130" cy="3442335"/>
            <wp:effectExtent l="0" t="0" r="1270" b="0"/>
            <wp:docPr id="614977781" name="図 30"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7781" name="図 30" descr="文字の書かれた紙&#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A90D2AD" w14:textId="71A64E43" w:rsidR="0089496F" w:rsidRDefault="0089496F" w:rsidP="00891121">
      <w:pPr>
        <w:rPr>
          <w:rFonts w:ascii="ＭＳ 明朝" w:eastAsia="ＭＳ 明朝" w:hAnsi="ＭＳ 明朝" w:cs="ＭＳ 明朝"/>
        </w:rPr>
      </w:pPr>
      <w:r w:rsidRPr="0089496F">
        <w:rPr>
          <w:rFonts w:ascii="ＭＳ 明朝" w:eastAsia="ＭＳ 明朝" w:hAnsi="ＭＳ 明朝" w:cs="ＭＳ 明朝"/>
        </w:rPr>
        <w:t>/Users/a66/photos/2023/2023-05/2023-05-17_135441＿.JPG</w:t>
      </w:r>
    </w:p>
    <w:p w14:paraId="41E6C604" w14:textId="77777777" w:rsidR="00B43A8D" w:rsidRDefault="00B43A8D" w:rsidP="00891121">
      <w:pPr>
        <w:rPr>
          <w:rFonts w:ascii="ＭＳ 明朝" w:eastAsia="ＭＳ 明朝" w:hAnsi="ＭＳ 明朝" w:cs="ＭＳ 明朝"/>
        </w:rPr>
      </w:pPr>
    </w:p>
    <w:p w14:paraId="47B3FD2D" w14:textId="64762EFA" w:rsidR="0089496F" w:rsidRDefault="0089496F">
      <w:pPr>
        <w:rPr>
          <w:rFonts w:ascii="ＭＳ 明朝" w:eastAsia="ＭＳ 明朝" w:hAnsi="ＭＳ 明朝" w:cs="ＭＳ 明朝"/>
        </w:rPr>
      </w:pPr>
      <w:r>
        <w:rPr>
          <w:rFonts w:ascii="ＭＳ 明朝" w:eastAsia="ＭＳ 明朝" w:hAnsi="ＭＳ 明朝" w:cs="ＭＳ 明朝"/>
        </w:rPr>
        <w:br w:type="page"/>
      </w:r>
    </w:p>
    <w:p w14:paraId="24F50B28" w14:textId="3F0598E3" w:rsidR="00B43A8D" w:rsidRDefault="00054080" w:rsidP="00891121">
      <w:pPr>
        <w:rPr>
          <w:rFonts w:ascii="ＭＳ 明朝" w:eastAsia="ＭＳ 明朝" w:hAnsi="ＭＳ 明朝" w:cs="ＭＳ 明朝"/>
        </w:rPr>
      </w:pPr>
      <w:r>
        <w:rPr>
          <w:rFonts w:ascii="ＭＳ 明朝" w:eastAsia="ＭＳ 明朝" w:hAnsi="ＭＳ 明朝" w:cs="ＭＳ 明朝"/>
          <w:noProof/>
        </w:rPr>
        <w:lastRenderedPageBreak/>
        <w:drawing>
          <wp:inline distT="0" distB="0" distL="0" distR="0" wp14:anchorId="54C71328" wp14:editId="1B3670D4">
            <wp:extent cx="6120130" cy="3442335"/>
            <wp:effectExtent l="0" t="0" r="1270" b="0"/>
            <wp:docPr id="1699409561" name="図 31" descr="コンピューター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9561" name="図 31" descr="コンピューターの画面&#10;&#10;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961712E" w14:textId="1C81DC9C" w:rsidR="00B43A8D" w:rsidRDefault="00054080" w:rsidP="00891121">
      <w:pPr>
        <w:rPr>
          <w:rFonts w:ascii="ＭＳ 明朝" w:eastAsia="ＭＳ 明朝" w:hAnsi="ＭＳ 明朝" w:cs="ＭＳ 明朝"/>
        </w:rPr>
      </w:pPr>
      <w:r w:rsidRPr="00054080">
        <w:rPr>
          <w:rFonts w:ascii="ＭＳ 明朝" w:eastAsia="ＭＳ 明朝" w:hAnsi="ＭＳ 明朝" w:cs="ＭＳ 明朝"/>
        </w:rPr>
        <w:t>/Users/a66/photos/2023/2023-05/2023-05-17_150119＿.JPG</w:t>
      </w:r>
    </w:p>
    <w:p w14:paraId="37D7FFDB" w14:textId="77777777" w:rsidR="00054080" w:rsidRDefault="00054080" w:rsidP="00891121">
      <w:pPr>
        <w:rPr>
          <w:rFonts w:ascii="ＭＳ 明朝" w:eastAsia="ＭＳ 明朝" w:hAnsi="ＭＳ 明朝" w:cs="ＭＳ 明朝"/>
        </w:rPr>
      </w:pPr>
    </w:p>
    <w:p w14:paraId="52D2B205" w14:textId="77777777" w:rsidR="00054080" w:rsidRDefault="00054080" w:rsidP="00891121">
      <w:pPr>
        <w:rPr>
          <w:rFonts w:ascii="ＭＳ 明朝" w:eastAsia="ＭＳ 明朝" w:hAnsi="ＭＳ 明朝" w:cs="ＭＳ 明朝"/>
        </w:rPr>
      </w:pPr>
    </w:p>
    <w:p w14:paraId="57005190" w14:textId="77777777" w:rsidR="00054080" w:rsidRDefault="00054080" w:rsidP="00891121">
      <w:pPr>
        <w:rPr>
          <w:rFonts w:ascii="ＭＳ 明朝" w:eastAsia="ＭＳ 明朝" w:hAnsi="ＭＳ 明朝" w:cs="ＭＳ 明朝"/>
        </w:rPr>
      </w:pPr>
    </w:p>
    <w:p w14:paraId="1025941D" w14:textId="31ECB58A" w:rsidR="00054080" w:rsidRDefault="00054080" w:rsidP="00891121">
      <w:pPr>
        <w:rPr>
          <w:rFonts w:ascii="ＭＳ 明朝" w:eastAsia="ＭＳ 明朝" w:hAnsi="ＭＳ 明朝" w:cs="ＭＳ 明朝"/>
        </w:rPr>
      </w:pPr>
      <w:r>
        <w:rPr>
          <w:rFonts w:ascii="ＭＳ 明朝" w:eastAsia="ＭＳ 明朝" w:hAnsi="ＭＳ 明朝" w:cs="ＭＳ 明朝" w:hint="eastAsia"/>
          <w:noProof/>
        </w:rPr>
        <w:drawing>
          <wp:inline distT="0" distB="0" distL="0" distR="0" wp14:anchorId="60FD4AEB" wp14:editId="5771D085">
            <wp:extent cx="6120130" cy="3442335"/>
            <wp:effectExtent l="0" t="0" r="1270" b="0"/>
            <wp:docPr id="1318990519" name="図 32" descr="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0519" name="図 32" descr="パソコンの画面&#10;&#10;自動的に生成された説明"/>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3D67E6C6" w14:textId="7F40B867" w:rsidR="00B43A8D" w:rsidRDefault="00054080" w:rsidP="00891121">
      <w:pPr>
        <w:rPr>
          <w:rFonts w:ascii="ＭＳ 明朝" w:eastAsia="ＭＳ 明朝" w:hAnsi="ＭＳ 明朝" w:cs="ＭＳ 明朝"/>
        </w:rPr>
      </w:pPr>
      <w:r w:rsidRPr="00054080">
        <w:rPr>
          <w:rFonts w:ascii="ＭＳ 明朝" w:eastAsia="ＭＳ 明朝" w:hAnsi="ＭＳ 明朝" w:cs="ＭＳ 明朝"/>
        </w:rPr>
        <w:t>/Users/a66/photos/2023/2023-05/2023-05-18_143659＿.JPG</w:t>
      </w:r>
    </w:p>
    <w:p w14:paraId="235F95C2" w14:textId="2500EB26" w:rsidR="00054080" w:rsidRDefault="00054080">
      <w:pPr>
        <w:rPr>
          <w:rFonts w:ascii="ＭＳ 明朝" w:eastAsia="ＭＳ 明朝" w:hAnsi="ＭＳ 明朝" w:cs="ＭＳ 明朝"/>
        </w:rPr>
      </w:pPr>
      <w:r>
        <w:rPr>
          <w:rFonts w:ascii="ＭＳ 明朝" w:eastAsia="ＭＳ 明朝" w:hAnsi="ＭＳ 明朝" w:cs="ＭＳ 明朝"/>
        </w:rPr>
        <w:br w:type="page"/>
      </w:r>
    </w:p>
    <w:p w14:paraId="2F49E912" w14:textId="0D0397A9" w:rsidR="00054080" w:rsidRDefault="00054080" w:rsidP="00891121">
      <w:pPr>
        <w:rPr>
          <w:rFonts w:ascii="ＭＳ 明朝" w:eastAsia="ＭＳ 明朝" w:hAnsi="ＭＳ 明朝" w:cs="ＭＳ 明朝"/>
        </w:rPr>
      </w:pPr>
      <w:r>
        <w:rPr>
          <w:rFonts w:ascii="ＭＳ 明朝" w:eastAsia="ＭＳ 明朝" w:hAnsi="ＭＳ 明朝" w:cs="ＭＳ 明朝"/>
          <w:noProof/>
        </w:rPr>
        <w:lastRenderedPageBreak/>
        <w:drawing>
          <wp:inline distT="0" distB="0" distL="0" distR="0" wp14:anchorId="5DDDDEB9" wp14:editId="05571943">
            <wp:extent cx="6120130" cy="3442335"/>
            <wp:effectExtent l="0" t="0" r="1270" b="0"/>
            <wp:docPr id="790472687" name="図 33" descr="店の入り口のド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72687" name="図 33" descr="店の入り口のドア&#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D4C4ECB" w14:textId="5BC52701" w:rsidR="00B43A8D" w:rsidRDefault="00054080" w:rsidP="00891121">
      <w:pPr>
        <w:rPr>
          <w:rFonts w:ascii="ＭＳ 明朝" w:eastAsia="ＭＳ 明朝" w:hAnsi="ＭＳ 明朝" w:cs="ＭＳ 明朝"/>
        </w:rPr>
      </w:pPr>
      <w:r w:rsidRPr="00054080">
        <w:rPr>
          <w:rFonts w:ascii="ＭＳ 明朝" w:eastAsia="ＭＳ 明朝" w:hAnsi="ＭＳ 明朝" w:cs="ＭＳ 明朝"/>
        </w:rPr>
        <w:t>/Users/a66/photos/2023/2023-05/2023-05-18_153126＿.JPG</w:t>
      </w:r>
    </w:p>
    <w:p w14:paraId="10A0C45C" w14:textId="77777777" w:rsidR="00054080" w:rsidRDefault="00054080" w:rsidP="00891121">
      <w:pPr>
        <w:rPr>
          <w:rFonts w:ascii="ＭＳ 明朝" w:eastAsia="ＭＳ 明朝" w:hAnsi="ＭＳ 明朝" w:cs="ＭＳ 明朝"/>
        </w:rPr>
      </w:pPr>
    </w:p>
    <w:p w14:paraId="5ED365D3" w14:textId="12E6AFD0" w:rsidR="00054080" w:rsidRDefault="00054080" w:rsidP="00891121">
      <w:pPr>
        <w:rPr>
          <w:rFonts w:ascii="ＭＳ 明朝" w:eastAsia="ＭＳ 明朝" w:hAnsi="ＭＳ 明朝" w:cs="ＭＳ 明朝"/>
        </w:rPr>
      </w:pPr>
      <w:r>
        <w:rPr>
          <w:rFonts w:ascii="ＭＳ 明朝" w:eastAsia="ＭＳ 明朝" w:hAnsi="ＭＳ 明朝" w:cs="ＭＳ 明朝" w:hint="eastAsia"/>
        </w:rPr>
        <w:t xml:space="preserve">　あとで気がついたのですが、宇出津の八坂神社に行ったのは前日の16日でした。17日に</w:t>
      </w:r>
      <w:proofErr w:type="spellStart"/>
      <w:r w:rsidR="00B22BF3">
        <w:rPr>
          <w:rFonts w:ascii="ＭＳ 明朝" w:eastAsia="ＭＳ 明朝" w:hAnsi="ＭＳ 明朝" w:cs="ＭＳ 明朝" w:hint="eastAsia"/>
        </w:rPr>
        <w:t>ScanSnap</w:t>
      </w:r>
      <w:proofErr w:type="spellEnd"/>
      <w:r w:rsidR="00B22BF3">
        <w:rPr>
          <w:rFonts w:ascii="ＭＳ 明朝" w:eastAsia="ＭＳ 明朝" w:hAnsi="ＭＳ 明朝" w:cs="ＭＳ 明朝" w:hint="eastAsia"/>
        </w:rPr>
        <w:t>でPDFファイルを作成しています。Windows11でやっているようですが、Windows11ではドライバーがインストールできなくなっていて、</w:t>
      </w:r>
      <w:proofErr w:type="spellStart"/>
      <w:r w:rsidR="00B22BF3">
        <w:rPr>
          <w:rFonts w:ascii="ＭＳ 明朝" w:eastAsia="ＭＳ 明朝" w:hAnsi="ＭＳ 明朝" w:cs="ＭＳ 明朝" w:hint="eastAsia"/>
        </w:rPr>
        <w:t>iphone</w:t>
      </w:r>
      <w:proofErr w:type="spellEnd"/>
      <w:r w:rsidR="00B22BF3">
        <w:rPr>
          <w:rFonts w:ascii="ＭＳ 明朝" w:eastAsia="ＭＳ 明朝" w:hAnsi="ＭＳ 明朝" w:cs="ＭＳ 明朝" w:hint="eastAsia"/>
        </w:rPr>
        <w:t>のスマホでやっています。</w:t>
      </w:r>
    </w:p>
    <w:p w14:paraId="79AA7582" w14:textId="77777777" w:rsidR="00054080" w:rsidRDefault="00054080" w:rsidP="00891121">
      <w:pPr>
        <w:rPr>
          <w:rFonts w:ascii="ＭＳ 明朝" w:eastAsia="ＭＳ 明朝" w:hAnsi="ＭＳ 明朝" w:cs="ＭＳ 明朝"/>
        </w:rPr>
      </w:pPr>
    </w:p>
    <w:p w14:paraId="1D176C7F" w14:textId="4FD4F01A" w:rsidR="00B43A8D" w:rsidRDefault="00B22BF3" w:rsidP="00891121">
      <w:pPr>
        <w:rPr>
          <w:rFonts w:ascii="ＭＳ 明朝" w:eastAsia="ＭＳ 明朝" w:hAnsi="ＭＳ 明朝" w:cs="ＭＳ 明朝"/>
        </w:rPr>
      </w:pPr>
      <w:r>
        <w:rPr>
          <w:rFonts w:ascii="ＭＳ 明朝" w:eastAsia="ＭＳ 明朝" w:hAnsi="ＭＳ 明朝" w:cs="ＭＳ 明朝" w:hint="eastAsia"/>
        </w:rPr>
        <w:t xml:space="preserve">　郵便局に行き、郵送したのが5月18日です。この日は、その前に宇出津新港の百円ショップで16GBのUSBメモリーを買ったのですが、目的はBIOSのアップデートでした。</w:t>
      </w:r>
    </w:p>
    <w:p w14:paraId="5FAB37E8" w14:textId="77777777" w:rsidR="00B22BF3" w:rsidRDefault="00B22BF3" w:rsidP="00891121">
      <w:pPr>
        <w:rPr>
          <w:rFonts w:ascii="ＭＳ 明朝" w:eastAsia="ＭＳ 明朝" w:hAnsi="ＭＳ 明朝" w:cs="ＭＳ 明朝"/>
        </w:rPr>
      </w:pPr>
    </w:p>
    <w:p w14:paraId="1C425BC5" w14:textId="711E2E35" w:rsidR="00B22BF3" w:rsidRDefault="00B22BF3" w:rsidP="00891121">
      <w:pPr>
        <w:rPr>
          <w:rFonts w:ascii="ＭＳ 明朝" w:eastAsia="ＭＳ 明朝" w:hAnsi="ＭＳ 明朝" w:cs="ＭＳ 明朝"/>
        </w:rPr>
      </w:pPr>
      <w:r>
        <w:rPr>
          <w:rFonts w:ascii="ＭＳ 明朝" w:eastAsia="ＭＳ 明朝" w:hAnsi="ＭＳ 明朝" w:cs="ＭＳ 明朝" w:hint="eastAsia"/>
        </w:rPr>
        <w:t xml:space="preserve">　家にUbuntu23.04のインストールに使ったUSBメモリーがあったのですが、Windows11ではエラーが出てフォーマットが出来ませんでした。</w:t>
      </w:r>
    </w:p>
    <w:p w14:paraId="78DD1D2D" w14:textId="77777777" w:rsidR="00B22BF3" w:rsidRDefault="00B22BF3" w:rsidP="00891121">
      <w:pPr>
        <w:rPr>
          <w:rFonts w:ascii="ＭＳ 明朝" w:eastAsia="ＭＳ 明朝" w:hAnsi="ＭＳ 明朝" w:cs="ＭＳ 明朝"/>
        </w:rPr>
      </w:pPr>
    </w:p>
    <w:p w14:paraId="24227998" w14:textId="7391BC63" w:rsidR="00B22BF3" w:rsidRDefault="00B22BF3" w:rsidP="00891121">
      <w:pPr>
        <w:rPr>
          <w:rFonts w:ascii="ＭＳ 明朝" w:eastAsia="ＭＳ 明朝" w:hAnsi="ＭＳ 明朝" w:cs="ＭＳ 明朝"/>
        </w:rPr>
      </w:pPr>
      <w:r>
        <w:rPr>
          <w:rFonts w:ascii="ＭＳ 明朝" w:eastAsia="ＭＳ 明朝" w:hAnsi="ＭＳ 明朝" w:cs="ＭＳ 明朝" w:hint="eastAsia"/>
        </w:rPr>
        <w:t xml:space="preserve">　危険が伴うBIOSのアップデートをしようと思ったのは、SGXの有効が選択候補になかったことです。</w:t>
      </w:r>
    </w:p>
    <w:p w14:paraId="2F3DDC98" w14:textId="77777777" w:rsidR="00B22BF3" w:rsidRDefault="00B22BF3" w:rsidP="00891121">
      <w:pPr>
        <w:rPr>
          <w:rFonts w:ascii="ＭＳ 明朝" w:eastAsia="ＭＳ 明朝" w:hAnsi="ＭＳ 明朝" w:cs="ＭＳ 明朝"/>
        </w:rPr>
      </w:pPr>
    </w:p>
    <w:p w14:paraId="2529C98D" w14:textId="50E4D7D7" w:rsidR="00B22BF3" w:rsidRDefault="00B22BF3" w:rsidP="00891121">
      <w:pPr>
        <w:rPr>
          <w:rFonts w:ascii="ＭＳ 明朝" w:eastAsia="ＭＳ 明朝" w:hAnsi="ＭＳ 明朝" w:cs="ＭＳ 明朝"/>
        </w:rPr>
      </w:pPr>
      <w:r>
        <w:rPr>
          <w:rFonts w:ascii="ＭＳ 明朝" w:eastAsia="ＭＳ 明朝" w:hAnsi="ＭＳ 明朝" w:cs="ＭＳ 明朝" w:hint="eastAsia"/>
        </w:rPr>
        <w:t xml:space="preserve">　Ubuntu23.04では、起動時にSGXのエラーが出て、GPUが制御できない様子でした。起動にも時間が掛かり、最初にGoogle Chromeのブラウザを開くときも</w:t>
      </w:r>
      <w:r w:rsidR="00980823">
        <w:rPr>
          <w:rFonts w:ascii="ＭＳ 明朝" w:eastAsia="ＭＳ 明朝" w:hAnsi="ＭＳ 明朝" w:cs="ＭＳ 明朝" w:hint="eastAsia"/>
        </w:rPr>
        <w:t>時間が掛かります。使っていれば、そのうち余り問題を感じない程度には使えるようになるのですが、スリーブからの復帰後にディスプレイが暗くなったままという問題があります。</w:t>
      </w:r>
    </w:p>
    <w:p w14:paraId="0E0A68B9" w14:textId="77777777" w:rsidR="00980823" w:rsidRDefault="00980823" w:rsidP="00891121">
      <w:pPr>
        <w:rPr>
          <w:rFonts w:ascii="ＭＳ 明朝" w:eastAsia="ＭＳ 明朝" w:hAnsi="ＭＳ 明朝" w:cs="ＭＳ 明朝"/>
        </w:rPr>
      </w:pPr>
    </w:p>
    <w:p w14:paraId="4616EC24" w14:textId="551FC5FC" w:rsidR="00980823" w:rsidRDefault="00980823" w:rsidP="00891121">
      <w:pPr>
        <w:rPr>
          <w:rFonts w:ascii="ＭＳ 明朝" w:eastAsia="ＭＳ 明朝" w:hAnsi="ＭＳ 明朝" w:cs="ＭＳ 明朝"/>
        </w:rPr>
      </w:pPr>
      <w:r>
        <w:rPr>
          <w:rFonts w:ascii="ＭＳ 明朝" w:eastAsia="ＭＳ 明朝" w:hAnsi="ＭＳ 明朝" w:cs="ＭＳ 明朝" w:hint="eastAsia"/>
        </w:rPr>
        <w:t xml:space="preserve">　時間の長いスリーブでもそのままログイン画面が表示されることもあります。短い時間のスリーブだとだいたいログイン画面が表示されるのですが、長い時間だとハイ</w:t>
      </w:r>
      <w:r>
        <w:rPr>
          <w:rFonts w:ascii="ＭＳ 明朝" w:eastAsia="ＭＳ 明朝" w:hAnsi="ＭＳ 明朝" w:cs="ＭＳ 明朝" w:hint="eastAsia"/>
        </w:rPr>
        <w:lastRenderedPageBreak/>
        <w:t>バネーションに移行して、そこから画面が表示されなくなるのかとも最初は考えていました。</w:t>
      </w:r>
    </w:p>
    <w:p w14:paraId="47E41E78" w14:textId="77777777" w:rsidR="00980823" w:rsidRDefault="00980823" w:rsidP="00891121">
      <w:pPr>
        <w:rPr>
          <w:rFonts w:ascii="ＭＳ 明朝" w:eastAsia="ＭＳ 明朝" w:hAnsi="ＭＳ 明朝" w:cs="ＭＳ 明朝"/>
        </w:rPr>
      </w:pPr>
    </w:p>
    <w:p w14:paraId="47C2FC66" w14:textId="5264A6FB" w:rsidR="00980823" w:rsidRDefault="00980823" w:rsidP="00891121">
      <w:pPr>
        <w:rPr>
          <w:rFonts w:ascii="ＭＳ 明朝" w:eastAsia="ＭＳ 明朝" w:hAnsi="ＭＳ 明朝" w:cs="ＭＳ 明朝"/>
        </w:rPr>
      </w:pPr>
      <w:r>
        <w:rPr>
          <w:rFonts w:ascii="ＭＳ 明朝" w:eastAsia="ＭＳ 明朝" w:hAnsi="ＭＳ 明朝" w:cs="ＭＳ 明朝" w:hint="eastAsia"/>
        </w:rPr>
        <w:t xml:space="preserve">　最近のことは覚えがないですが、Windows11も長い時間のスリーブだとハイバネーションに移行して、電源ボタンからの起動時と同じようにBIOSからの起動となっていました。</w:t>
      </w:r>
    </w:p>
    <w:p w14:paraId="70F6C69B" w14:textId="0377918C" w:rsidR="00B43A8D" w:rsidRDefault="00B43A8D" w:rsidP="00B43A8D"/>
    <w:p w14:paraId="2FE28C0E" w14:textId="1C213C9F" w:rsidR="00980823" w:rsidRDefault="00980823" w:rsidP="00B43A8D">
      <w:pPr>
        <w:rPr>
          <w:rFonts w:ascii="ＭＳ 明朝" w:eastAsia="ＭＳ 明朝" w:hAnsi="ＭＳ 明朝" w:cs="ＭＳ 明朝"/>
        </w:rPr>
      </w:pPr>
      <w:r>
        <w:rPr>
          <w:rFonts w:ascii="ＭＳ 明朝" w:eastAsia="ＭＳ 明朝" w:hAnsi="ＭＳ 明朝" w:cs="ＭＳ 明朝" w:hint="eastAsia"/>
        </w:rPr>
        <w:t xml:space="preserve">　作業の内容で違いはあるのですが、Linuxでやった方が、数倍早く終わることがあります。3時間の作業が1時間ということを考えると、Linuxの環境は</w:t>
      </w:r>
      <w:r w:rsidR="00B36698">
        <w:rPr>
          <w:rFonts w:ascii="ＭＳ 明朝" w:eastAsia="ＭＳ 明朝" w:hAnsi="ＭＳ 明朝" w:cs="ＭＳ 明朝" w:hint="eastAsia"/>
        </w:rPr>
        <w:t>使いたくなります。ここ最近は、ずっと</w:t>
      </w:r>
      <w:proofErr w:type="spellStart"/>
      <w:r w:rsidR="00B36698">
        <w:rPr>
          <w:rFonts w:ascii="ＭＳ 明朝" w:eastAsia="ＭＳ 明朝" w:hAnsi="ＭＳ 明朝" w:cs="ＭＳ 明朝" w:hint="eastAsia"/>
        </w:rPr>
        <w:t>Macbook</w:t>
      </w:r>
      <w:proofErr w:type="spellEnd"/>
      <w:r w:rsidR="00B36698">
        <w:rPr>
          <w:rFonts w:ascii="ＭＳ 明朝" w:eastAsia="ＭＳ 明朝" w:hAnsi="ＭＳ 明朝" w:cs="ＭＳ 明朝" w:hint="eastAsia"/>
        </w:rPr>
        <w:t>での作業になりますが、時間の掛かるような作業と</w:t>
      </w:r>
      <w:proofErr w:type="gramStart"/>
      <w:r w:rsidR="00B36698">
        <w:rPr>
          <w:rFonts w:ascii="ＭＳ 明朝" w:eastAsia="ＭＳ 明朝" w:hAnsi="ＭＳ 明朝" w:cs="ＭＳ 明朝" w:hint="eastAsia"/>
        </w:rPr>
        <w:t>いうの</w:t>
      </w:r>
      <w:proofErr w:type="gramEnd"/>
      <w:r w:rsidR="00B36698">
        <w:rPr>
          <w:rFonts w:ascii="ＭＳ 明朝" w:eastAsia="ＭＳ 明朝" w:hAnsi="ＭＳ 明朝" w:cs="ＭＳ 明朝" w:hint="eastAsia"/>
        </w:rPr>
        <w:t>はやっていません。</w:t>
      </w:r>
    </w:p>
    <w:p w14:paraId="469B1EE7" w14:textId="77777777" w:rsidR="00B36698" w:rsidRDefault="00B36698" w:rsidP="00B43A8D">
      <w:pPr>
        <w:rPr>
          <w:rFonts w:ascii="ＭＳ 明朝" w:eastAsia="ＭＳ 明朝" w:hAnsi="ＭＳ 明朝" w:cs="ＭＳ 明朝"/>
        </w:rPr>
      </w:pPr>
    </w:p>
    <w:p w14:paraId="5C53808C" w14:textId="69984F28" w:rsidR="00B36698" w:rsidRDefault="00B07C2E" w:rsidP="00B43A8D">
      <w:pPr>
        <w:rPr>
          <w:rFonts w:ascii="ＭＳ 明朝" w:eastAsia="ＭＳ 明朝" w:hAnsi="ＭＳ 明朝" w:cs="ＭＳ 明朝"/>
        </w:rPr>
      </w:pPr>
      <w:r>
        <w:rPr>
          <w:rFonts w:ascii="ＭＳ 明朝" w:eastAsia="ＭＳ 明朝" w:hAnsi="ＭＳ 明朝" w:cs="ＭＳ 明朝" w:hint="eastAsia"/>
        </w:rPr>
        <w:t xml:space="preserve">　</w:t>
      </w:r>
      <w:proofErr w:type="spellStart"/>
      <w:r>
        <w:rPr>
          <w:rFonts w:ascii="ＭＳ 明朝" w:eastAsia="ＭＳ 明朝" w:hAnsi="ＭＳ 明朝" w:cs="ＭＳ 明朝" w:hint="eastAsia"/>
        </w:rPr>
        <w:t>Macbook</w:t>
      </w:r>
      <w:proofErr w:type="spellEnd"/>
      <w:r>
        <w:rPr>
          <w:rFonts w:ascii="ＭＳ 明朝" w:eastAsia="ＭＳ 明朝" w:hAnsi="ＭＳ 明朝" w:cs="ＭＳ 明朝" w:hint="eastAsia"/>
        </w:rPr>
        <w:t>では256GBとディスク容量が少なく、外付けのSSDを使うことが他より多くなるのですが、フォーマットでWindows11でもLinuxでも同じようにファイルの読み書きが出来るようになっています。</w:t>
      </w:r>
    </w:p>
    <w:p w14:paraId="0CC0C116" w14:textId="77777777" w:rsidR="00B07C2E" w:rsidRDefault="00B07C2E" w:rsidP="00B43A8D">
      <w:pPr>
        <w:rPr>
          <w:rFonts w:ascii="ＭＳ 明朝" w:eastAsia="ＭＳ 明朝" w:hAnsi="ＭＳ 明朝" w:cs="ＭＳ 明朝"/>
        </w:rPr>
      </w:pPr>
    </w:p>
    <w:p w14:paraId="22AB019A" w14:textId="4992E76C" w:rsidR="00B07C2E" w:rsidRDefault="00B07C2E" w:rsidP="00B43A8D">
      <w:pPr>
        <w:rPr>
          <w:rFonts w:ascii="ＭＳ 明朝" w:eastAsia="ＭＳ 明朝" w:hAnsi="ＭＳ 明朝" w:cs="ＭＳ 明朝"/>
        </w:rPr>
      </w:pPr>
      <w:r>
        <w:rPr>
          <w:rFonts w:ascii="ＭＳ 明朝" w:eastAsia="ＭＳ 明朝" w:hAnsi="ＭＳ 明朝" w:cs="ＭＳ 明朝" w:hint="eastAsia"/>
        </w:rPr>
        <w:t xml:space="preserve">　先に32GBのUSBメモリーで23GBほどの電子データを提出してありますが、Windows11でのコピーで1時間以上時間が掛かっていました。USBメモリーは寿命が短いとも聞きます。金銭的な余裕があれば、外付けのSSDでクローンを作成し、そちらを提出したいと考えています。</w:t>
      </w:r>
    </w:p>
    <w:p w14:paraId="539B282E" w14:textId="77777777" w:rsidR="00B07C2E" w:rsidRDefault="00B07C2E" w:rsidP="00B43A8D">
      <w:pPr>
        <w:rPr>
          <w:rFonts w:ascii="ＭＳ 明朝" w:eastAsia="ＭＳ 明朝" w:hAnsi="ＭＳ 明朝" w:cs="ＭＳ 明朝"/>
        </w:rPr>
      </w:pPr>
    </w:p>
    <w:p w14:paraId="6A57CFD2" w14:textId="162C8DD6" w:rsidR="00B07C2E" w:rsidRDefault="00B07C2E" w:rsidP="00B43A8D">
      <w:pPr>
        <w:rPr>
          <w:rFonts w:ascii="ＭＳ 明朝" w:eastAsia="ＭＳ 明朝" w:hAnsi="ＭＳ 明朝" w:cs="ＭＳ 明朝"/>
        </w:rPr>
      </w:pPr>
      <w:r>
        <w:rPr>
          <w:rFonts w:ascii="ＭＳ 明朝" w:eastAsia="ＭＳ 明朝" w:hAnsi="ＭＳ 明朝" w:cs="ＭＳ 明朝" w:hint="eastAsia"/>
        </w:rPr>
        <w:t xml:space="preserve">　2014年に買ったノートパソコンもクローンの作成で、ハードディスクからSSDに換装しています。</w:t>
      </w:r>
    </w:p>
    <w:p w14:paraId="20E6ADCB" w14:textId="77777777" w:rsidR="00B07C2E" w:rsidRDefault="00B07C2E" w:rsidP="00B43A8D">
      <w:pPr>
        <w:rPr>
          <w:rFonts w:ascii="ＭＳ 明朝" w:eastAsia="ＭＳ 明朝" w:hAnsi="ＭＳ 明朝" w:cs="ＭＳ 明朝"/>
        </w:rPr>
      </w:pPr>
    </w:p>
    <w:p w14:paraId="3D9CECB4" w14:textId="77777777" w:rsidR="00B07C2E" w:rsidRDefault="00B07C2E" w:rsidP="00B07C2E">
      <w:pPr>
        <w:pStyle w:val="aa"/>
      </w:pPr>
      <w:r>
        <w:t xml:space="preserve">≪≪≪ </w:t>
      </w:r>
      <w:proofErr w:type="spellStart"/>
      <w:r>
        <w:t>Macbook</w:t>
      </w:r>
      <w:proofErr w:type="spellEnd"/>
      <w:r>
        <w:t>-Air Word 2023/05/25 13:31:59 ≪≪≪</w:t>
      </w:r>
    </w:p>
    <w:p w14:paraId="0904FBF8" w14:textId="77777777" w:rsidR="00891121" w:rsidRDefault="00891121" w:rsidP="00891121"/>
    <w:p w14:paraId="5CB65A6C" w14:textId="5AB7BCDF" w:rsidR="002B2265" w:rsidRDefault="002B2265">
      <w:r>
        <w:br w:type="page"/>
      </w:r>
    </w:p>
    <w:p w14:paraId="55D59678" w14:textId="03B645C8" w:rsidR="002B2265" w:rsidRDefault="002B2265" w:rsidP="002B2265">
      <w:pPr>
        <w:pStyle w:val="1"/>
        <w:spacing w:before="240" w:after="240"/>
      </w:pPr>
      <w:bookmarkStart w:id="11" w:name="_Toc136004608"/>
      <w:r>
        <w:rPr>
          <w:rFonts w:hint="eastAsia"/>
        </w:rPr>
        <w:lastRenderedPageBreak/>
        <w:t>再審請求の理由に関する補充</w:t>
      </w:r>
      <w:bookmarkEnd w:id="11"/>
    </w:p>
    <w:p w14:paraId="60BA3F3C" w14:textId="5DAD0DE7" w:rsidR="002B2265" w:rsidRDefault="002B2265" w:rsidP="002B2265">
      <w:pPr>
        <w:pStyle w:val="2"/>
        <w:spacing w:before="120" w:after="120"/>
      </w:pPr>
      <w:bookmarkStart w:id="12" w:name="_Toc136004609"/>
      <w:r>
        <w:rPr>
          <w:rFonts w:hint="eastAsia"/>
        </w:rPr>
        <w:t>今後の予定</w:t>
      </w:r>
      <w:bookmarkEnd w:id="12"/>
    </w:p>
    <w:p w14:paraId="6C775050" w14:textId="429366B9" w:rsidR="005F6222" w:rsidRPr="005F6222" w:rsidRDefault="005F6222" w:rsidP="005F6222">
      <w:pPr>
        <w:pStyle w:val="3"/>
        <w:spacing w:before="120" w:after="120"/>
      </w:pPr>
      <w:bookmarkStart w:id="13" w:name="_Toc136004610"/>
      <w:r>
        <w:rPr>
          <w:rFonts w:hint="eastAsia"/>
        </w:rPr>
        <w:t>noteの活用</w:t>
      </w:r>
      <w:bookmarkEnd w:id="13"/>
    </w:p>
    <w:p w14:paraId="09E92FE2" w14:textId="77777777" w:rsidR="002B2265" w:rsidRDefault="002B2265" w:rsidP="002B2265"/>
    <w:p w14:paraId="286F305D" w14:textId="77777777" w:rsidR="002B2265" w:rsidRDefault="002B2265" w:rsidP="002B2265">
      <w:pPr>
        <w:pStyle w:val="aa"/>
        <w:rPr>
          <w:rFonts w:ascii="Cambria Math" w:hAnsi="Cambria Math" w:cs="Cambria Math"/>
        </w:rPr>
      </w:pPr>
      <w:r>
        <w:rPr>
          <w:rFonts w:ascii="Cambria Math" w:hAnsi="Cambria Math" w:cs="Cambria Math"/>
        </w:rPr>
        <w:t>≫≫≫</w:t>
      </w:r>
      <w:r>
        <w:t xml:space="preserve"> </w:t>
      </w:r>
      <w:proofErr w:type="spellStart"/>
      <w:r>
        <w:t>Macbook</w:t>
      </w:r>
      <w:proofErr w:type="spellEnd"/>
      <w:r>
        <w:t xml:space="preserve">-Air Word 2023/05/25 13:39:15 </w:t>
      </w:r>
      <w:r>
        <w:rPr>
          <w:rFonts w:ascii="Cambria Math" w:hAnsi="Cambria Math" w:cs="Cambria Math"/>
        </w:rPr>
        <w:t>≫≫≫</w:t>
      </w:r>
    </w:p>
    <w:p w14:paraId="12DA27A7" w14:textId="77777777" w:rsidR="002B2265" w:rsidRDefault="002B2265" w:rsidP="002B2265">
      <w:pPr>
        <w:pStyle w:val="aa"/>
        <w:rPr>
          <w:rFonts w:ascii="Cambria Math" w:hAnsi="Cambria Math" w:cs="Cambria Math"/>
        </w:rPr>
      </w:pPr>
    </w:p>
    <w:p w14:paraId="67E91614" w14:textId="6FF75FBC" w:rsidR="002B2265" w:rsidRDefault="002B2265" w:rsidP="002B2265">
      <w:pPr>
        <w:rPr>
          <w:rFonts w:ascii="ＭＳ 明朝" w:eastAsia="ＭＳ 明朝" w:hAnsi="ＭＳ 明朝" w:cs="ＭＳ 明朝"/>
        </w:rPr>
      </w:pPr>
      <w:r>
        <w:rPr>
          <w:rFonts w:ascii="ＭＳ 明朝" w:eastAsia="ＭＳ 明朝" w:hAnsi="ＭＳ 明朝" w:cs="ＭＳ 明朝" w:hint="eastAsia"/>
        </w:rPr>
        <w:t xml:space="preserve">　</w:t>
      </w:r>
      <w:proofErr w:type="spellStart"/>
      <w:r>
        <w:rPr>
          <w:rFonts w:ascii="ＭＳ 明朝" w:eastAsia="ＭＳ 明朝" w:hAnsi="ＭＳ 明朝" w:cs="ＭＳ 明朝" w:hint="eastAsia"/>
        </w:rPr>
        <w:t>TwitterAPI</w:t>
      </w:r>
      <w:proofErr w:type="spellEnd"/>
      <w:r>
        <w:rPr>
          <w:rFonts w:ascii="ＭＳ 明朝" w:eastAsia="ＭＳ 明朝" w:hAnsi="ＭＳ 明朝" w:cs="ＭＳ 明朝" w:hint="eastAsia"/>
        </w:rPr>
        <w:t>が使えなくなったことで、長期的観点での大量のデータの管理が難しくなっており、利用するサービスや</w:t>
      </w:r>
      <w:r w:rsidR="00D94DF1">
        <w:rPr>
          <w:rFonts w:ascii="ＭＳ 明朝" w:eastAsia="ＭＳ 明朝" w:hAnsi="ＭＳ 明朝" w:cs="ＭＳ 明朝" w:hint="eastAsia"/>
        </w:rPr>
        <w:t>保存する</w:t>
      </w:r>
      <w:r>
        <w:rPr>
          <w:rFonts w:ascii="ＭＳ 明朝" w:eastAsia="ＭＳ 明朝" w:hAnsi="ＭＳ 明朝" w:cs="ＭＳ 明朝" w:hint="eastAsia"/>
        </w:rPr>
        <w:t>データ形式の選択にも迷いがあります。</w:t>
      </w:r>
    </w:p>
    <w:p w14:paraId="01B18AF9" w14:textId="77777777" w:rsidR="00D94DF1" w:rsidRDefault="00D94DF1" w:rsidP="002B2265">
      <w:pPr>
        <w:rPr>
          <w:rFonts w:ascii="ＭＳ 明朝" w:eastAsia="ＭＳ 明朝" w:hAnsi="ＭＳ 明朝" w:cs="ＭＳ 明朝"/>
        </w:rPr>
      </w:pPr>
    </w:p>
    <w:p w14:paraId="47C72E58" w14:textId="180F6005" w:rsidR="00D94DF1" w:rsidRDefault="00D94DF1" w:rsidP="002B2265">
      <w:pPr>
        <w:rPr>
          <w:rFonts w:ascii="ＭＳ 明朝" w:eastAsia="ＭＳ 明朝" w:hAnsi="ＭＳ 明朝" w:cs="ＭＳ 明朝"/>
        </w:rPr>
      </w:pPr>
      <w:r>
        <w:rPr>
          <w:rFonts w:ascii="ＭＳ 明朝" w:eastAsia="ＭＳ 明朝" w:hAnsi="ＭＳ 明朝" w:cs="ＭＳ 明朝" w:hint="eastAsia"/>
        </w:rPr>
        <w:t xml:space="preserve">　それぞれに一長一短がありますが、noteも利用しているサービスの1つで、最近になって投稿を再開しました。</w:t>
      </w:r>
    </w:p>
    <w:p w14:paraId="4B21DFE0" w14:textId="77777777" w:rsidR="00D94DF1" w:rsidRDefault="00D94DF1" w:rsidP="002B2265">
      <w:pPr>
        <w:rPr>
          <w:rFonts w:ascii="ＭＳ 明朝" w:eastAsia="ＭＳ 明朝" w:hAnsi="ＭＳ 明朝" w:cs="ＭＳ 明朝"/>
        </w:rPr>
      </w:pPr>
    </w:p>
    <w:p w14:paraId="408D5474" w14:textId="5C920E1C" w:rsidR="00D94DF1" w:rsidRDefault="003974AF" w:rsidP="002B2265">
      <w:pPr>
        <w:rPr>
          <w:rFonts w:ascii="ＭＳ 明朝" w:eastAsia="ＭＳ 明朝" w:hAnsi="ＭＳ 明朝" w:cs="ＭＳ 明朝"/>
        </w:rPr>
      </w:pPr>
      <w:r>
        <w:rPr>
          <w:rFonts w:ascii="ＭＳ 明朝" w:eastAsia="ＭＳ 明朝" w:hAnsi="ＭＳ 明朝" w:cs="ＭＳ 明朝" w:hint="eastAsia"/>
        </w:rPr>
        <w:t xml:space="preserve">　次が最近の記事の一覧になります。</w:t>
      </w:r>
    </w:p>
    <w:p w14:paraId="6D8AF8F1" w14:textId="77777777" w:rsidR="003974AF" w:rsidRDefault="003974AF" w:rsidP="002B2265">
      <w:pPr>
        <w:rPr>
          <w:rFonts w:ascii="ＭＳ 明朝" w:eastAsia="ＭＳ 明朝" w:hAnsi="ＭＳ 明朝" w:cs="ＭＳ 明朝"/>
        </w:rPr>
      </w:pPr>
    </w:p>
    <w:p w14:paraId="18DABCDC"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石川県警察にストーカー扱いされた時期</w:t>
      </w:r>
      <w:r w:rsidRPr="003974AF">
        <w:rPr>
          <w:rFonts w:ascii="Menlo" w:eastAsia="ＭＳ Ｐゴシック" w:hAnsi="Menlo" w:cs="Menlo"/>
          <w:color w:val="292929"/>
          <w:kern w:val="0"/>
          <w:sz w:val="17"/>
          <w:szCs w:val="17"/>
          <w:lang w:bidi="ar-SA"/>
        </w:rPr>
        <w:t xml:space="preserve">  https://note.com/hirono2020kk/n/ne4857abd1fd2   2023-01-29 13:56:06</w:t>
      </w:r>
    </w:p>
    <w:p w14:paraId="1A8BF12E"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proofErr w:type="spellStart"/>
      <w:r w:rsidRPr="003974AF">
        <w:rPr>
          <w:rFonts w:ascii="Menlo" w:eastAsia="ＭＳ Ｐゴシック" w:hAnsi="Menlo" w:cs="Menlo"/>
          <w:color w:val="292929"/>
          <w:kern w:val="0"/>
          <w:sz w:val="17"/>
          <w:szCs w:val="17"/>
          <w:lang w:bidi="ar-SA"/>
        </w:rPr>
        <w:t>Kindole</w:t>
      </w:r>
      <w:proofErr w:type="spellEnd"/>
      <w:r w:rsidRPr="003974AF">
        <w:rPr>
          <w:rFonts w:ascii="Menlo" w:eastAsia="ＭＳ Ｐゴシック" w:hAnsi="Menlo" w:cs="Menlo"/>
          <w:color w:val="292929"/>
          <w:kern w:val="0"/>
          <w:sz w:val="17"/>
          <w:szCs w:val="17"/>
          <w:lang w:bidi="ar-SA"/>
        </w:rPr>
        <w:t>での電子書籍、</w:t>
      </w:r>
      <w:r w:rsidRPr="003974AF">
        <w:rPr>
          <w:rFonts w:ascii="Menlo" w:eastAsia="ＭＳ Ｐゴシック" w:hAnsi="Menlo" w:cs="Menlo"/>
          <w:color w:val="292929"/>
          <w:kern w:val="0"/>
          <w:sz w:val="17"/>
          <w:szCs w:val="17"/>
          <w:lang w:bidi="ar-SA"/>
        </w:rPr>
        <w:t>2</w:t>
      </w:r>
      <w:r w:rsidRPr="003974AF">
        <w:rPr>
          <w:rFonts w:ascii="Menlo" w:eastAsia="ＭＳ Ｐゴシック" w:hAnsi="Menlo" w:cs="Menlo"/>
          <w:color w:val="292929"/>
          <w:kern w:val="0"/>
          <w:sz w:val="17"/>
          <w:szCs w:val="17"/>
          <w:lang w:bidi="ar-SA"/>
        </w:rPr>
        <w:t>月</w:t>
      </w:r>
      <w:r w:rsidRPr="003974AF">
        <w:rPr>
          <w:rFonts w:ascii="Menlo" w:eastAsia="ＭＳ Ｐゴシック" w:hAnsi="Menlo" w:cs="Menlo"/>
          <w:color w:val="292929"/>
          <w:kern w:val="0"/>
          <w:sz w:val="17"/>
          <w:szCs w:val="17"/>
          <w:lang w:bidi="ar-SA"/>
        </w:rPr>
        <w:t>11</w:t>
      </w:r>
      <w:r w:rsidRPr="003974AF">
        <w:rPr>
          <w:rFonts w:ascii="Menlo" w:eastAsia="ＭＳ Ｐゴシック" w:hAnsi="Menlo" w:cs="Menlo"/>
          <w:color w:val="292929"/>
          <w:kern w:val="0"/>
          <w:sz w:val="17"/>
          <w:szCs w:val="17"/>
          <w:lang w:bidi="ar-SA"/>
        </w:rPr>
        <w:t>日のオンライン予約について</w:t>
      </w:r>
      <w:r w:rsidRPr="003974AF">
        <w:rPr>
          <w:rFonts w:ascii="Menlo" w:eastAsia="ＭＳ Ｐゴシック" w:hAnsi="Menlo" w:cs="Menlo"/>
          <w:color w:val="292929"/>
          <w:kern w:val="0"/>
          <w:sz w:val="17"/>
          <w:szCs w:val="17"/>
          <w:lang w:bidi="ar-SA"/>
        </w:rPr>
        <w:t xml:space="preserve"> https://note.com/hirono2020kk/n/n6d845d0da927   2023-01-31 15:13:40</w:t>
      </w:r>
    </w:p>
    <w:p w14:paraId="05B04077"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スマホに</w:t>
      </w:r>
      <w:r w:rsidRPr="003974AF">
        <w:rPr>
          <w:rFonts w:ascii="Menlo" w:eastAsia="ＭＳ Ｐゴシック" w:hAnsi="Menlo" w:cs="Menlo"/>
          <w:color w:val="292929"/>
          <w:kern w:val="0"/>
          <w:sz w:val="17"/>
          <w:szCs w:val="17"/>
          <w:lang w:bidi="ar-SA"/>
        </w:rPr>
        <w:t>note</w:t>
      </w:r>
      <w:r w:rsidRPr="003974AF">
        <w:rPr>
          <w:rFonts w:ascii="Menlo" w:eastAsia="ＭＳ Ｐゴシック" w:hAnsi="Menlo" w:cs="Menlo"/>
          <w:color w:val="292929"/>
          <w:kern w:val="0"/>
          <w:sz w:val="17"/>
          <w:szCs w:val="17"/>
          <w:lang w:bidi="ar-SA"/>
        </w:rPr>
        <w:t>のアプリをインストール</w:t>
      </w:r>
      <w:r w:rsidRPr="003974AF">
        <w:rPr>
          <w:rFonts w:ascii="Menlo" w:eastAsia="ＭＳ Ｐゴシック" w:hAnsi="Menlo" w:cs="Menlo"/>
          <w:color w:val="292929"/>
          <w:kern w:val="0"/>
          <w:sz w:val="17"/>
          <w:szCs w:val="17"/>
          <w:lang w:bidi="ar-SA"/>
        </w:rPr>
        <w:t xml:space="preserve"> https://note.com/hirono2020kk/n/ndfaa587b24cb   2023-02-02 17:37:52</w:t>
      </w:r>
    </w:p>
    <w:p w14:paraId="55A5C509"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とても勉強になる刑法の間接正犯・共犯の講義の</w:t>
      </w:r>
      <w:r w:rsidRPr="003974AF">
        <w:rPr>
          <w:rFonts w:ascii="Menlo" w:eastAsia="ＭＳ Ｐゴシック" w:hAnsi="Menlo" w:cs="Menlo"/>
          <w:color w:val="292929"/>
          <w:kern w:val="0"/>
          <w:sz w:val="17"/>
          <w:szCs w:val="17"/>
          <w:lang w:bidi="ar-SA"/>
        </w:rPr>
        <w:t>YouTube</w:t>
      </w:r>
      <w:r w:rsidRPr="003974AF">
        <w:rPr>
          <w:rFonts w:ascii="Menlo" w:eastAsia="ＭＳ Ｐゴシック" w:hAnsi="Menlo" w:cs="Menlo"/>
          <w:color w:val="292929"/>
          <w:kern w:val="0"/>
          <w:sz w:val="17"/>
          <w:szCs w:val="17"/>
          <w:lang w:bidi="ar-SA"/>
        </w:rPr>
        <w:t>動画</w:t>
      </w:r>
      <w:r w:rsidRPr="003974AF">
        <w:rPr>
          <w:rFonts w:ascii="Menlo" w:eastAsia="ＭＳ Ｐゴシック" w:hAnsi="Menlo" w:cs="Menlo"/>
          <w:color w:val="292929"/>
          <w:kern w:val="0"/>
          <w:sz w:val="17"/>
          <w:szCs w:val="17"/>
          <w:lang w:bidi="ar-SA"/>
        </w:rPr>
        <w:t xml:space="preserve"> https://note.com/hirono2020kk/n/n0097e6e0c980   2023-02-02 21:24:15</w:t>
      </w:r>
    </w:p>
    <w:p w14:paraId="5384BFC3"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首相秘書官差別発言の</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オフレコ破り</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報道は「個人の内心をだまし討ちで暴露した」のか（江川紹子）</w:t>
      </w:r>
      <w:r w:rsidRPr="003974AF">
        <w:rPr>
          <w:rFonts w:ascii="Menlo" w:eastAsia="ＭＳ Ｐゴシック" w:hAnsi="Menlo" w:cs="Menlo"/>
          <w:color w:val="292929"/>
          <w:kern w:val="0"/>
          <w:sz w:val="17"/>
          <w:szCs w:val="17"/>
          <w:lang w:bidi="ar-SA"/>
        </w:rPr>
        <w:t xml:space="preserve"> - </w:t>
      </w:r>
      <w:r w:rsidRPr="003974AF">
        <w:rPr>
          <w:rFonts w:ascii="Menlo" w:eastAsia="ＭＳ Ｐゴシック" w:hAnsi="Menlo" w:cs="Menlo"/>
          <w:color w:val="292929"/>
          <w:kern w:val="0"/>
          <w:sz w:val="17"/>
          <w:szCs w:val="17"/>
          <w:lang w:bidi="ar-SA"/>
        </w:rPr>
        <w:t>個人</w:t>
      </w:r>
      <w:r w:rsidRPr="003974AF">
        <w:rPr>
          <w:rFonts w:ascii="Menlo" w:eastAsia="ＭＳ Ｐゴシック" w:hAnsi="Menlo" w:cs="Menlo"/>
          <w:color w:val="292929"/>
          <w:kern w:val="0"/>
          <w:sz w:val="17"/>
          <w:szCs w:val="17"/>
          <w:lang w:bidi="ar-SA"/>
        </w:rPr>
        <w:t xml:space="preserve"> - Yahoo!</w:t>
      </w:r>
      <w:r w:rsidRPr="003974AF">
        <w:rPr>
          <w:rFonts w:ascii="Menlo" w:eastAsia="ＭＳ Ｐゴシック" w:hAnsi="Menlo" w:cs="Menlo"/>
          <w:color w:val="292929"/>
          <w:kern w:val="0"/>
          <w:sz w:val="17"/>
          <w:szCs w:val="17"/>
          <w:lang w:bidi="ar-SA"/>
        </w:rPr>
        <w:t>ニュース</w:t>
      </w:r>
      <w:r w:rsidRPr="003974AF">
        <w:rPr>
          <w:rFonts w:ascii="Menlo" w:eastAsia="ＭＳ Ｐゴシック" w:hAnsi="Menlo" w:cs="Menlo"/>
          <w:color w:val="292929"/>
          <w:kern w:val="0"/>
          <w:sz w:val="17"/>
          <w:szCs w:val="17"/>
          <w:lang w:bidi="ar-SA"/>
        </w:rPr>
        <w:t xml:space="preserve">   https://note.com/hirono2020kk/n/nb8cc60b539f5   2023-02-08 14:40:14</w:t>
      </w:r>
    </w:p>
    <w:p w14:paraId="26BD7F59"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 xml:space="preserve">Shoko </w:t>
      </w:r>
      <w:proofErr w:type="spellStart"/>
      <w:r w:rsidRPr="003974AF">
        <w:rPr>
          <w:rFonts w:ascii="Menlo" w:eastAsia="ＭＳ Ｐゴシック" w:hAnsi="Menlo" w:cs="Menlo"/>
          <w:color w:val="292929"/>
          <w:kern w:val="0"/>
          <w:sz w:val="17"/>
          <w:szCs w:val="17"/>
          <w:lang w:bidi="ar-SA"/>
        </w:rPr>
        <w:t>Egawa</w:t>
      </w:r>
      <w:proofErr w:type="spellEnd"/>
      <w:r w:rsidRPr="003974AF">
        <w:rPr>
          <w:rFonts w:ascii="Menlo" w:eastAsia="ＭＳ Ｐゴシック" w:hAnsi="Menlo" w:cs="Menlo"/>
          <w:color w:val="292929"/>
          <w:kern w:val="0"/>
          <w:sz w:val="17"/>
          <w:szCs w:val="17"/>
          <w:lang w:bidi="ar-SA"/>
        </w:rPr>
        <w:t>さんは</w:t>
      </w:r>
      <w:r w:rsidRPr="003974AF">
        <w:rPr>
          <w:rFonts w:ascii="Menlo" w:eastAsia="ＭＳ Ｐゴシック" w:hAnsi="Menlo" w:cs="Menlo"/>
          <w:color w:val="292929"/>
          <w:kern w:val="0"/>
          <w:sz w:val="17"/>
          <w:szCs w:val="17"/>
          <w:lang w:bidi="ar-SA"/>
        </w:rPr>
        <w:t>Twitter</w:t>
      </w:r>
      <w:r w:rsidRPr="003974AF">
        <w:rPr>
          <w:rFonts w:ascii="Menlo" w:eastAsia="ＭＳ Ｐゴシック" w:hAnsi="Menlo" w:cs="Menlo"/>
          <w:color w:val="292929"/>
          <w:kern w:val="0"/>
          <w:sz w:val="17"/>
          <w:szCs w:val="17"/>
          <w:lang w:bidi="ar-SA"/>
        </w:rPr>
        <w:t>を使っています：</w:t>
      </w:r>
      <w:r w:rsidRPr="003974AF">
        <w:rPr>
          <w:rFonts w:ascii="Menlo" w:eastAsia="ＭＳ Ｐゴシック" w:hAnsi="Menlo" w:cs="Menlo"/>
          <w:color w:val="292929"/>
          <w:kern w:val="0"/>
          <w:sz w:val="17"/>
          <w:szCs w:val="17"/>
          <w:lang w:bidi="ar-SA"/>
        </w:rPr>
        <w:t xml:space="preserve"> </w:t>
      </w:r>
      <w:r w:rsidRPr="003974AF">
        <w:rPr>
          <w:rFonts w:ascii="Menlo" w:eastAsia="ＭＳ Ｐゴシック" w:hAnsi="Menlo" w:cs="Menlo"/>
          <w:color w:val="292929"/>
          <w:kern w:val="0"/>
          <w:sz w:val="17"/>
          <w:szCs w:val="17"/>
          <w:lang w:bidi="ar-SA"/>
        </w:rPr>
        <w:t>「少年事件裁判記録廃棄問題を追う神戸新聞の続報。捜査記録のリストが発見された、と。</w:t>
      </w:r>
      <w:r w:rsidRPr="003974AF">
        <w:rPr>
          <w:rFonts w:ascii="Menlo" w:eastAsia="ＭＳ Ｐゴシック" w:hAnsi="Menlo" w:cs="Menlo"/>
          <w:color w:val="292929"/>
          <w:kern w:val="0"/>
          <w:sz w:val="17"/>
          <w:szCs w:val="17"/>
          <w:lang w:bidi="ar-SA"/>
        </w:rPr>
        <w:t>⇒    https://note.com/hirono2020kk/n/ndd0a6ef96fb8   2023-02-08 14:48:28</w:t>
      </w:r>
    </w:p>
    <w:p w14:paraId="4ECB3533"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 xml:space="preserve"> Shoko </w:t>
      </w:r>
      <w:proofErr w:type="spellStart"/>
      <w:r w:rsidRPr="003974AF">
        <w:rPr>
          <w:rFonts w:ascii="Menlo" w:eastAsia="ＭＳ Ｐゴシック" w:hAnsi="Menlo" w:cs="Menlo"/>
          <w:color w:val="292929"/>
          <w:kern w:val="0"/>
          <w:sz w:val="17"/>
          <w:szCs w:val="17"/>
          <w:lang w:bidi="ar-SA"/>
        </w:rPr>
        <w:t>Egawa</w:t>
      </w:r>
      <w:proofErr w:type="spellEnd"/>
      <w:r w:rsidRPr="003974AF">
        <w:rPr>
          <w:rFonts w:ascii="Menlo" w:eastAsia="ＭＳ Ｐゴシック" w:hAnsi="Menlo" w:cs="Menlo"/>
          <w:color w:val="292929"/>
          <w:kern w:val="0"/>
          <w:sz w:val="17"/>
          <w:szCs w:val="17"/>
          <w:lang w:bidi="ar-SA"/>
        </w:rPr>
        <w:t>さんは</w:t>
      </w:r>
      <w:r w:rsidRPr="003974AF">
        <w:rPr>
          <w:rFonts w:ascii="Menlo" w:eastAsia="ＭＳ Ｐゴシック" w:hAnsi="Menlo" w:cs="Menlo"/>
          <w:color w:val="292929"/>
          <w:kern w:val="0"/>
          <w:sz w:val="17"/>
          <w:szCs w:val="17"/>
          <w:lang w:bidi="ar-SA"/>
        </w:rPr>
        <w:t>Twitter</w:t>
      </w:r>
      <w:r w:rsidRPr="003974AF">
        <w:rPr>
          <w:rFonts w:ascii="Menlo" w:eastAsia="ＭＳ Ｐゴシック" w:hAnsi="Menlo" w:cs="Menlo"/>
          <w:color w:val="292929"/>
          <w:kern w:val="0"/>
          <w:sz w:val="17"/>
          <w:szCs w:val="17"/>
          <w:lang w:bidi="ar-SA"/>
        </w:rPr>
        <w:t>を使っています：</w:t>
      </w:r>
      <w:r w:rsidRPr="003974AF">
        <w:rPr>
          <w:rFonts w:ascii="Menlo" w:eastAsia="ＭＳ Ｐゴシック" w:hAnsi="Menlo" w:cs="Menlo"/>
          <w:color w:val="292929"/>
          <w:kern w:val="0"/>
          <w:sz w:val="17"/>
          <w:szCs w:val="17"/>
          <w:lang w:bidi="ar-SA"/>
        </w:rPr>
        <w:t xml:space="preserve"> </w:t>
      </w:r>
      <w:r w:rsidRPr="003974AF">
        <w:rPr>
          <w:rFonts w:ascii="Menlo" w:eastAsia="ＭＳ Ｐゴシック" w:hAnsi="Menlo" w:cs="Menlo"/>
          <w:color w:val="292929"/>
          <w:kern w:val="0"/>
          <w:sz w:val="17"/>
          <w:szCs w:val="17"/>
          <w:lang w:bidi="ar-SA"/>
        </w:rPr>
        <w:t>「何</w:t>
      </w:r>
      <w:proofErr w:type="gramStart"/>
      <w:r w:rsidRPr="003974AF">
        <w:rPr>
          <w:rFonts w:ascii="Menlo" w:eastAsia="ＭＳ Ｐゴシック" w:hAnsi="Menlo" w:cs="Menlo"/>
          <w:color w:val="292929"/>
          <w:kern w:val="0"/>
          <w:sz w:val="17"/>
          <w:szCs w:val="17"/>
          <w:lang w:bidi="ar-SA"/>
        </w:rPr>
        <w:t>言ってるか</w:t>
      </w:r>
      <w:proofErr w:type="gramEnd"/>
      <w:r w:rsidRPr="003974AF">
        <w:rPr>
          <w:rFonts w:ascii="Menlo" w:eastAsia="ＭＳ Ｐゴシック" w:hAnsi="Menlo" w:cs="Menlo"/>
          <w:color w:val="292929"/>
          <w:kern w:val="0"/>
          <w:sz w:val="17"/>
          <w:szCs w:val="17"/>
          <w:lang w:bidi="ar-SA"/>
        </w:rPr>
        <w:t>よく分からない。「差別」って、正当な根拠なく他者を劣ったものとみなして、不当に扱うこと、ですよ。</w:t>
      </w:r>
      <w:r w:rsidRPr="003974AF">
        <w:rPr>
          <w:rFonts w:ascii="Menlo" w:eastAsia="ＭＳ Ｐゴシック" w:hAnsi="Menlo" w:cs="Menlo"/>
          <w:color w:val="292929"/>
          <w:kern w:val="0"/>
          <w:sz w:val="17"/>
          <w:szCs w:val="17"/>
          <w:lang w:bidi="ar-SA"/>
        </w:rPr>
        <w:t xml:space="preserve">  https://note.com/hirono2020kk/n/n1211177cb913   2023-02-08 14:54:40</w:t>
      </w:r>
    </w:p>
    <w:p w14:paraId="64C4C462"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proofErr w:type="spellStart"/>
      <w:r w:rsidRPr="003974AF">
        <w:rPr>
          <w:rFonts w:ascii="Menlo" w:eastAsia="ＭＳ Ｐゴシック" w:hAnsi="Menlo" w:cs="Menlo"/>
          <w:color w:val="292929"/>
          <w:kern w:val="0"/>
          <w:sz w:val="17"/>
          <w:szCs w:val="17"/>
          <w:lang w:bidi="ar-SA"/>
        </w:rPr>
        <w:t>Qks</w:t>
      </w:r>
      <w:proofErr w:type="spellEnd"/>
      <w:r w:rsidRPr="003974AF">
        <w:rPr>
          <w:rFonts w:ascii="Menlo" w:eastAsia="ＭＳ Ｐゴシック" w:hAnsi="Menlo" w:cs="Menlo"/>
          <w:color w:val="292929"/>
          <w:kern w:val="0"/>
          <w:sz w:val="17"/>
          <w:szCs w:val="17"/>
          <w:lang w:bidi="ar-SA"/>
        </w:rPr>
        <w:t xml:space="preserve"> </w:t>
      </w:r>
      <w:r w:rsidRPr="003974AF">
        <w:rPr>
          <w:rFonts w:ascii="Menlo" w:eastAsia="ＭＳ Ｐゴシック" w:hAnsi="Menlo" w:cs="Menlo"/>
          <w:color w:val="292929"/>
          <w:kern w:val="0"/>
          <w:sz w:val="17"/>
          <w:szCs w:val="17"/>
          <w:lang w:bidi="ar-SA"/>
        </w:rPr>
        <w:t>金沢弁護士会（</w:t>
      </w:r>
      <w:proofErr w:type="spellStart"/>
      <w:r w:rsidRPr="003974AF">
        <w:rPr>
          <w:rFonts w:ascii="Menlo" w:eastAsia="ＭＳ Ｐゴシック" w:hAnsi="Menlo" w:cs="Menlo"/>
          <w:color w:val="292929"/>
          <w:kern w:val="0"/>
          <w:sz w:val="17"/>
          <w:szCs w:val="17"/>
          <w:lang w:bidi="ar-SA"/>
        </w:rPr>
        <w:t>TwitterAPI</w:t>
      </w:r>
      <w:proofErr w:type="spellEnd"/>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 xml:space="preserve">  https://note.com/hirono2020kk/n/n609e1aca5449   2023-02-09 07:40:12</w:t>
      </w:r>
    </w:p>
    <w:p w14:paraId="6BAEE227"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REGEXP</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意見書</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／データベース登録済みツイートの検索：</w:t>
      </w:r>
      <w:r w:rsidRPr="003974AF">
        <w:rPr>
          <w:rFonts w:ascii="Menlo" w:eastAsia="ＭＳ Ｐゴシック" w:hAnsi="Menlo" w:cs="Menlo"/>
          <w:color w:val="292929"/>
          <w:kern w:val="0"/>
          <w:sz w:val="17"/>
          <w:szCs w:val="17"/>
          <w:lang w:bidi="ar-SA"/>
        </w:rPr>
        <w:t>2009-12-13</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2023-02-09</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2023</w:t>
      </w:r>
      <w:r w:rsidRPr="003974AF">
        <w:rPr>
          <w:rFonts w:ascii="Menlo" w:eastAsia="ＭＳ Ｐゴシック" w:hAnsi="Menlo" w:cs="Menlo"/>
          <w:color w:val="292929"/>
          <w:kern w:val="0"/>
          <w:sz w:val="17"/>
          <w:szCs w:val="17"/>
          <w:lang w:bidi="ar-SA"/>
        </w:rPr>
        <w:t>年</w:t>
      </w:r>
      <w:r w:rsidRPr="003974AF">
        <w:rPr>
          <w:rFonts w:ascii="Menlo" w:eastAsia="ＭＳ Ｐゴシック" w:hAnsi="Menlo" w:cs="Menlo"/>
          <w:color w:val="292929"/>
          <w:kern w:val="0"/>
          <w:sz w:val="17"/>
          <w:szCs w:val="17"/>
          <w:lang w:bidi="ar-SA"/>
        </w:rPr>
        <w:t>02</w:t>
      </w:r>
      <w:r w:rsidRPr="003974AF">
        <w:rPr>
          <w:rFonts w:ascii="Menlo" w:eastAsia="ＭＳ Ｐゴシック" w:hAnsi="Menlo" w:cs="Menlo"/>
          <w:color w:val="292929"/>
          <w:kern w:val="0"/>
          <w:sz w:val="17"/>
          <w:szCs w:val="17"/>
          <w:lang w:bidi="ar-SA"/>
        </w:rPr>
        <w:t>月</w:t>
      </w:r>
      <w:r w:rsidRPr="003974AF">
        <w:rPr>
          <w:rFonts w:ascii="Menlo" w:eastAsia="ＭＳ Ｐゴシック" w:hAnsi="Menlo" w:cs="Menlo"/>
          <w:color w:val="292929"/>
          <w:kern w:val="0"/>
          <w:sz w:val="17"/>
          <w:szCs w:val="17"/>
          <w:lang w:bidi="ar-SA"/>
        </w:rPr>
        <w:t>09</w:t>
      </w:r>
      <w:r w:rsidRPr="003974AF">
        <w:rPr>
          <w:rFonts w:ascii="Menlo" w:eastAsia="ＭＳ Ｐゴシック" w:hAnsi="Menlo" w:cs="Menlo"/>
          <w:color w:val="292929"/>
          <w:kern w:val="0"/>
          <w:sz w:val="17"/>
          <w:szCs w:val="17"/>
          <w:lang w:bidi="ar-SA"/>
        </w:rPr>
        <w:t>日</w:t>
      </w:r>
      <w:r w:rsidRPr="003974AF">
        <w:rPr>
          <w:rFonts w:ascii="Menlo" w:eastAsia="ＭＳ Ｐゴシック" w:hAnsi="Menlo" w:cs="Menlo"/>
          <w:color w:val="292929"/>
          <w:kern w:val="0"/>
          <w:sz w:val="17"/>
          <w:szCs w:val="17"/>
          <w:lang w:bidi="ar-SA"/>
        </w:rPr>
        <w:t>12</w:t>
      </w:r>
      <w:r w:rsidRPr="003974AF">
        <w:rPr>
          <w:rFonts w:ascii="Menlo" w:eastAsia="ＭＳ Ｐゴシック" w:hAnsi="Menlo" w:cs="Menlo"/>
          <w:color w:val="292929"/>
          <w:kern w:val="0"/>
          <w:sz w:val="17"/>
          <w:szCs w:val="17"/>
          <w:lang w:bidi="ar-SA"/>
        </w:rPr>
        <w:t>時</w:t>
      </w:r>
      <w:r w:rsidRPr="003974AF">
        <w:rPr>
          <w:rFonts w:ascii="Menlo" w:eastAsia="ＭＳ Ｐゴシック" w:hAnsi="Menlo" w:cs="Menlo"/>
          <w:color w:val="292929"/>
          <w:kern w:val="0"/>
          <w:sz w:val="17"/>
          <w:szCs w:val="17"/>
          <w:lang w:bidi="ar-SA"/>
        </w:rPr>
        <w:t>11</w:t>
      </w:r>
      <w:r w:rsidRPr="003974AF">
        <w:rPr>
          <w:rFonts w:ascii="Menlo" w:eastAsia="ＭＳ Ｐゴシック" w:hAnsi="Menlo" w:cs="Menlo"/>
          <w:color w:val="292929"/>
          <w:kern w:val="0"/>
          <w:sz w:val="17"/>
          <w:szCs w:val="17"/>
          <w:lang w:bidi="ar-SA"/>
        </w:rPr>
        <w:t>分の記録：ユーザ・投稿：</w:t>
      </w:r>
      <w:r w:rsidRPr="003974AF">
        <w:rPr>
          <w:rFonts w:ascii="Menlo" w:eastAsia="ＭＳ Ｐゴシック" w:hAnsi="Menlo" w:cs="Menlo"/>
          <w:color w:val="292929"/>
          <w:kern w:val="0"/>
          <w:sz w:val="17"/>
          <w:szCs w:val="17"/>
          <w:lang w:bidi="ar-SA"/>
        </w:rPr>
        <w:t>449</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1426</w:t>
      </w:r>
      <w:r w:rsidRPr="003974AF">
        <w:rPr>
          <w:rFonts w:ascii="Menlo" w:eastAsia="ＭＳ Ｐゴシック" w:hAnsi="Menlo" w:cs="Menlo"/>
          <w:color w:val="292929"/>
          <w:kern w:val="0"/>
          <w:sz w:val="17"/>
          <w:szCs w:val="17"/>
          <w:lang w:bidi="ar-SA"/>
        </w:rPr>
        <w:t>件</w:t>
      </w:r>
      <w:r w:rsidRPr="003974AF">
        <w:rPr>
          <w:rFonts w:ascii="Menlo" w:eastAsia="ＭＳ Ｐゴシック" w:hAnsi="Menlo" w:cs="Menlo"/>
          <w:color w:val="292929"/>
          <w:kern w:val="0"/>
          <w:sz w:val="17"/>
          <w:szCs w:val="17"/>
          <w:lang w:bidi="ar-SA"/>
        </w:rPr>
        <w:t xml:space="preserve">  https://note.com/hirono2020kk/n/n46f93d62c51d   2023-02-09 12:18:57</w:t>
      </w:r>
    </w:p>
    <w:p w14:paraId="2F26EA5B"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平成</w:t>
      </w:r>
      <w:r w:rsidRPr="003974AF">
        <w:rPr>
          <w:rFonts w:ascii="Menlo" w:eastAsia="ＭＳ Ｐゴシック" w:hAnsi="Menlo" w:cs="Menlo"/>
          <w:color w:val="292929"/>
          <w:kern w:val="0"/>
          <w:sz w:val="17"/>
          <w:szCs w:val="17"/>
          <w:lang w:bidi="ar-SA"/>
        </w:rPr>
        <w:t>9</w:t>
      </w:r>
      <w:r w:rsidRPr="003974AF">
        <w:rPr>
          <w:rFonts w:ascii="Menlo" w:eastAsia="ＭＳ Ｐゴシック" w:hAnsi="Menlo" w:cs="Menlo"/>
          <w:color w:val="292929"/>
          <w:kern w:val="0"/>
          <w:sz w:val="17"/>
          <w:szCs w:val="17"/>
          <w:lang w:bidi="ar-SA"/>
        </w:rPr>
        <w:t>年の</w:t>
      </w:r>
      <w:r w:rsidRPr="003974AF">
        <w:rPr>
          <w:rFonts w:ascii="Menlo" w:eastAsia="ＭＳ Ｐゴシック" w:hAnsi="Menlo" w:cs="Menlo"/>
          <w:color w:val="292929"/>
          <w:kern w:val="0"/>
          <w:sz w:val="17"/>
          <w:szCs w:val="17"/>
          <w:lang w:bidi="ar-SA"/>
        </w:rPr>
        <w:t>3</w:t>
      </w:r>
      <w:r w:rsidRPr="003974AF">
        <w:rPr>
          <w:rFonts w:ascii="Menlo" w:eastAsia="ＭＳ Ｐゴシック" w:hAnsi="Menlo" w:cs="Menlo"/>
          <w:color w:val="292929"/>
          <w:kern w:val="0"/>
          <w:sz w:val="17"/>
          <w:szCs w:val="17"/>
          <w:lang w:bidi="ar-SA"/>
        </w:rPr>
        <w:t>月頃、ワープロ専用機で作成した感熱紙の書面の一部</w:t>
      </w:r>
      <w:r w:rsidRPr="003974AF">
        <w:rPr>
          <w:rFonts w:ascii="Menlo" w:eastAsia="ＭＳ Ｐゴシック" w:hAnsi="Menlo" w:cs="Menlo"/>
          <w:color w:val="292929"/>
          <w:kern w:val="0"/>
          <w:sz w:val="17"/>
          <w:szCs w:val="17"/>
          <w:lang w:bidi="ar-SA"/>
        </w:rPr>
        <w:t xml:space="preserve">  https://note.com/hirono2020kk/n/n24dfffb51b39   2023-02-16 06:21:27</w:t>
      </w:r>
    </w:p>
    <w:p w14:paraId="02F96607"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平成</w:t>
      </w:r>
      <w:r w:rsidRPr="003974AF">
        <w:rPr>
          <w:rFonts w:ascii="Menlo" w:eastAsia="ＭＳ Ｐゴシック" w:hAnsi="Menlo" w:cs="Menlo"/>
          <w:color w:val="292929"/>
          <w:kern w:val="0"/>
          <w:sz w:val="17"/>
          <w:szCs w:val="17"/>
          <w:lang w:bidi="ar-SA"/>
        </w:rPr>
        <w:t>14</w:t>
      </w:r>
      <w:r w:rsidRPr="003974AF">
        <w:rPr>
          <w:rFonts w:ascii="Menlo" w:eastAsia="ＭＳ Ｐゴシック" w:hAnsi="Menlo" w:cs="Menlo"/>
          <w:color w:val="292929"/>
          <w:kern w:val="0"/>
          <w:sz w:val="17"/>
          <w:szCs w:val="17"/>
          <w:lang w:bidi="ar-SA"/>
        </w:rPr>
        <w:t>年</w:t>
      </w:r>
      <w:r w:rsidRPr="003974AF">
        <w:rPr>
          <w:rFonts w:ascii="Menlo" w:eastAsia="ＭＳ Ｐゴシック" w:hAnsi="Menlo" w:cs="Menlo"/>
          <w:color w:val="292929"/>
          <w:kern w:val="0"/>
          <w:sz w:val="17"/>
          <w:szCs w:val="17"/>
          <w:lang w:bidi="ar-SA"/>
        </w:rPr>
        <w:t>09</w:t>
      </w:r>
      <w:r w:rsidRPr="003974AF">
        <w:rPr>
          <w:rFonts w:ascii="Menlo" w:eastAsia="ＭＳ Ｐゴシック" w:hAnsi="Menlo" w:cs="Menlo"/>
          <w:color w:val="292929"/>
          <w:kern w:val="0"/>
          <w:sz w:val="17"/>
          <w:szCs w:val="17"/>
          <w:lang w:bidi="ar-SA"/>
        </w:rPr>
        <w:t>月</w:t>
      </w:r>
      <w:r w:rsidRPr="003974AF">
        <w:rPr>
          <w:rFonts w:ascii="Menlo" w:eastAsia="ＭＳ Ｐゴシック" w:hAnsi="Menlo" w:cs="Menlo"/>
          <w:color w:val="292929"/>
          <w:kern w:val="0"/>
          <w:sz w:val="17"/>
          <w:szCs w:val="17"/>
          <w:lang w:bidi="ar-SA"/>
        </w:rPr>
        <w:t>05</w:t>
      </w:r>
      <w:r w:rsidRPr="003974AF">
        <w:rPr>
          <w:rFonts w:ascii="Menlo" w:eastAsia="ＭＳ Ｐゴシック" w:hAnsi="Menlo" w:cs="Menlo"/>
          <w:color w:val="292929"/>
          <w:kern w:val="0"/>
          <w:sz w:val="17"/>
          <w:szCs w:val="17"/>
          <w:lang w:bidi="ar-SA"/>
        </w:rPr>
        <w:t>日付　決定　再審請求棄却　金沢地方裁判所第三部　裁判長裁判官　伊東一廣　裁判官　高橋裕　平手一男</w:t>
      </w:r>
      <w:r w:rsidRPr="003974AF">
        <w:rPr>
          <w:rFonts w:ascii="Menlo" w:eastAsia="ＭＳ Ｐゴシック" w:hAnsi="Menlo" w:cs="Menlo"/>
          <w:color w:val="292929"/>
          <w:kern w:val="0"/>
          <w:sz w:val="17"/>
          <w:szCs w:val="17"/>
          <w:lang w:bidi="ar-SA"/>
        </w:rPr>
        <w:t xml:space="preserve">  https://note.com/hirono2020kk/n/n9df5459f1018   2023-02-16 06:29:49</w:t>
      </w:r>
    </w:p>
    <w:p w14:paraId="34CBBA2A"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2022</w:t>
      </w:r>
      <w:r w:rsidRPr="003974AF">
        <w:rPr>
          <w:rFonts w:ascii="Menlo" w:eastAsia="ＭＳ Ｐゴシック" w:hAnsi="Menlo" w:cs="Menlo"/>
          <w:color w:val="292929"/>
          <w:kern w:val="0"/>
          <w:sz w:val="17"/>
          <w:szCs w:val="17"/>
          <w:lang w:bidi="ar-SA"/>
        </w:rPr>
        <w:t>年</w:t>
      </w:r>
      <w:r w:rsidRPr="003974AF">
        <w:rPr>
          <w:rFonts w:ascii="Menlo" w:eastAsia="ＭＳ Ｐゴシック" w:hAnsi="Menlo" w:cs="Menlo"/>
          <w:color w:val="292929"/>
          <w:kern w:val="0"/>
          <w:sz w:val="17"/>
          <w:szCs w:val="17"/>
          <w:lang w:bidi="ar-SA"/>
        </w:rPr>
        <w:t>2</w:t>
      </w:r>
      <w:r w:rsidRPr="003974AF">
        <w:rPr>
          <w:rFonts w:ascii="Menlo" w:eastAsia="ＭＳ Ｐゴシック" w:hAnsi="Menlo" w:cs="Menlo"/>
          <w:color w:val="292929"/>
          <w:kern w:val="0"/>
          <w:sz w:val="17"/>
          <w:szCs w:val="17"/>
          <w:lang w:bidi="ar-SA"/>
        </w:rPr>
        <w:t>月</w:t>
      </w:r>
      <w:r w:rsidRPr="003974AF">
        <w:rPr>
          <w:rFonts w:ascii="Menlo" w:eastAsia="ＭＳ Ｐゴシック" w:hAnsi="Menlo" w:cs="Menlo"/>
          <w:color w:val="292929"/>
          <w:kern w:val="0"/>
          <w:sz w:val="17"/>
          <w:szCs w:val="17"/>
          <w:lang w:bidi="ar-SA"/>
        </w:rPr>
        <w:t>28</w:t>
      </w:r>
      <w:r w:rsidRPr="003974AF">
        <w:rPr>
          <w:rFonts w:ascii="Menlo" w:eastAsia="ＭＳ Ｐゴシック" w:hAnsi="Menlo" w:cs="Menlo"/>
          <w:color w:val="292929"/>
          <w:kern w:val="0"/>
          <w:sz w:val="17"/>
          <w:szCs w:val="17"/>
          <w:lang w:bidi="ar-SA"/>
        </w:rPr>
        <w:t>日＿能登町＿ラブロ恋路</w:t>
      </w:r>
      <w:r w:rsidRPr="003974AF">
        <w:rPr>
          <w:rFonts w:ascii="Menlo" w:eastAsia="ＭＳ Ｐゴシック" w:hAnsi="Menlo" w:cs="Menlo"/>
          <w:color w:val="292929"/>
          <w:kern w:val="0"/>
          <w:sz w:val="17"/>
          <w:szCs w:val="17"/>
          <w:lang w:bidi="ar-SA"/>
        </w:rPr>
        <w:t xml:space="preserve">    https://note.com/hirono2020kk/n/n3fb1cfadaecb   2023-02-16 06:37:48</w:t>
      </w:r>
    </w:p>
    <w:p w14:paraId="06B1A9C4"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令和</w:t>
      </w:r>
      <w:r w:rsidRPr="003974AF">
        <w:rPr>
          <w:rFonts w:ascii="Menlo" w:eastAsia="ＭＳ Ｐゴシック" w:hAnsi="Menlo" w:cs="Menlo"/>
          <w:color w:val="292929"/>
          <w:kern w:val="0"/>
          <w:sz w:val="17"/>
          <w:szCs w:val="17"/>
          <w:lang w:bidi="ar-SA"/>
        </w:rPr>
        <w:t>4</w:t>
      </w:r>
      <w:r w:rsidRPr="003974AF">
        <w:rPr>
          <w:rFonts w:ascii="Menlo" w:eastAsia="ＭＳ Ｐゴシック" w:hAnsi="Menlo" w:cs="Menlo"/>
          <w:color w:val="292929"/>
          <w:kern w:val="0"/>
          <w:sz w:val="17"/>
          <w:szCs w:val="17"/>
          <w:lang w:bidi="ar-SA"/>
        </w:rPr>
        <w:t>年</w:t>
      </w:r>
      <w:r w:rsidRPr="003974AF">
        <w:rPr>
          <w:rFonts w:ascii="Menlo" w:eastAsia="ＭＳ Ｐゴシック" w:hAnsi="Menlo" w:cs="Menlo"/>
          <w:color w:val="292929"/>
          <w:kern w:val="0"/>
          <w:sz w:val="17"/>
          <w:szCs w:val="17"/>
          <w:lang w:bidi="ar-SA"/>
        </w:rPr>
        <w:t>6</w:t>
      </w:r>
      <w:r w:rsidRPr="003974AF">
        <w:rPr>
          <w:rFonts w:ascii="Menlo" w:eastAsia="ＭＳ Ｐゴシック" w:hAnsi="Menlo" w:cs="Menlo"/>
          <w:color w:val="292929"/>
          <w:kern w:val="0"/>
          <w:sz w:val="17"/>
          <w:szCs w:val="17"/>
          <w:lang w:bidi="ar-SA"/>
        </w:rPr>
        <w:t>月</w:t>
      </w:r>
      <w:r w:rsidRPr="003974AF">
        <w:rPr>
          <w:rFonts w:ascii="Menlo" w:eastAsia="ＭＳ Ｐゴシック" w:hAnsi="Menlo" w:cs="Menlo"/>
          <w:color w:val="292929"/>
          <w:kern w:val="0"/>
          <w:sz w:val="17"/>
          <w:szCs w:val="17"/>
          <w:lang w:bidi="ar-SA"/>
        </w:rPr>
        <w:t>30</w:t>
      </w:r>
      <w:r w:rsidRPr="003974AF">
        <w:rPr>
          <w:rFonts w:ascii="Menlo" w:eastAsia="ＭＳ Ｐゴシック" w:hAnsi="Menlo" w:cs="Menlo"/>
          <w:color w:val="292929"/>
          <w:kern w:val="0"/>
          <w:sz w:val="17"/>
          <w:szCs w:val="17"/>
          <w:lang w:bidi="ar-SA"/>
        </w:rPr>
        <w:t>日付告発状</w:t>
      </w:r>
      <w:r w:rsidRPr="003974AF">
        <w:rPr>
          <w:rFonts w:ascii="Menlo" w:eastAsia="ＭＳ Ｐゴシック" w:hAnsi="Menlo" w:cs="Menlo"/>
          <w:color w:val="292929"/>
          <w:kern w:val="0"/>
          <w:sz w:val="17"/>
          <w:szCs w:val="17"/>
          <w:lang w:bidi="ar-SA"/>
        </w:rPr>
        <w:t>@kanazawabengosi</w:t>
      </w:r>
      <w:r w:rsidRPr="003974AF">
        <w:rPr>
          <w:rFonts w:ascii="Menlo" w:eastAsia="ＭＳ Ｐゴシック" w:hAnsi="Menlo" w:cs="Menlo"/>
          <w:color w:val="292929"/>
          <w:kern w:val="0"/>
          <w:sz w:val="17"/>
          <w:szCs w:val="17"/>
          <w:lang w:bidi="ar-SA"/>
        </w:rPr>
        <w:t>金沢弁護士会</w:t>
      </w:r>
      <w:r w:rsidRPr="003974AF">
        <w:rPr>
          <w:rFonts w:ascii="Menlo" w:eastAsia="ＭＳ Ｐゴシック" w:hAnsi="Menlo" w:cs="Menlo"/>
          <w:color w:val="292929"/>
          <w:kern w:val="0"/>
          <w:sz w:val="17"/>
          <w:szCs w:val="17"/>
          <w:lang w:bidi="ar-SA"/>
        </w:rPr>
        <w:t>@JFBAsns</w:t>
      </w:r>
      <w:r w:rsidRPr="003974AF">
        <w:rPr>
          <w:rFonts w:ascii="Menlo" w:eastAsia="ＭＳ Ｐゴシック" w:hAnsi="Menlo" w:cs="Menlo"/>
          <w:color w:val="292929"/>
          <w:kern w:val="0"/>
          <w:sz w:val="17"/>
          <w:szCs w:val="17"/>
          <w:lang w:bidi="ar-SA"/>
        </w:rPr>
        <w:t>日本弁護士連合会（日弁連）法務省</w:t>
      </w:r>
      <w:r w:rsidRPr="003974AF">
        <w:rPr>
          <w:rFonts w:ascii="Menlo" w:eastAsia="ＭＳ Ｐゴシック" w:hAnsi="Menlo" w:cs="Menlo"/>
          <w:color w:val="292929"/>
          <w:kern w:val="0"/>
          <w:sz w:val="17"/>
          <w:szCs w:val="17"/>
          <w:lang w:bidi="ar-SA"/>
        </w:rPr>
        <w:t>@MOJ_HOUMU-0001</w:t>
      </w:r>
      <w:r w:rsidRPr="003974AF">
        <w:rPr>
          <w:rFonts w:ascii="Menlo" w:eastAsia="ＭＳ Ｐゴシック" w:hAnsi="Menlo" w:cs="Menlo"/>
          <w:color w:val="292929"/>
          <w:kern w:val="0"/>
          <w:sz w:val="17"/>
          <w:szCs w:val="17"/>
          <w:lang w:bidi="ar-SA"/>
        </w:rPr>
        <w:t>から</w:t>
      </w:r>
      <w:r w:rsidRPr="003974AF">
        <w:rPr>
          <w:rFonts w:ascii="Menlo" w:eastAsia="ＭＳ Ｐゴシック" w:hAnsi="Menlo" w:cs="Menlo"/>
          <w:color w:val="292929"/>
          <w:kern w:val="0"/>
          <w:sz w:val="17"/>
          <w:szCs w:val="17"/>
          <w:lang w:bidi="ar-SA"/>
        </w:rPr>
        <w:t>0033    https://note.com/hirono2020kk/n/n476628357ae8   2023-02-16 06:45:51</w:t>
      </w:r>
    </w:p>
    <w:p w14:paraId="68CA79C6"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令和</w:t>
      </w:r>
      <w:r w:rsidRPr="003974AF">
        <w:rPr>
          <w:rFonts w:ascii="Menlo" w:eastAsia="ＭＳ Ｐゴシック" w:hAnsi="Menlo" w:cs="Menlo"/>
          <w:color w:val="292929"/>
          <w:kern w:val="0"/>
          <w:sz w:val="17"/>
          <w:szCs w:val="17"/>
          <w:lang w:bidi="ar-SA"/>
        </w:rPr>
        <w:t>4</w:t>
      </w:r>
      <w:r w:rsidRPr="003974AF">
        <w:rPr>
          <w:rFonts w:ascii="Menlo" w:eastAsia="ＭＳ Ｐゴシック" w:hAnsi="Menlo" w:cs="Menlo"/>
          <w:color w:val="292929"/>
          <w:kern w:val="0"/>
          <w:sz w:val="17"/>
          <w:szCs w:val="17"/>
          <w:lang w:bidi="ar-SA"/>
        </w:rPr>
        <w:t>年</w:t>
      </w:r>
      <w:r w:rsidRPr="003974AF">
        <w:rPr>
          <w:rFonts w:ascii="Menlo" w:eastAsia="ＭＳ Ｐゴシック" w:hAnsi="Menlo" w:cs="Menlo"/>
          <w:color w:val="292929"/>
          <w:kern w:val="0"/>
          <w:sz w:val="17"/>
          <w:szCs w:val="17"/>
          <w:lang w:bidi="ar-SA"/>
        </w:rPr>
        <w:t>6</w:t>
      </w:r>
      <w:r w:rsidRPr="003974AF">
        <w:rPr>
          <w:rFonts w:ascii="Menlo" w:eastAsia="ＭＳ Ｐゴシック" w:hAnsi="Menlo" w:cs="Menlo"/>
          <w:color w:val="292929"/>
          <w:kern w:val="0"/>
          <w:sz w:val="17"/>
          <w:szCs w:val="17"/>
          <w:lang w:bidi="ar-SA"/>
        </w:rPr>
        <w:t>月</w:t>
      </w:r>
      <w:r w:rsidRPr="003974AF">
        <w:rPr>
          <w:rFonts w:ascii="Menlo" w:eastAsia="ＭＳ Ｐゴシック" w:hAnsi="Menlo" w:cs="Menlo"/>
          <w:color w:val="292929"/>
          <w:kern w:val="0"/>
          <w:sz w:val="17"/>
          <w:szCs w:val="17"/>
          <w:lang w:bidi="ar-SA"/>
        </w:rPr>
        <w:t>30</w:t>
      </w:r>
      <w:r w:rsidRPr="003974AF">
        <w:rPr>
          <w:rFonts w:ascii="Menlo" w:eastAsia="ＭＳ Ｐゴシック" w:hAnsi="Menlo" w:cs="Menlo"/>
          <w:color w:val="292929"/>
          <w:kern w:val="0"/>
          <w:sz w:val="17"/>
          <w:szCs w:val="17"/>
          <w:lang w:bidi="ar-SA"/>
        </w:rPr>
        <w:t>日付告発状</w:t>
      </w:r>
      <w:r w:rsidRPr="003974AF">
        <w:rPr>
          <w:rFonts w:ascii="Menlo" w:eastAsia="ＭＳ Ｐゴシック" w:hAnsi="Menlo" w:cs="Menlo"/>
          <w:color w:val="292929"/>
          <w:kern w:val="0"/>
          <w:sz w:val="17"/>
          <w:szCs w:val="17"/>
          <w:lang w:bidi="ar-SA"/>
        </w:rPr>
        <w:t>@kanazawabengosi</w:t>
      </w:r>
      <w:r w:rsidRPr="003974AF">
        <w:rPr>
          <w:rFonts w:ascii="Menlo" w:eastAsia="ＭＳ Ｐゴシック" w:hAnsi="Menlo" w:cs="Menlo"/>
          <w:color w:val="292929"/>
          <w:kern w:val="0"/>
          <w:sz w:val="17"/>
          <w:szCs w:val="17"/>
          <w:lang w:bidi="ar-SA"/>
        </w:rPr>
        <w:t>金沢弁護士会</w:t>
      </w:r>
      <w:r w:rsidRPr="003974AF">
        <w:rPr>
          <w:rFonts w:ascii="Menlo" w:eastAsia="ＭＳ Ｐゴシック" w:hAnsi="Menlo" w:cs="Menlo"/>
          <w:color w:val="292929"/>
          <w:kern w:val="0"/>
          <w:sz w:val="17"/>
          <w:szCs w:val="17"/>
          <w:lang w:bidi="ar-SA"/>
        </w:rPr>
        <w:t>@JFBAsns</w:t>
      </w:r>
      <w:r w:rsidRPr="003974AF">
        <w:rPr>
          <w:rFonts w:ascii="Menlo" w:eastAsia="ＭＳ Ｐゴシック" w:hAnsi="Menlo" w:cs="Menlo"/>
          <w:color w:val="292929"/>
          <w:kern w:val="0"/>
          <w:sz w:val="17"/>
          <w:szCs w:val="17"/>
          <w:lang w:bidi="ar-SA"/>
        </w:rPr>
        <w:t>日本弁護士連合会（日弁連）法務省</w:t>
      </w:r>
      <w:r w:rsidRPr="003974AF">
        <w:rPr>
          <w:rFonts w:ascii="Menlo" w:eastAsia="ＭＳ Ｐゴシック" w:hAnsi="Menlo" w:cs="Menlo"/>
          <w:color w:val="292929"/>
          <w:kern w:val="0"/>
          <w:sz w:val="17"/>
          <w:szCs w:val="17"/>
          <w:lang w:bidi="ar-SA"/>
        </w:rPr>
        <w:t>@MOJ_HOUMU-1316</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1348 https://note.com/hirono2020kk/n/ne0e8e1a17f6f   2023-02-16 06:50:58</w:t>
      </w:r>
    </w:p>
    <w:p w14:paraId="3AAE9C43"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lastRenderedPageBreak/>
        <w:t>平成</w:t>
      </w:r>
      <w:r w:rsidRPr="003974AF">
        <w:rPr>
          <w:rFonts w:ascii="Menlo" w:eastAsia="ＭＳ Ｐゴシック" w:hAnsi="Menlo" w:cs="Menlo"/>
          <w:color w:val="292929"/>
          <w:kern w:val="0"/>
          <w:sz w:val="17"/>
          <w:szCs w:val="17"/>
          <w:lang w:bidi="ar-SA"/>
        </w:rPr>
        <w:t>5</w:t>
      </w:r>
      <w:r w:rsidRPr="003974AF">
        <w:rPr>
          <w:rFonts w:ascii="Menlo" w:eastAsia="ＭＳ Ｐゴシック" w:hAnsi="Menlo" w:cs="Menlo"/>
          <w:color w:val="292929"/>
          <w:kern w:val="0"/>
          <w:sz w:val="17"/>
          <w:szCs w:val="17"/>
          <w:lang w:bidi="ar-SA"/>
        </w:rPr>
        <w:t>年</w:t>
      </w:r>
      <w:r w:rsidRPr="003974AF">
        <w:rPr>
          <w:rFonts w:ascii="Menlo" w:eastAsia="ＭＳ Ｐゴシック" w:hAnsi="Menlo" w:cs="Menlo"/>
          <w:color w:val="292929"/>
          <w:kern w:val="0"/>
          <w:sz w:val="17"/>
          <w:szCs w:val="17"/>
          <w:lang w:bidi="ar-SA"/>
        </w:rPr>
        <w:t>5</w:t>
      </w:r>
      <w:r w:rsidRPr="003974AF">
        <w:rPr>
          <w:rFonts w:ascii="Menlo" w:eastAsia="ＭＳ Ｐゴシック" w:hAnsi="Menlo" w:cs="Menlo"/>
          <w:color w:val="292929"/>
          <w:kern w:val="0"/>
          <w:sz w:val="17"/>
          <w:szCs w:val="17"/>
          <w:lang w:bidi="ar-SA"/>
        </w:rPr>
        <w:t>月</w:t>
      </w:r>
      <w:r w:rsidRPr="003974AF">
        <w:rPr>
          <w:rFonts w:ascii="Menlo" w:eastAsia="ＭＳ Ｐゴシック" w:hAnsi="Menlo" w:cs="Menlo"/>
          <w:color w:val="292929"/>
          <w:kern w:val="0"/>
          <w:sz w:val="17"/>
          <w:szCs w:val="17"/>
          <w:lang w:bidi="ar-SA"/>
        </w:rPr>
        <w:t>25</w:t>
      </w:r>
      <w:r w:rsidRPr="003974AF">
        <w:rPr>
          <w:rFonts w:ascii="Menlo" w:eastAsia="ＭＳ Ｐゴシック" w:hAnsi="Menlo" w:cs="Menlo"/>
          <w:color w:val="292929"/>
          <w:kern w:val="0"/>
          <w:sz w:val="17"/>
          <w:szCs w:val="17"/>
          <w:lang w:bidi="ar-SA"/>
        </w:rPr>
        <w:t>日付精神鑑定書（鑑定人金沢大学教授山口成良作成）（写真</w:t>
      </w:r>
      <w:r w:rsidRPr="003974AF">
        <w:rPr>
          <w:rFonts w:ascii="Menlo" w:eastAsia="ＭＳ Ｐゴシック" w:hAnsi="Menlo" w:cs="Menlo"/>
          <w:color w:val="292929"/>
          <w:kern w:val="0"/>
          <w:sz w:val="17"/>
          <w:szCs w:val="17"/>
          <w:lang w:bidi="ar-SA"/>
        </w:rPr>
        <w:t xml:space="preserve"> 23 </w:t>
      </w:r>
      <w:r w:rsidRPr="003974AF">
        <w:rPr>
          <w:rFonts w:ascii="Menlo" w:eastAsia="ＭＳ Ｐゴシック" w:hAnsi="Menlo" w:cs="Menlo"/>
          <w:color w:val="292929"/>
          <w:kern w:val="0"/>
          <w:sz w:val="17"/>
          <w:szCs w:val="17"/>
          <w:lang w:bidi="ar-SA"/>
        </w:rPr>
        <w:t>枚）</w:t>
      </w:r>
      <w:r w:rsidRPr="003974AF">
        <w:rPr>
          <w:rFonts w:ascii="Menlo" w:eastAsia="ＭＳ Ｐゴシック" w:hAnsi="Menlo" w:cs="Menlo"/>
          <w:color w:val="292929"/>
          <w:kern w:val="0"/>
          <w:sz w:val="17"/>
          <w:szCs w:val="17"/>
          <w:lang w:bidi="ar-SA"/>
        </w:rPr>
        <w:t>2010</w:t>
      </w:r>
      <w:r w:rsidRPr="003974AF">
        <w:rPr>
          <w:rFonts w:ascii="Menlo" w:eastAsia="ＭＳ Ｐゴシック" w:hAnsi="Menlo" w:cs="Menlo"/>
          <w:color w:val="292929"/>
          <w:kern w:val="0"/>
          <w:sz w:val="17"/>
          <w:szCs w:val="17"/>
          <w:lang w:bidi="ar-SA"/>
        </w:rPr>
        <w:t>年</w:t>
      </w:r>
      <w:r w:rsidRPr="003974AF">
        <w:rPr>
          <w:rFonts w:ascii="Menlo" w:eastAsia="ＭＳ Ｐゴシック" w:hAnsi="Menlo" w:cs="Menlo"/>
          <w:color w:val="292929"/>
          <w:kern w:val="0"/>
          <w:sz w:val="17"/>
          <w:szCs w:val="17"/>
          <w:lang w:bidi="ar-SA"/>
        </w:rPr>
        <w:t>5</w:t>
      </w:r>
      <w:r w:rsidRPr="003974AF">
        <w:rPr>
          <w:rFonts w:ascii="Menlo" w:eastAsia="ＭＳ Ｐゴシック" w:hAnsi="Menlo" w:cs="Menlo"/>
          <w:color w:val="292929"/>
          <w:kern w:val="0"/>
          <w:sz w:val="17"/>
          <w:szCs w:val="17"/>
          <w:lang w:bidi="ar-SA"/>
        </w:rPr>
        <w:t>月</w:t>
      </w:r>
      <w:r w:rsidRPr="003974AF">
        <w:rPr>
          <w:rFonts w:ascii="Menlo" w:eastAsia="ＭＳ Ｐゴシック" w:hAnsi="Menlo" w:cs="Menlo"/>
          <w:color w:val="292929"/>
          <w:kern w:val="0"/>
          <w:sz w:val="17"/>
          <w:szCs w:val="17"/>
          <w:lang w:bidi="ar-SA"/>
        </w:rPr>
        <w:t>15</w:t>
      </w:r>
      <w:r w:rsidRPr="003974AF">
        <w:rPr>
          <w:rFonts w:ascii="Menlo" w:eastAsia="ＭＳ Ｐゴシック" w:hAnsi="Menlo" w:cs="Menlo"/>
          <w:color w:val="292929"/>
          <w:kern w:val="0"/>
          <w:sz w:val="17"/>
          <w:szCs w:val="17"/>
          <w:lang w:bidi="ar-SA"/>
        </w:rPr>
        <w:t>日撮影</w:t>
      </w:r>
      <w:r w:rsidRPr="003974AF">
        <w:rPr>
          <w:rFonts w:ascii="Menlo" w:eastAsia="ＭＳ Ｐゴシック" w:hAnsi="Menlo" w:cs="Menlo"/>
          <w:color w:val="292929"/>
          <w:kern w:val="0"/>
          <w:sz w:val="17"/>
          <w:szCs w:val="17"/>
          <w:lang w:bidi="ar-SA"/>
        </w:rPr>
        <w:t xml:space="preserve">   https://note.com/hirono2020kk/n/na53f4aba19a9   2023-02-26 05:32:21</w:t>
      </w:r>
    </w:p>
    <w:p w14:paraId="57AD8F6E"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 xml:space="preserve">qks3 </w:t>
      </w:r>
      <w:r w:rsidRPr="003974AF">
        <w:rPr>
          <w:rFonts w:ascii="Menlo" w:eastAsia="ＭＳ Ｐゴシック" w:hAnsi="Menlo" w:cs="Menlo"/>
          <w:color w:val="292929"/>
          <w:kern w:val="0"/>
          <w:sz w:val="17"/>
          <w:szCs w:val="17"/>
          <w:lang w:bidi="ar-SA"/>
        </w:rPr>
        <w:t>東京三弁護士会</w:t>
      </w:r>
      <w:r w:rsidRPr="003974AF">
        <w:rPr>
          <w:rFonts w:ascii="Menlo" w:eastAsia="ＭＳ Ｐゴシック" w:hAnsi="Menlo" w:cs="Menlo"/>
          <w:color w:val="292929"/>
          <w:kern w:val="0"/>
          <w:sz w:val="17"/>
          <w:szCs w:val="17"/>
          <w:lang w:bidi="ar-SA"/>
        </w:rPr>
        <w:t xml:space="preserve">    https://note.com/hirono2020kk/n/n960e09a362fb   2023-03-19 06:24:14</w:t>
      </w:r>
    </w:p>
    <w:p w14:paraId="386447AD"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 xml:space="preserve">❯ qks3 </w:t>
      </w:r>
      <w:r w:rsidRPr="003974AF">
        <w:rPr>
          <w:rFonts w:ascii="Menlo" w:eastAsia="ＭＳ Ｐゴシック" w:hAnsi="Menlo" w:cs="Menlo"/>
          <w:color w:val="292929"/>
          <w:kern w:val="0"/>
          <w:sz w:val="17"/>
          <w:szCs w:val="17"/>
          <w:lang w:bidi="ar-SA"/>
        </w:rPr>
        <w:t>特別抗告</w:t>
      </w:r>
      <w:r w:rsidRPr="003974AF">
        <w:rPr>
          <w:rFonts w:ascii="Menlo" w:eastAsia="ＭＳ Ｐゴシック" w:hAnsi="Menlo" w:cs="Menlo"/>
          <w:color w:val="292929"/>
          <w:kern w:val="0"/>
          <w:sz w:val="17"/>
          <w:szCs w:val="17"/>
          <w:lang w:bidi="ar-SA"/>
        </w:rPr>
        <w:t xml:space="preserve"> </w:t>
      </w:r>
      <w:r w:rsidRPr="003974AF">
        <w:rPr>
          <w:rFonts w:ascii="Menlo" w:eastAsia="ＭＳ Ｐゴシック" w:hAnsi="Menlo" w:cs="Menlo"/>
          <w:color w:val="0F4A85"/>
          <w:kern w:val="0"/>
          <w:sz w:val="17"/>
          <w:szCs w:val="17"/>
          <w:lang w:bidi="ar-SA"/>
        </w:rPr>
        <w:t>&amp;</w:t>
      </w:r>
      <w:proofErr w:type="spellStart"/>
      <w:r w:rsidRPr="003974AF">
        <w:rPr>
          <w:rFonts w:ascii="Menlo" w:eastAsia="ＭＳ Ｐゴシック" w:hAnsi="Menlo" w:cs="Menlo"/>
          <w:color w:val="0F4A85"/>
          <w:kern w:val="0"/>
          <w:sz w:val="17"/>
          <w:szCs w:val="17"/>
          <w:lang w:bidi="ar-SA"/>
        </w:rPr>
        <w:t>gt</w:t>
      </w:r>
      <w:proofErr w:type="spellEnd"/>
      <w:r w:rsidRPr="003974AF">
        <w:rPr>
          <w:rFonts w:ascii="Menlo" w:eastAsia="ＭＳ Ｐゴシック" w:hAnsi="Menlo" w:cs="Menlo"/>
          <w:color w:val="0F4A85"/>
          <w:kern w:val="0"/>
          <w:sz w:val="17"/>
          <w:szCs w:val="17"/>
          <w:lang w:bidi="ar-SA"/>
        </w:rPr>
        <w:t>;</w:t>
      </w:r>
      <w:r w:rsidRPr="003974AF">
        <w:rPr>
          <w:rFonts w:ascii="Menlo" w:eastAsia="ＭＳ Ｐゴシック" w:hAnsi="Menlo" w:cs="Menlo"/>
          <w:color w:val="292929"/>
          <w:kern w:val="0"/>
          <w:sz w:val="17"/>
          <w:szCs w:val="17"/>
          <w:lang w:bidi="ar-SA"/>
        </w:rPr>
        <w:t xml:space="preserve"> x.sh 2</w:t>
      </w:r>
      <w:r w:rsidRPr="003974AF">
        <w:rPr>
          <w:rFonts w:ascii="Menlo" w:eastAsia="ＭＳ Ｐゴシック" w:hAnsi="Menlo" w:cs="Menlo"/>
          <w:color w:val="0F4A85"/>
          <w:kern w:val="0"/>
          <w:sz w:val="17"/>
          <w:szCs w:val="17"/>
          <w:lang w:bidi="ar-SA"/>
        </w:rPr>
        <w:t>&amp;gt;</w:t>
      </w:r>
      <w:r w:rsidRPr="003974AF">
        <w:rPr>
          <w:rFonts w:ascii="Menlo" w:eastAsia="ＭＳ Ｐゴシック" w:hAnsi="Menlo" w:cs="Menlo"/>
          <w:color w:val="292929"/>
          <w:kern w:val="0"/>
          <w:sz w:val="17"/>
          <w:szCs w:val="17"/>
          <w:lang w:bidi="ar-SA"/>
        </w:rPr>
        <w:t>&amp;1   https://note.com/hirono2020kk/n/nb586142f976b   2023-03-19 06:33:44</w:t>
      </w:r>
    </w:p>
    <w:p w14:paraId="7A1E9415"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 xml:space="preserve">❯ </w:t>
      </w:r>
      <w:proofErr w:type="spellStart"/>
      <w:r w:rsidRPr="003974AF">
        <w:rPr>
          <w:rFonts w:ascii="Menlo" w:eastAsia="ＭＳ Ｐゴシック" w:hAnsi="Menlo" w:cs="Menlo"/>
          <w:color w:val="292929"/>
          <w:kern w:val="0"/>
          <w:sz w:val="17"/>
          <w:szCs w:val="17"/>
          <w:lang w:bidi="ar-SA"/>
        </w:rPr>
        <w:t>d|grep</w:t>
      </w:r>
      <w:proofErr w:type="spellEnd"/>
      <w:r w:rsidRPr="003974AF">
        <w:rPr>
          <w:rFonts w:ascii="Menlo" w:eastAsia="ＭＳ Ｐゴシック" w:hAnsi="Menlo" w:cs="Menlo"/>
          <w:color w:val="292929"/>
          <w:kern w:val="0"/>
          <w:sz w:val="17"/>
          <w:szCs w:val="17"/>
          <w:lang w:bidi="ar-SA"/>
        </w:rPr>
        <w:t xml:space="preserve"> -E "(</w:t>
      </w:r>
      <w:r w:rsidRPr="003974AF">
        <w:rPr>
          <w:rFonts w:ascii="Menlo" w:eastAsia="ＭＳ Ｐゴシック" w:hAnsi="Menlo" w:cs="Menlo"/>
          <w:color w:val="292929"/>
          <w:kern w:val="0"/>
          <w:sz w:val="17"/>
          <w:szCs w:val="17"/>
          <w:lang w:bidi="ar-SA"/>
        </w:rPr>
        <w:t>袴田</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袴田事件</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特別抗告</w:t>
      </w:r>
      <w:r w:rsidRPr="003974AF">
        <w:rPr>
          <w:rFonts w:ascii="Menlo" w:eastAsia="ＭＳ Ｐゴシック" w:hAnsi="Menlo" w:cs="Menlo"/>
          <w:color w:val="292929"/>
          <w:kern w:val="0"/>
          <w:sz w:val="17"/>
          <w:szCs w:val="17"/>
          <w:lang w:bidi="ar-SA"/>
        </w:rPr>
        <w:t>)" |</w:t>
      </w:r>
      <w:proofErr w:type="spellStart"/>
      <w:r w:rsidRPr="003974AF">
        <w:rPr>
          <w:rFonts w:ascii="Menlo" w:eastAsia="ＭＳ Ｐゴシック" w:hAnsi="Menlo" w:cs="Menlo"/>
          <w:color w:val="292929"/>
          <w:kern w:val="0"/>
          <w:sz w:val="17"/>
          <w:szCs w:val="17"/>
          <w:lang w:bidi="ar-SA"/>
        </w:rPr>
        <w:t>pbcopy</w:t>
      </w:r>
      <w:proofErr w:type="spellEnd"/>
      <w:r w:rsidRPr="003974AF">
        <w:rPr>
          <w:rFonts w:ascii="Menlo" w:eastAsia="ＭＳ Ｐゴシック" w:hAnsi="Menlo" w:cs="Menlo"/>
          <w:color w:val="292929"/>
          <w:kern w:val="0"/>
          <w:sz w:val="17"/>
          <w:szCs w:val="17"/>
          <w:lang w:bidi="ar-SA"/>
        </w:rPr>
        <w:t xml:space="preserve">    https://note.com/hirono2020kk/n/n6e974083216a   2023-03-19 06:50:51</w:t>
      </w:r>
    </w:p>
    <w:p w14:paraId="0223DA7A"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 h3-mysql-regexp-html.py -s "2023.+(</w:t>
      </w:r>
      <w:r w:rsidRPr="003974AF">
        <w:rPr>
          <w:rFonts w:ascii="Menlo" w:eastAsia="ＭＳ Ｐゴシック" w:hAnsi="Menlo" w:cs="Menlo"/>
          <w:color w:val="292929"/>
          <w:kern w:val="0"/>
          <w:sz w:val="17"/>
          <w:szCs w:val="17"/>
          <w:lang w:bidi="ar-SA"/>
        </w:rPr>
        <w:t>袴田</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袴田事件</w:t>
      </w:r>
      <w:r w:rsidRPr="003974AF">
        <w:rPr>
          <w:rFonts w:ascii="Menlo" w:eastAsia="ＭＳ Ｐゴシック" w:hAnsi="Menlo" w:cs="Menlo"/>
          <w:color w:val="292929"/>
          <w:kern w:val="0"/>
          <w:sz w:val="17"/>
          <w:szCs w:val="17"/>
          <w:lang w:bidi="ar-SA"/>
        </w:rPr>
        <w:t>|</w:t>
      </w:r>
      <w:r w:rsidRPr="003974AF">
        <w:rPr>
          <w:rFonts w:ascii="Menlo" w:eastAsia="ＭＳ Ｐゴシック" w:hAnsi="Menlo" w:cs="Menlo"/>
          <w:color w:val="292929"/>
          <w:kern w:val="0"/>
          <w:sz w:val="17"/>
          <w:szCs w:val="17"/>
          <w:lang w:bidi="ar-SA"/>
        </w:rPr>
        <w:t>特別抗告</w:t>
      </w:r>
      <w:r w:rsidRPr="003974AF">
        <w:rPr>
          <w:rFonts w:ascii="Menlo" w:eastAsia="ＭＳ Ｐゴシック" w:hAnsi="Menlo" w:cs="Menlo"/>
          <w:color w:val="292929"/>
          <w:kern w:val="0"/>
          <w:sz w:val="17"/>
          <w:szCs w:val="17"/>
          <w:lang w:bidi="ar-SA"/>
        </w:rPr>
        <w:t>)" |</w:t>
      </w:r>
      <w:proofErr w:type="spellStart"/>
      <w:r w:rsidRPr="003974AF">
        <w:rPr>
          <w:rFonts w:ascii="Menlo" w:eastAsia="ＭＳ Ｐゴシック" w:hAnsi="Menlo" w:cs="Menlo"/>
          <w:color w:val="292929"/>
          <w:kern w:val="0"/>
          <w:sz w:val="17"/>
          <w:szCs w:val="17"/>
          <w:lang w:bidi="ar-SA"/>
        </w:rPr>
        <w:t>pbcopy</w:t>
      </w:r>
      <w:proofErr w:type="spellEnd"/>
      <w:r w:rsidRPr="003974AF">
        <w:rPr>
          <w:rFonts w:ascii="Menlo" w:eastAsia="ＭＳ Ｐゴシック" w:hAnsi="Menlo" w:cs="Menlo"/>
          <w:color w:val="292929"/>
          <w:kern w:val="0"/>
          <w:sz w:val="17"/>
          <w:szCs w:val="17"/>
          <w:lang w:bidi="ar-SA"/>
        </w:rPr>
        <w:t xml:space="preserve"> https://note.com/hirono2020kk/n/n5adaeb695137   2023-03-19 07:01:48</w:t>
      </w:r>
    </w:p>
    <w:p w14:paraId="34811CB7"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 xml:space="preserve">❯ qks3 </w:t>
      </w:r>
      <w:r w:rsidRPr="003974AF">
        <w:rPr>
          <w:rFonts w:ascii="Menlo" w:eastAsia="ＭＳ Ｐゴシック" w:hAnsi="Menlo" w:cs="Menlo"/>
          <w:color w:val="292929"/>
          <w:kern w:val="0"/>
          <w:sz w:val="17"/>
          <w:szCs w:val="17"/>
          <w:lang w:bidi="ar-SA"/>
        </w:rPr>
        <w:t>求刑より重い判決</w:t>
      </w:r>
      <w:r w:rsidRPr="003974AF">
        <w:rPr>
          <w:rFonts w:ascii="Menlo" w:eastAsia="ＭＳ Ｐゴシック" w:hAnsi="Menlo" w:cs="Menlo"/>
          <w:color w:val="292929"/>
          <w:kern w:val="0"/>
          <w:sz w:val="17"/>
          <w:szCs w:val="17"/>
          <w:lang w:bidi="ar-SA"/>
        </w:rPr>
        <w:t xml:space="preserve"> https://note.com/hirono2020kk/n/ned5e77055e0b   2023-03-19 07:53:43</w:t>
      </w:r>
    </w:p>
    <w:p w14:paraId="58375A45"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 xml:space="preserve">❯ qks3 </w:t>
      </w:r>
      <w:r w:rsidRPr="003974AF">
        <w:rPr>
          <w:rFonts w:ascii="Menlo" w:eastAsia="ＭＳ Ｐゴシック" w:hAnsi="Menlo" w:cs="Menlo"/>
          <w:color w:val="292929"/>
          <w:kern w:val="0"/>
          <w:sz w:val="17"/>
          <w:szCs w:val="17"/>
          <w:lang w:bidi="ar-SA"/>
        </w:rPr>
        <w:t>熊本地裁</w:t>
      </w:r>
      <w:r w:rsidRPr="003974AF">
        <w:rPr>
          <w:rFonts w:ascii="Menlo" w:eastAsia="ＭＳ Ｐゴシック" w:hAnsi="Menlo" w:cs="Menlo"/>
          <w:color w:val="292929"/>
          <w:kern w:val="0"/>
          <w:sz w:val="17"/>
          <w:szCs w:val="17"/>
          <w:lang w:bidi="ar-SA"/>
        </w:rPr>
        <w:t xml:space="preserve"> https://note.com/hirono2020kk/n/n39c4ea18f134   2023-03-19 09:34:47</w:t>
      </w:r>
    </w:p>
    <w:p w14:paraId="5E8EE5FA"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python</w:t>
      </w:r>
      <w:r w:rsidRPr="003974AF">
        <w:rPr>
          <w:rFonts w:ascii="Menlo" w:eastAsia="ＭＳ Ｐゴシック" w:hAnsi="Menlo" w:cs="Menlo"/>
          <w:color w:val="292929"/>
          <w:kern w:val="0"/>
          <w:sz w:val="17"/>
          <w:szCs w:val="17"/>
          <w:lang w:bidi="ar-SA"/>
        </w:rPr>
        <w:t>の</w:t>
      </w:r>
      <w:r w:rsidRPr="003974AF">
        <w:rPr>
          <w:rFonts w:ascii="Menlo" w:eastAsia="ＭＳ Ｐゴシック" w:hAnsi="Menlo" w:cs="Menlo"/>
          <w:color w:val="292929"/>
          <w:kern w:val="0"/>
          <w:sz w:val="17"/>
          <w:szCs w:val="17"/>
          <w:lang w:bidi="ar-SA"/>
        </w:rPr>
        <w:t>XML</w:t>
      </w:r>
      <w:r w:rsidRPr="003974AF">
        <w:rPr>
          <w:rFonts w:ascii="Menlo" w:eastAsia="ＭＳ Ｐゴシック" w:hAnsi="Menlo" w:cs="Menlo"/>
          <w:color w:val="292929"/>
          <w:kern w:val="0"/>
          <w:sz w:val="17"/>
          <w:szCs w:val="17"/>
          <w:lang w:bidi="ar-SA"/>
        </w:rPr>
        <w:t>パーサーで</w:t>
      </w:r>
      <w:r w:rsidRPr="003974AF">
        <w:rPr>
          <w:rFonts w:ascii="Menlo" w:eastAsia="ＭＳ Ｐゴシック" w:hAnsi="Menlo" w:cs="Menlo"/>
          <w:color w:val="292929"/>
          <w:kern w:val="0"/>
          <w:sz w:val="17"/>
          <w:szCs w:val="17"/>
          <w:lang w:bidi="ar-SA"/>
        </w:rPr>
        <w:t>Kindle</w:t>
      </w:r>
      <w:r w:rsidRPr="003974AF">
        <w:rPr>
          <w:rFonts w:ascii="Menlo" w:eastAsia="ＭＳ Ｐゴシック" w:hAnsi="Menlo" w:cs="Menlo"/>
          <w:color w:val="292929"/>
          <w:kern w:val="0"/>
          <w:sz w:val="17"/>
          <w:szCs w:val="17"/>
          <w:lang w:bidi="ar-SA"/>
        </w:rPr>
        <w:t>本のタイトルを取得</w:t>
      </w:r>
      <w:r w:rsidRPr="003974AF">
        <w:rPr>
          <w:rFonts w:ascii="Menlo" w:eastAsia="ＭＳ Ｐゴシック" w:hAnsi="Menlo" w:cs="Menlo"/>
          <w:color w:val="292929"/>
          <w:kern w:val="0"/>
          <w:sz w:val="17"/>
          <w:szCs w:val="17"/>
          <w:lang w:bidi="ar-SA"/>
        </w:rPr>
        <w:t xml:space="preserve">  https://note.com/hirono2020kk/n/nfc57471c3277   2023-03-31 19:49:52</w:t>
      </w:r>
    </w:p>
    <w:p w14:paraId="2B198AA7"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2</w:t>
      </w:r>
      <w:r w:rsidRPr="003974AF">
        <w:rPr>
          <w:rFonts w:ascii="Menlo" w:eastAsia="ＭＳ Ｐゴシック" w:hAnsi="Menlo" w:cs="Menlo"/>
          <w:color w:val="292929"/>
          <w:kern w:val="0"/>
          <w:sz w:val="17"/>
          <w:szCs w:val="17"/>
          <w:lang w:bidi="ar-SA"/>
        </w:rPr>
        <w:t>つの異なる連番を使った</w:t>
      </w:r>
      <w:r w:rsidRPr="003974AF">
        <w:rPr>
          <w:rFonts w:ascii="Menlo" w:eastAsia="ＭＳ Ｐゴシック" w:hAnsi="Menlo" w:cs="Menlo"/>
          <w:color w:val="292929"/>
          <w:kern w:val="0"/>
          <w:sz w:val="17"/>
          <w:szCs w:val="17"/>
          <w:lang w:bidi="ar-SA"/>
        </w:rPr>
        <w:t>for</w:t>
      </w:r>
      <w:r w:rsidRPr="003974AF">
        <w:rPr>
          <w:rFonts w:ascii="Menlo" w:eastAsia="ＭＳ Ｐゴシック" w:hAnsi="Menlo" w:cs="Menlo"/>
          <w:color w:val="292929"/>
          <w:kern w:val="0"/>
          <w:sz w:val="17"/>
          <w:szCs w:val="17"/>
          <w:lang w:bidi="ar-SA"/>
        </w:rPr>
        <w:t>ループの処理</w:t>
      </w:r>
      <w:r w:rsidRPr="003974AF">
        <w:rPr>
          <w:rFonts w:ascii="Menlo" w:eastAsia="ＭＳ Ｐゴシック" w:hAnsi="Menlo" w:cs="Menlo"/>
          <w:color w:val="292929"/>
          <w:kern w:val="0"/>
          <w:sz w:val="17"/>
          <w:szCs w:val="17"/>
          <w:lang w:bidi="ar-SA"/>
        </w:rPr>
        <w:t xml:space="preserve">   https://note.com/hirono2020kk/n/n54e582eeacdf   2023-04-18 21:33:56</w:t>
      </w:r>
    </w:p>
    <w:p w14:paraId="0DE8F28D"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シェルで同一階層のディレクトリーに同じファイルをコピー</w:t>
      </w:r>
      <w:r w:rsidRPr="003974AF">
        <w:rPr>
          <w:rFonts w:ascii="Menlo" w:eastAsia="ＭＳ Ｐゴシック" w:hAnsi="Menlo" w:cs="Menlo"/>
          <w:color w:val="292929"/>
          <w:kern w:val="0"/>
          <w:sz w:val="17"/>
          <w:szCs w:val="17"/>
          <w:lang w:bidi="ar-SA"/>
        </w:rPr>
        <w:t xml:space="preserve"> https://note.com/hirono2020kk/n/na7b4fdbccfff   2023-05-08 16:38:48</w:t>
      </w:r>
    </w:p>
    <w:p w14:paraId="3CADC272"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高橋雄一郎弁護士の</w:t>
      </w:r>
      <w:r w:rsidRPr="003974AF">
        <w:rPr>
          <w:rFonts w:ascii="Menlo" w:eastAsia="ＭＳ Ｐゴシック" w:hAnsi="Menlo" w:cs="Menlo"/>
          <w:color w:val="292929"/>
          <w:kern w:val="0"/>
          <w:sz w:val="17"/>
          <w:szCs w:val="17"/>
          <w:lang w:bidi="ar-SA"/>
        </w:rPr>
        <w:t>Twitter</w:t>
      </w:r>
      <w:r w:rsidRPr="003974AF">
        <w:rPr>
          <w:rFonts w:ascii="Menlo" w:eastAsia="ＭＳ Ｐゴシック" w:hAnsi="Menlo" w:cs="Menlo"/>
          <w:color w:val="292929"/>
          <w:kern w:val="0"/>
          <w:sz w:val="17"/>
          <w:szCs w:val="17"/>
          <w:lang w:bidi="ar-SA"/>
        </w:rPr>
        <w:t>タイムラインでみかけた知的障害に関連したツイート</w:t>
      </w:r>
      <w:r w:rsidRPr="003974AF">
        <w:rPr>
          <w:rFonts w:ascii="Menlo" w:eastAsia="ＭＳ Ｐゴシック" w:hAnsi="Menlo" w:cs="Menlo"/>
          <w:color w:val="292929"/>
          <w:kern w:val="0"/>
          <w:sz w:val="17"/>
          <w:szCs w:val="17"/>
          <w:lang w:bidi="ar-SA"/>
        </w:rPr>
        <w:t xml:space="preserve">    https://note.com/hirono2020kk/n/n6854c12bdabf   2023-05-20 12:08:20</w:t>
      </w:r>
    </w:p>
    <w:p w14:paraId="7109643B"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proofErr w:type="gramStart"/>
      <w:r w:rsidRPr="003974AF">
        <w:rPr>
          <w:rFonts w:ascii="Menlo" w:eastAsia="ＭＳ Ｐゴシック" w:hAnsi="Menlo" w:cs="Menlo"/>
          <w:color w:val="292929"/>
          <w:kern w:val="0"/>
          <w:sz w:val="17"/>
          <w:szCs w:val="17"/>
          <w:lang w:bidi="ar-SA"/>
        </w:rPr>
        <w:t>えき</w:t>
      </w:r>
      <w:proofErr w:type="gramEnd"/>
      <w:r w:rsidRPr="003974AF">
        <w:rPr>
          <w:rFonts w:ascii="Menlo" w:eastAsia="ＭＳ Ｐゴシック" w:hAnsi="Menlo" w:cs="Menlo"/>
          <w:color w:val="292929"/>
          <w:kern w:val="0"/>
          <w:sz w:val="17"/>
          <w:szCs w:val="17"/>
          <w:lang w:bidi="ar-SA"/>
        </w:rPr>
        <w:t>なんロー</w:t>
      </w:r>
      <w:r w:rsidRPr="003974AF">
        <w:rPr>
          <w:rFonts w:ascii="Menlo" w:eastAsia="ＭＳ Ｐゴシック" w:hAnsi="Menlo" w:cs="Menlo"/>
          <w:color w:val="292929"/>
          <w:kern w:val="0"/>
          <w:sz w:val="17"/>
          <w:szCs w:val="17"/>
          <w:lang w:bidi="ar-SA"/>
        </w:rPr>
        <w:t>@ekinan_lawyer</w:t>
      </w:r>
      <w:r w:rsidRPr="003974AF">
        <w:rPr>
          <w:rFonts w:ascii="Menlo" w:eastAsia="ＭＳ Ｐゴシック" w:hAnsi="Menlo" w:cs="Menlo"/>
          <w:color w:val="292929"/>
          <w:kern w:val="0"/>
          <w:sz w:val="17"/>
          <w:szCs w:val="17"/>
          <w:lang w:bidi="ar-SA"/>
        </w:rPr>
        <w:t>のタイムラインと金沢地裁の裁判員裁判</w:t>
      </w:r>
      <w:r w:rsidRPr="003974AF">
        <w:rPr>
          <w:rFonts w:ascii="Menlo" w:eastAsia="ＭＳ Ｐゴシック" w:hAnsi="Menlo" w:cs="Menlo"/>
          <w:color w:val="292929"/>
          <w:kern w:val="0"/>
          <w:sz w:val="17"/>
          <w:szCs w:val="17"/>
          <w:lang w:bidi="ar-SA"/>
        </w:rPr>
        <w:t xml:space="preserve">  https://note.com/hirono2020kk/n/nf23ab098fad5   2023-05-21 21:48:32</w:t>
      </w:r>
    </w:p>
    <w:p w14:paraId="10571CF4"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令和</w:t>
      </w:r>
      <w:r w:rsidRPr="003974AF">
        <w:rPr>
          <w:rFonts w:ascii="Menlo" w:eastAsia="ＭＳ Ｐゴシック" w:hAnsi="Menlo" w:cs="Menlo"/>
          <w:color w:val="292929"/>
          <w:kern w:val="0"/>
          <w:sz w:val="17"/>
          <w:szCs w:val="17"/>
          <w:lang w:bidi="ar-SA"/>
        </w:rPr>
        <w:t>5</w:t>
      </w:r>
      <w:r w:rsidRPr="003974AF">
        <w:rPr>
          <w:rFonts w:ascii="Menlo" w:eastAsia="ＭＳ Ｐゴシック" w:hAnsi="Menlo" w:cs="Menlo"/>
          <w:color w:val="292929"/>
          <w:kern w:val="0"/>
          <w:sz w:val="17"/>
          <w:szCs w:val="17"/>
          <w:lang w:bidi="ar-SA"/>
        </w:rPr>
        <w:t>年</w:t>
      </w:r>
      <w:r w:rsidRPr="003974AF">
        <w:rPr>
          <w:rFonts w:ascii="Menlo" w:eastAsia="ＭＳ Ｐゴシック" w:hAnsi="Menlo" w:cs="Menlo"/>
          <w:color w:val="292929"/>
          <w:kern w:val="0"/>
          <w:sz w:val="17"/>
          <w:szCs w:val="17"/>
          <w:lang w:bidi="ar-SA"/>
        </w:rPr>
        <w:t>4</w:t>
      </w:r>
      <w:r w:rsidRPr="003974AF">
        <w:rPr>
          <w:rFonts w:ascii="Menlo" w:eastAsia="ＭＳ Ｐゴシック" w:hAnsi="Menlo" w:cs="Menlo"/>
          <w:color w:val="292929"/>
          <w:kern w:val="0"/>
          <w:sz w:val="17"/>
          <w:szCs w:val="17"/>
          <w:lang w:bidi="ar-SA"/>
        </w:rPr>
        <w:t>月</w:t>
      </w:r>
      <w:r w:rsidRPr="003974AF">
        <w:rPr>
          <w:rFonts w:ascii="Menlo" w:eastAsia="ＭＳ Ｐゴシック" w:hAnsi="Menlo" w:cs="Menlo"/>
          <w:color w:val="292929"/>
          <w:kern w:val="0"/>
          <w:sz w:val="17"/>
          <w:szCs w:val="17"/>
          <w:lang w:bidi="ar-SA"/>
        </w:rPr>
        <w:t>28</w:t>
      </w:r>
      <w:r w:rsidRPr="003974AF">
        <w:rPr>
          <w:rFonts w:ascii="Menlo" w:eastAsia="ＭＳ Ｐゴシック" w:hAnsi="Menlo" w:cs="Menlo"/>
          <w:color w:val="292929"/>
          <w:kern w:val="0"/>
          <w:sz w:val="17"/>
          <w:szCs w:val="17"/>
          <w:lang w:bidi="ar-SA"/>
        </w:rPr>
        <w:t>日に金沢地方検察庁</w:t>
      </w:r>
      <w:proofErr w:type="gramStart"/>
      <w:r w:rsidRPr="003974AF">
        <w:rPr>
          <w:rFonts w:ascii="Menlo" w:eastAsia="ＭＳ Ｐゴシック" w:hAnsi="Menlo" w:cs="Menlo"/>
          <w:color w:val="292929"/>
          <w:kern w:val="0"/>
          <w:sz w:val="17"/>
          <w:szCs w:val="17"/>
          <w:lang w:bidi="ar-SA"/>
        </w:rPr>
        <w:t>で</w:t>
      </w:r>
      <w:proofErr w:type="gramEnd"/>
      <w:r w:rsidRPr="003974AF">
        <w:rPr>
          <w:rFonts w:ascii="Menlo" w:eastAsia="ＭＳ Ｐゴシック" w:hAnsi="Menlo" w:cs="Menlo"/>
          <w:color w:val="292929"/>
          <w:kern w:val="0"/>
          <w:sz w:val="17"/>
          <w:szCs w:val="17"/>
          <w:lang w:bidi="ar-SA"/>
        </w:rPr>
        <w:t>交付を受けた再審請求のための判決謄本（</w:t>
      </w:r>
      <w:r w:rsidRPr="003974AF">
        <w:rPr>
          <w:rFonts w:ascii="Menlo" w:eastAsia="ＭＳ Ｐゴシック" w:hAnsi="Menlo" w:cs="Menlo"/>
          <w:color w:val="292929"/>
          <w:kern w:val="0"/>
          <w:sz w:val="17"/>
          <w:szCs w:val="17"/>
          <w:lang w:bidi="ar-SA"/>
        </w:rPr>
        <w:t>45</w:t>
      </w:r>
      <w:r w:rsidRPr="003974AF">
        <w:rPr>
          <w:rFonts w:ascii="Menlo" w:eastAsia="ＭＳ Ｐゴシック" w:hAnsi="Menlo" w:cs="Menlo"/>
          <w:color w:val="292929"/>
          <w:kern w:val="0"/>
          <w:sz w:val="17"/>
          <w:szCs w:val="17"/>
          <w:lang w:bidi="ar-SA"/>
        </w:rPr>
        <w:t>枚印紙代</w:t>
      </w:r>
      <w:r w:rsidRPr="003974AF">
        <w:rPr>
          <w:rFonts w:ascii="Menlo" w:eastAsia="ＭＳ Ｐゴシック" w:hAnsi="Menlo" w:cs="Menlo"/>
          <w:color w:val="292929"/>
          <w:kern w:val="0"/>
          <w:sz w:val="17"/>
          <w:szCs w:val="17"/>
          <w:lang w:bidi="ar-SA"/>
        </w:rPr>
        <w:t>2700</w:t>
      </w:r>
      <w:r w:rsidRPr="003974AF">
        <w:rPr>
          <w:rFonts w:ascii="Menlo" w:eastAsia="ＭＳ Ｐゴシック" w:hAnsi="Menlo" w:cs="Menlo"/>
          <w:color w:val="292929"/>
          <w:kern w:val="0"/>
          <w:sz w:val="17"/>
          <w:szCs w:val="17"/>
          <w:lang w:bidi="ar-SA"/>
        </w:rPr>
        <w:t>円）</w:t>
      </w:r>
      <w:r w:rsidRPr="003974AF">
        <w:rPr>
          <w:rFonts w:ascii="Menlo" w:eastAsia="ＭＳ Ｐゴシック" w:hAnsi="Menlo" w:cs="Menlo"/>
          <w:color w:val="292929"/>
          <w:kern w:val="0"/>
          <w:sz w:val="17"/>
          <w:szCs w:val="17"/>
          <w:lang w:bidi="ar-SA"/>
        </w:rPr>
        <w:t xml:space="preserve">  https://note.com/hirono2020kk/n/n746a9e004123   2023-05-22 12:56:36</w:t>
      </w:r>
    </w:p>
    <w:p w14:paraId="78FE774E"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proofErr w:type="gramStart"/>
      <w:r w:rsidRPr="003974AF">
        <w:rPr>
          <w:rFonts w:ascii="Menlo" w:eastAsia="ＭＳ Ｐゴシック" w:hAnsi="Menlo" w:cs="Menlo"/>
          <w:color w:val="292929"/>
          <w:kern w:val="0"/>
          <w:sz w:val="17"/>
          <w:szCs w:val="17"/>
          <w:lang w:bidi="ar-SA"/>
        </w:rPr>
        <w:t>えき</w:t>
      </w:r>
      <w:proofErr w:type="gramEnd"/>
      <w:r w:rsidRPr="003974AF">
        <w:rPr>
          <w:rFonts w:ascii="Menlo" w:eastAsia="ＭＳ Ｐゴシック" w:hAnsi="Menlo" w:cs="Menlo"/>
          <w:color w:val="292929"/>
          <w:kern w:val="0"/>
          <w:sz w:val="17"/>
          <w:szCs w:val="17"/>
          <w:lang w:bidi="ar-SA"/>
        </w:rPr>
        <w:t>なんロー</w:t>
      </w:r>
      <w:r w:rsidRPr="003974AF">
        <w:rPr>
          <w:rFonts w:ascii="Menlo" w:eastAsia="ＭＳ Ｐゴシック" w:hAnsi="Menlo" w:cs="Menlo"/>
          <w:color w:val="292929"/>
          <w:kern w:val="0"/>
          <w:sz w:val="17"/>
          <w:szCs w:val="17"/>
          <w:lang w:bidi="ar-SA"/>
        </w:rPr>
        <w:t>@ekinan_lawyer</w:t>
      </w:r>
      <w:r w:rsidRPr="003974AF">
        <w:rPr>
          <w:rFonts w:ascii="Menlo" w:eastAsia="ＭＳ Ｐゴシック" w:hAnsi="Menlo" w:cs="Menlo"/>
          <w:color w:val="292929"/>
          <w:kern w:val="0"/>
          <w:sz w:val="17"/>
          <w:szCs w:val="17"/>
          <w:lang w:bidi="ar-SA"/>
        </w:rPr>
        <w:t>のタイムラインで知った、小倉秀夫弁護士の</w:t>
      </w:r>
      <w:r w:rsidRPr="003974AF">
        <w:rPr>
          <w:rFonts w:ascii="Menlo" w:eastAsia="ＭＳ Ｐゴシック" w:hAnsi="Menlo" w:cs="Menlo"/>
          <w:color w:val="292929"/>
          <w:kern w:val="0"/>
          <w:sz w:val="17"/>
          <w:szCs w:val="17"/>
          <w:lang w:bidi="ar-SA"/>
        </w:rPr>
        <w:t>Twitter</w:t>
      </w:r>
      <w:r w:rsidRPr="003974AF">
        <w:rPr>
          <w:rFonts w:ascii="Menlo" w:eastAsia="ＭＳ Ｐゴシック" w:hAnsi="Menlo" w:cs="Menlo"/>
          <w:color w:val="292929"/>
          <w:kern w:val="0"/>
          <w:sz w:val="17"/>
          <w:szCs w:val="17"/>
          <w:lang w:bidi="ar-SA"/>
        </w:rPr>
        <w:t>アカウントの凍結</w:t>
      </w:r>
      <w:r w:rsidRPr="003974AF">
        <w:rPr>
          <w:rFonts w:ascii="Menlo" w:eastAsia="ＭＳ Ｐゴシック" w:hAnsi="Menlo" w:cs="Menlo"/>
          <w:color w:val="292929"/>
          <w:kern w:val="0"/>
          <w:sz w:val="17"/>
          <w:szCs w:val="17"/>
          <w:lang w:bidi="ar-SA"/>
        </w:rPr>
        <w:t xml:space="preserve"> https://note.com/hirono2020kk/n/nd74e8f5c2285   2023-05-22 13:22:21</w:t>
      </w:r>
    </w:p>
    <w:p w14:paraId="5533F427"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proofErr w:type="gramStart"/>
      <w:r w:rsidRPr="003974AF">
        <w:rPr>
          <w:rFonts w:ascii="Menlo" w:eastAsia="ＭＳ Ｐゴシック" w:hAnsi="Menlo" w:cs="Menlo"/>
          <w:color w:val="292929"/>
          <w:kern w:val="0"/>
          <w:sz w:val="17"/>
          <w:szCs w:val="17"/>
          <w:lang w:bidi="ar-SA"/>
        </w:rPr>
        <w:t>えき</w:t>
      </w:r>
      <w:proofErr w:type="gramEnd"/>
      <w:r w:rsidRPr="003974AF">
        <w:rPr>
          <w:rFonts w:ascii="Menlo" w:eastAsia="ＭＳ Ｐゴシック" w:hAnsi="Menlo" w:cs="Menlo"/>
          <w:color w:val="292929"/>
          <w:kern w:val="0"/>
          <w:sz w:val="17"/>
          <w:szCs w:val="17"/>
          <w:lang w:bidi="ar-SA"/>
        </w:rPr>
        <w:t>なんロー</w:t>
      </w:r>
      <w:r w:rsidRPr="003974AF">
        <w:rPr>
          <w:rFonts w:ascii="Menlo" w:eastAsia="ＭＳ Ｐゴシック" w:hAnsi="Menlo" w:cs="Menlo"/>
          <w:color w:val="292929"/>
          <w:kern w:val="0"/>
          <w:sz w:val="17"/>
          <w:szCs w:val="17"/>
          <w:lang w:bidi="ar-SA"/>
        </w:rPr>
        <w:t>@ekinan_lawyer</w:t>
      </w:r>
      <w:r w:rsidRPr="003974AF">
        <w:rPr>
          <w:rFonts w:ascii="Menlo" w:eastAsia="ＭＳ Ｐゴシック" w:hAnsi="Menlo" w:cs="Menlo"/>
          <w:color w:val="292929"/>
          <w:kern w:val="0"/>
          <w:sz w:val="17"/>
          <w:szCs w:val="17"/>
          <w:lang w:bidi="ar-SA"/>
        </w:rPr>
        <w:t>のタイムラインで発見した刑裁サイ太の岡口事件ツイート</w:t>
      </w:r>
      <w:r w:rsidRPr="003974AF">
        <w:rPr>
          <w:rFonts w:ascii="Menlo" w:eastAsia="ＭＳ Ｐゴシック" w:hAnsi="Menlo" w:cs="Menlo"/>
          <w:color w:val="292929"/>
          <w:kern w:val="0"/>
          <w:sz w:val="17"/>
          <w:szCs w:val="17"/>
          <w:lang w:bidi="ar-SA"/>
        </w:rPr>
        <w:t xml:space="preserve">  https://note.com/hirono2020kk/n/n79af5a1afa3c   2023-05-22 14:39:16</w:t>
      </w:r>
    </w:p>
    <w:p w14:paraId="452A7015"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「裁判長！　ここは懲役４年でどう</w:t>
      </w:r>
      <w:proofErr w:type="gramStart"/>
      <w:r w:rsidRPr="003974AF">
        <w:rPr>
          <w:rFonts w:ascii="Menlo" w:eastAsia="ＭＳ Ｐゴシック" w:hAnsi="Menlo" w:cs="Menlo"/>
          <w:color w:val="292929"/>
          <w:kern w:val="0"/>
          <w:sz w:val="17"/>
          <w:szCs w:val="17"/>
          <w:lang w:bidi="ar-SA"/>
        </w:rPr>
        <w:t>すか</w:t>
      </w:r>
      <w:proofErr w:type="gramEnd"/>
      <w:r w:rsidRPr="003974AF">
        <w:rPr>
          <w:rFonts w:ascii="Menlo" w:eastAsia="ＭＳ Ｐゴシック" w:hAnsi="Menlo" w:cs="Menlo"/>
          <w:color w:val="292929"/>
          <w:kern w:val="0"/>
          <w:sz w:val="17"/>
          <w:szCs w:val="17"/>
          <w:lang w:bidi="ar-SA"/>
        </w:rPr>
        <w:t>」を</w:t>
      </w:r>
      <w:r w:rsidRPr="003974AF">
        <w:rPr>
          <w:rFonts w:ascii="Menlo" w:eastAsia="ＭＳ Ｐゴシック" w:hAnsi="Menlo" w:cs="Menlo"/>
          <w:color w:val="292929"/>
          <w:kern w:val="0"/>
          <w:sz w:val="17"/>
          <w:szCs w:val="17"/>
          <w:lang w:bidi="ar-SA"/>
        </w:rPr>
        <w:t>Amazon</w:t>
      </w:r>
      <w:r w:rsidRPr="003974AF">
        <w:rPr>
          <w:rFonts w:ascii="Menlo" w:eastAsia="ＭＳ Ｐゴシック" w:hAnsi="Menlo" w:cs="Menlo"/>
          <w:color w:val="292929"/>
          <w:kern w:val="0"/>
          <w:sz w:val="17"/>
          <w:szCs w:val="17"/>
          <w:lang w:bidi="ar-SA"/>
        </w:rPr>
        <w:t>プライムビデオで視聴</w:t>
      </w:r>
      <w:r w:rsidRPr="003974AF">
        <w:rPr>
          <w:rFonts w:ascii="Menlo" w:eastAsia="ＭＳ Ｐゴシック" w:hAnsi="Menlo" w:cs="Menlo"/>
          <w:color w:val="292929"/>
          <w:kern w:val="0"/>
          <w:sz w:val="17"/>
          <w:szCs w:val="17"/>
          <w:lang w:bidi="ar-SA"/>
        </w:rPr>
        <w:t xml:space="preserve">    https://note.com/hirono2020kk/n/n5347256780bd   2023-05-22 20:02:54</w:t>
      </w:r>
    </w:p>
    <w:p w14:paraId="081AAF66" w14:textId="77777777" w:rsidR="003974AF" w:rsidRPr="003974AF" w:rsidRDefault="003974AF" w:rsidP="003974AF">
      <w:pPr>
        <w:shd w:val="clear" w:color="auto" w:fill="FFFFFF"/>
        <w:suppressAutoHyphens w:val="0"/>
        <w:spacing w:line="255" w:lineRule="atLeast"/>
        <w:rPr>
          <w:rFonts w:ascii="Menlo" w:eastAsia="ＭＳ Ｐゴシック" w:hAnsi="Menlo" w:cs="Menlo"/>
          <w:color w:val="292929"/>
          <w:kern w:val="0"/>
          <w:sz w:val="17"/>
          <w:szCs w:val="17"/>
          <w:lang w:bidi="ar-SA"/>
        </w:rPr>
      </w:pPr>
      <w:r w:rsidRPr="003974AF">
        <w:rPr>
          <w:rFonts w:ascii="Menlo" w:eastAsia="ＭＳ Ｐゴシック" w:hAnsi="Menlo" w:cs="Menlo"/>
          <w:color w:val="292929"/>
          <w:kern w:val="0"/>
          <w:sz w:val="17"/>
          <w:szCs w:val="17"/>
          <w:lang w:bidi="ar-SA"/>
        </w:rPr>
        <w:t>深澤諭史弁護士のタイムラインから知った、龍谷大学で公開されているという団藤重光元最高裁判事のノート</w:t>
      </w:r>
      <w:r w:rsidRPr="003974AF">
        <w:rPr>
          <w:rFonts w:ascii="Menlo" w:eastAsia="ＭＳ Ｐゴシック" w:hAnsi="Menlo" w:cs="Menlo"/>
          <w:color w:val="292929"/>
          <w:kern w:val="0"/>
          <w:sz w:val="17"/>
          <w:szCs w:val="17"/>
          <w:lang w:bidi="ar-SA"/>
        </w:rPr>
        <w:t xml:space="preserve">   https://note.com/hirono2020kk/n/n1059f3506159   2023-05-22 21:21:30</w:t>
      </w:r>
    </w:p>
    <w:p w14:paraId="64A756EE" w14:textId="77777777" w:rsidR="003974AF" w:rsidRPr="003974AF" w:rsidRDefault="003974AF" w:rsidP="002B2265">
      <w:pPr>
        <w:rPr>
          <w:rFonts w:ascii="ＭＳ 明朝" w:eastAsia="ＭＳ 明朝" w:hAnsi="ＭＳ 明朝" w:cs="ＭＳ 明朝"/>
        </w:rPr>
      </w:pPr>
    </w:p>
    <w:p w14:paraId="24D0C479" w14:textId="41EF8BB6" w:rsidR="002B2265" w:rsidRDefault="003974AF" w:rsidP="002B2265">
      <w:pPr>
        <w:rPr>
          <w:rFonts w:ascii="ＭＳ 明朝" w:eastAsia="ＭＳ 明朝" w:hAnsi="ＭＳ 明朝" w:cs="ＭＳ 明朝"/>
        </w:rPr>
      </w:pPr>
      <w:r>
        <w:rPr>
          <w:rFonts w:ascii="ＭＳ 明朝" w:eastAsia="ＭＳ 明朝" w:hAnsi="ＭＳ 明朝" w:cs="ＭＳ 明朝" w:hint="eastAsia"/>
        </w:rPr>
        <w:t xml:space="preserve">　テキストデータとして貼り付け、書式がわかりづらくなっていますが、元はExcelのデータになります。だいぶん前に作ったのでよくわからない部分があるのですが、プログラムでnoteの記事を取得しています。</w:t>
      </w:r>
    </w:p>
    <w:p w14:paraId="3FF83B5A" w14:textId="77777777" w:rsidR="003974AF" w:rsidRDefault="003974AF" w:rsidP="002B2265">
      <w:pPr>
        <w:rPr>
          <w:rFonts w:ascii="ＭＳ 明朝" w:eastAsia="ＭＳ 明朝" w:hAnsi="ＭＳ 明朝" w:cs="ＭＳ 明朝"/>
        </w:rPr>
      </w:pPr>
    </w:p>
    <w:p w14:paraId="5C230A83" w14:textId="58BFB1C9" w:rsidR="003974AF" w:rsidRDefault="003974AF" w:rsidP="002B2265">
      <w:pPr>
        <w:rPr>
          <w:rFonts w:ascii="ＭＳ 明朝" w:eastAsia="ＭＳ 明朝" w:hAnsi="ＭＳ 明朝" w:cs="ＭＳ 明朝"/>
        </w:rPr>
      </w:pPr>
      <w:r>
        <w:rPr>
          <w:rFonts w:ascii="ＭＳ 明朝" w:eastAsia="ＭＳ 明朝" w:hAnsi="ＭＳ 明朝" w:cs="ＭＳ 明朝" w:hint="eastAsia"/>
        </w:rPr>
        <w:t xml:space="preserve">　一度に取得できる最新の記事の数が多くなかったとも思うのですが、時間の取得は最終更新日時になるのかと思われます。</w:t>
      </w:r>
    </w:p>
    <w:p w14:paraId="1F24AAF3" w14:textId="77777777" w:rsidR="003974AF" w:rsidRDefault="003974AF" w:rsidP="002B2265">
      <w:pPr>
        <w:rPr>
          <w:rFonts w:ascii="ＭＳ 明朝" w:eastAsia="ＭＳ 明朝" w:hAnsi="ＭＳ 明朝" w:cs="ＭＳ 明朝"/>
        </w:rPr>
      </w:pPr>
    </w:p>
    <w:p w14:paraId="218C616F" w14:textId="3B5B966F" w:rsidR="003974AF" w:rsidRDefault="003974AF" w:rsidP="002B2265">
      <w:pPr>
        <w:rPr>
          <w:rFonts w:ascii="ＭＳ 明朝" w:eastAsia="ＭＳ 明朝" w:hAnsi="ＭＳ 明朝" w:cs="ＭＳ 明朝"/>
        </w:rPr>
      </w:pPr>
      <w:r>
        <w:rPr>
          <w:rFonts w:ascii="ＭＳ 明朝" w:eastAsia="ＭＳ 明朝" w:hAnsi="ＭＳ 明朝" w:cs="ＭＳ 明朝" w:hint="eastAsia"/>
        </w:rPr>
        <w:t xml:space="preserve">　noteには非公式のAPIがあって、1月に指定した記事の詳細情報を取得するコードをネットで見つけ、それを叩き台に作成したプログラムがあったのですが、</w:t>
      </w:r>
      <w:r w:rsidR="008C0CB5">
        <w:rPr>
          <w:rFonts w:ascii="ＭＳ 明朝" w:eastAsia="ＭＳ 明朝" w:hAnsi="ＭＳ 明朝" w:cs="ＭＳ 明朝" w:hint="eastAsia"/>
        </w:rPr>
        <w:t>すぐには見つからなくなっていました。</w:t>
      </w:r>
    </w:p>
    <w:p w14:paraId="78C3A452" w14:textId="77777777" w:rsidR="008C0CB5" w:rsidRDefault="008C0CB5" w:rsidP="002B2265">
      <w:pPr>
        <w:rPr>
          <w:rFonts w:ascii="ＭＳ 明朝" w:eastAsia="ＭＳ 明朝" w:hAnsi="ＭＳ 明朝" w:cs="ＭＳ 明朝"/>
        </w:rPr>
      </w:pPr>
    </w:p>
    <w:p w14:paraId="52F09F1F" w14:textId="290008F8" w:rsidR="008C0CB5" w:rsidRDefault="008C0CB5" w:rsidP="002B2265">
      <w:pPr>
        <w:rPr>
          <w:rFonts w:ascii="ＭＳ 明朝" w:eastAsia="ＭＳ 明朝" w:hAnsi="ＭＳ 明朝" w:cs="ＭＳ 明朝"/>
        </w:rPr>
      </w:pPr>
      <w:r>
        <w:rPr>
          <w:rFonts w:ascii="ＭＳ 明朝" w:eastAsia="ＭＳ 明朝" w:hAnsi="ＭＳ 明朝" w:cs="ＭＳ 明朝" w:hint="eastAsia"/>
        </w:rPr>
        <w:t xml:space="preserve">　それもNode.jsという余り使い慣れないプログラム言語でのコードでした。書籍が欲しくなり、時間を有効的に使いたいと真剣に考えたきっかけで、これがnoteの有料記事とKindleの電子書籍・ペーパーバック本の出版につながりました。</w:t>
      </w:r>
    </w:p>
    <w:p w14:paraId="14CDC341" w14:textId="77777777" w:rsidR="008C0CB5" w:rsidRDefault="008C0CB5" w:rsidP="002B2265">
      <w:pPr>
        <w:rPr>
          <w:rFonts w:ascii="ＭＳ 明朝" w:eastAsia="ＭＳ 明朝" w:hAnsi="ＭＳ 明朝" w:cs="ＭＳ 明朝"/>
        </w:rPr>
      </w:pPr>
    </w:p>
    <w:p w14:paraId="02A7D5DA" w14:textId="020CCDA0" w:rsidR="008C0CB5" w:rsidRDefault="008C0CB5" w:rsidP="002B2265">
      <w:pPr>
        <w:rPr>
          <w:rFonts w:ascii="ＭＳ 明朝" w:eastAsia="ＭＳ 明朝" w:hAnsi="ＭＳ 明朝" w:cs="ＭＳ 明朝"/>
        </w:rPr>
      </w:pPr>
      <w:r>
        <w:rPr>
          <w:rFonts w:ascii="ＭＳ 明朝" w:eastAsia="ＭＳ 明朝" w:hAnsi="ＭＳ 明朝" w:cs="ＭＳ 明朝" w:hint="eastAsia"/>
        </w:rPr>
        <w:lastRenderedPageBreak/>
        <w:t xml:space="preserve">　noteの有料記事というのは最初にテストと断り5万円の1つの記事に設定をしただけで、事実上の有料記事はまだ作成していないことになります。</w:t>
      </w:r>
    </w:p>
    <w:p w14:paraId="6C0C0DCC" w14:textId="77777777" w:rsidR="008C0CB5" w:rsidRDefault="008C0CB5" w:rsidP="002B2265">
      <w:pPr>
        <w:rPr>
          <w:rFonts w:ascii="ＭＳ 明朝" w:eastAsia="ＭＳ 明朝" w:hAnsi="ＭＳ 明朝" w:cs="ＭＳ 明朝"/>
        </w:rPr>
      </w:pPr>
    </w:p>
    <w:p w14:paraId="5E3DDE1A" w14:textId="2D9EBB08" w:rsidR="008C0CB5" w:rsidRDefault="005F6222" w:rsidP="002B2265">
      <w:pPr>
        <w:rPr>
          <w:rFonts w:ascii="ＭＳ 明朝" w:eastAsia="ＭＳ 明朝" w:hAnsi="ＭＳ 明朝" w:cs="ＭＳ 明朝"/>
        </w:rPr>
      </w:pPr>
      <w:r w:rsidRPr="005F6222">
        <w:rPr>
          <w:rFonts w:ascii="ＭＳ 明朝" w:eastAsia="ＭＳ 明朝" w:hAnsi="ＭＳ 明朝" w:cs="ＭＳ 明朝"/>
        </w:rPr>
        <w:t xml:space="preserve">- Node.jsとはなにか？なぜみんな使っているのか？ - </w:t>
      </w:r>
      <w:proofErr w:type="spellStart"/>
      <w:r w:rsidRPr="005F6222">
        <w:rPr>
          <w:rFonts w:ascii="ＭＳ 明朝" w:eastAsia="ＭＳ 明朝" w:hAnsi="ＭＳ 明朝" w:cs="ＭＳ 明朝"/>
        </w:rPr>
        <w:t>Qiita</w:t>
      </w:r>
      <w:proofErr w:type="spellEnd"/>
      <w:r w:rsidRPr="005F6222">
        <w:rPr>
          <w:rFonts w:ascii="ＭＳ 明朝" w:eastAsia="ＭＳ 明朝" w:hAnsi="ＭＳ 明朝" w:cs="ＭＳ 明朝"/>
        </w:rPr>
        <w:t xml:space="preserve"> </w:t>
      </w:r>
      <w:hyperlink r:id="rId45" w:history="1">
        <w:r w:rsidRPr="00A510E5">
          <w:rPr>
            <w:rStyle w:val="ab"/>
            <w:rFonts w:ascii="ＭＳ 明朝" w:eastAsia="ＭＳ 明朝" w:hAnsi="ＭＳ 明朝" w:cs="ＭＳ 明朝"/>
          </w:rPr>
          <w:t>https://qiita.com/non_cal/items/a8fee0b7ad96e67713eb</w:t>
        </w:r>
      </w:hyperlink>
    </w:p>
    <w:p w14:paraId="57C0B245" w14:textId="77777777" w:rsidR="005F6222" w:rsidRDefault="005F6222" w:rsidP="002B2265">
      <w:pPr>
        <w:rPr>
          <w:rFonts w:ascii="ＭＳ 明朝" w:eastAsia="ＭＳ 明朝" w:hAnsi="ＭＳ 明朝" w:cs="ＭＳ 明朝"/>
        </w:rPr>
      </w:pPr>
    </w:p>
    <w:p w14:paraId="467B1142" w14:textId="7116C1AB" w:rsidR="005F6222" w:rsidRDefault="00422BE1" w:rsidP="002B2265">
      <w:pPr>
        <w:rPr>
          <w:rFonts w:ascii="ＭＳ 明朝" w:eastAsia="ＭＳ 明朝" w:hAnsi="ＭＳ 明朝" w:cs="ＭＳ 明朝"/>
        </w:rPr>
      </w:pPr>
      <w:r w:rsidRPr="00422BE1">
        <w:rPr>
          <w:rFonts w:ascii="ＭＳ 明朝" w:eastAsia="ＭＳ 明朝" w:hAnsi="ＭＳ 明朝" w:cs="ＭＳ 明朝"/>
        </w:rPr>
        <w:t xml:space="preserve">- note株式会社 </w:t>
      </w:r>
      <w:hyperlink r:id="rId46" w:history="1">
        <w:r w:rsidRPr="00A510E5">
          <w:rPr>
            <w:rStyle w:val="ab"/>
            <w:rFonts w:ascii="ＭＳ 明朝" w:eastAsia="ＭＳ 明朝" w:hAnsi="ＭＳ 明朝" w:cs="ＭＳ 明朝"/>
          </w:rPr>
          <w:t>https://note.jp/</w:t>
        </w:r>
      </w:hyperlink>
    </w:p>
    <w:p w14:paraId="597B6619" w14:textId="77777777" w:rsidR="00422BE1" w:rsidRDefault="00422BE1" w:rsidP="002B2265">
      <w:pPr>
        <w:rPr>
          <w:rFonts w:ascii="ＭＳ 明朝" w:eastAsia="ＭＳ 明朝" w:hAnsi="ＭＳ 明朝" w:cs="ＭＳ 明朝"/>
        </w:rPr>
      </w:pPr>
    </w:p>
    <w:p w14:paraId="6C003C4E" w14:textId="77777777" w:rsidR="00422BE1" w:rsidRDefault="00422BE1" w:rsidP="00422BE1">
      <w:pPr>
        <w:pStyle w:val="aa"/>
      </w:pPr>
      <w:r>
        <w:t xml:space="preserve">≪≪≪ </w:t>
      </w:r>
      <w:proofErr w:type="spellStart"/>
      <w:r>
        <w:t>Macbook</w:t>
      </w:r>
      <w:proofErr w:type="spellEnd"/>
      <w:r>
        <w:t>-Air Word 2023/05/25 14:07:16 ≪≪≪</w:t>
      </w:r>
    </w:p>
    <w:p w14:paraId="56141593" w14:textId="77777777" w:rsidR="00422BE1" w:rsidRDefault="00422BE1" w:rsidP="00422BE1">
      <w:pPr>
        <w:pStyle w:val="aa"/>
      </w:pPr>
    </w:p>
    <w:p w14:paraId="57E3CD8C" w14:textId="5B8C9C8A" w:rsidR="00422BE1" w:rsidRDefault="00422BE1">
      <w:r>
        <w:br w:type="page"/>
      </w:r>
    </w:p>
    <w:p w14:paraId="3C5E48CD" w14:textId="0B5231FE" w:rsidR="00422BE1" w:rsidRDefault="00422BE1" w:rsidP="00422BE1">
      <w:pPr>
        <w:pStyle w:val="3"/>
        <w:spacing w:before="120" w:after="120"/>
      </w:pPr>
      <w:bookmarkStart w:id="14" w:name="_Toc136004611"/>
      <w:r>
        <w:rPr>
          <w:rFonts w:hint="eastAsia"/>
        </w:rPr>
        <w:lastRenderedPageBreak/>
        <w:t>Kindleの電子書籍・ペーパーバック本の出版</w:t>
      </w:r>
      <w:bookmarkEnd w:id="14"/>
    </w:p>
    <w:p w14:paraId="2830512E" w14:textId="77777777" w:rsidR="00422BE1" w:rsidRDefault="00422BE1" w:rsidP="00422BE1"/>
    <w:p w14:paraId="4FA3F44D" w14:textId="77777777" w:rsidR="00422BE1" w:rsidRDefault="00422BE1" w:rsidP="00422BE1">
      <w:pPr>
        <w:pStyle w:val="aa"/>
        <w:rPr>
          <w:rFonts w:ascii="Cambria Math" w:hAnsi="Cambria Math" w:cs="Cambria Math"/>
        </w:rPr>
      </w:pPr>
      <w:r>
        <w:rPr>
          <w:rFonts w:ascii="Cambria Math" w:hAnsi="Cambria Math" w:cs="Cambria Math"/>
        </w:rPr>
        <w:t>≫≫≫</w:t>
      </w:r>
      <w:r>
        <w:t xml:space="preserve"> </w:t>
      </w:r>
      <w:proofErr w:type="spellStart"/>
      <w:r>
        <w:t>Macbook</w:t>
      </w:r>
      <w:proofErr w:type="spellEnd"/>
      <w:r>
        <w:t xml:space="preserve">-Air Word 2023/05/25 14:08:17 </w:t>
      </w:r>
      <w:r>
        <w:rPr>
          <w:rFonts w:ascii="Cambria Math" w:hAnsi="Cambria Math" w:cs="Cambria Math"/>
        </w:rPr>
        <w:t>≫≫≫</w:t>
      </w:r>
    </w:p>
    <w:p w14:paraId="2FAFB2B6" w14:textId="77777777" w:rsidR="00422BE1" w:rsidRDefault="00422BE1" w:rsidP="00422BE1">
      <w:pPr>
        <w:pStyle w:val="aa"/>
        <w:rPr>
          <w:rFonts w:ascii="Cambria Math" w:hAnsi="Cambria Math" w:cs="Cambria Math"/>
        </w:rPr>
      </w:pPr>
    </w:p>
    <w:p w14:paraId="0575B1F9" w14:textId="76328151" w:rsidR="00422BE1" w:rsidRDefault="00422BE1" w:rsidP="00422BE1">
      <w:pPr>
        <w:rPr>
          <w:rFonts w:ascii="ＭＳ 明朝" w:eastAsia="ＭＳ 明朝" w:hAnsi="ＭＳ 明朝" w:cs="ＭＳ 明朝"/>
        </w:rPr>
      </w:pPr>
      <w:r>
        <w:rPr>
          <w:rFonts w:ascii="ＭＳ 明朝" w:eastAsia="ＭＳ 明朝" w:hAnsi="ＭＳ 明朝" w:cs="ＭＳ 明朝" w:hint="eastAsia"/>
        </w:rPr>
        <w:t xml:space="preserve">　だいぶん滞りがあるのですが、次のメール内容のとおり、6月2日が提出期限となっています。</w:t>
      </w:r>
    </w:p>
    <w:p w14:paraId="013DD631" w14:textId="77777777" w:rsidR="00422BE1" w:rsidRDefault="00422BE1" w:rsidP="00422BE1">
      <w:pPr>
        <w:rPr>
          <w:rFonts w:ascii="ＭＳ 明朝" w:eastAsia="ＭＳ 明朝" w:hAnsi="ＭＳ 明朝" w:cs="ＭＳ 明朝"/>
        </w:rPr>
      </w:pPr>
    </w:p>
    <w:p w14:paraId="7DCDF1AD" w14:textId="77777777" w:rsidR="00422BE1" w:rsidRDefault="00422BE1" w:rsidP="00422BE1">
      <w:pPr>
        <w:pStyle w:val="PB03"/>
        <w:ind w:left="960" w:right="240"/>
        <w:rPr>
          <w:rFonts w:eastAsia="ＭＳ Ｐゴシック"/>
        </w:rPr>
      </w:pPr>
      <w:r>
        <w:t>KDP 著者様</w:t>
      </w:r>
    </w:p>
    <w:p w14:paraId="60BD72C8" w14:textId="77777777" w:rsidR="00422BE1" w:rsidRDefault="00422BE1" w:rsidP="00422BE1">
      <w:pPr>
        <w:pStyle w:val="PB03"/>
        <w:ind w:left="960" w:right="240"/>
      </w:pPr>
      <w:r>
        <w:t>『さらば弁護士鉄道049／再審請求書を金沢地方裁判所刑事部に提出 』の予約注文を設定いただきありがとうございます。 配信日は 2023年06月06日 に設定されました。 提出期限を確認するには、本の設定ページの上部にあるタイマーが役立ちます。 タイマーには、本の提出期限までの残りの日数、時間数、分数が表示されます。</w:t>
      </w:r>
    </w:p>
    <w:p w14:paraId="5EE95A04" w14:textId="77777777" w:rsidR="00422BE1" w:rsidRDefault="00422BE1" w:rsidP="00422BE1">
      <w:pPr>
        <w:pStyle w:val="PB03"/>
        <w:ind w:left="960" w:right="240"/>
      </w:pPr>
      <w:r>
        <w:t>読者に配信する本のバージョンが完成しましたら、KDP の本棚から原稿ファイルをアップロードしてください。 「予約注文用に提出」をクリックしないと、アップロードしたファイルは保存されません。</w:t>
      </w:r>
    </w:p>
    <w:p w14:paraId="392F32DB" w14:textId="77777777" w:rsidR="00422BE1" w:rsidRDefault="00422BE1" w:rsidP="00422BE1">
      <w:pPr>
        <w:pStyle w:val="PB03"/>
        <w:ind w:left="960" w:right="240"/>
      </w:pPr>
      <w:r>
        <w:t>読者の期待を裏切らないために、原稿ファイルは必ず提出期限までにアップロードしてください。 期限までに原稿がアップロードされなかった場合は、予約注文がキャンセルされ、その後 1 年間は電子書籍の予約注文機能をご利用いただけなくなります。</w:t>
      </w:r>
    </w:p>
    <w:p w14:paraId="62BEC882" w14:textId="77777777" w:rsidR="00422BE1" w:rsidRDefault="00422BE1" w:rsidP="00422BE1">
      <w:pPr>
        <w:pStyle w:val="PB03"/>
        <w:ind w:left="960" w:right="240"/>
      </w:pPr>
      <w:r>
        <w:t>予約注文の要件について詳しくは、</w:t>
      </w:r>
      <w:r>
        <w:fldChar w:fldCharType="begin"/>
      </w:r>
      <w:r>
        <w:instrText>HYPERLINK "https://www.amazon.com/gp/f.html?C=1WE22NOQHFW2U&amp;K=3FQ8IQCCK210T&amp;M=urn:rtn:msg:2023052206563685551fa720684fd890a160ba36f0p0na&amp;R=315XJTD9SRA2V&amp;T=C&amp;U=https%3A%2F%2Fkdp.amazon.co.jp%2Fhelp%3FtopicId%3DAGSSZQVFKECO5%26ref_%3Dpe_3052080_398786000&amp;H=FKNLQHCEFFEQDVRWZY5A0HQITUYA&amp;ref_=pe_3052080_398786000" \t "_blank"</w:instrText>
      </w:r>
      <w:r>
        <w:fldChar w:fldCharType="separate"/>
      </w:r>
      <w:r>
        <w:rPr>
          <w:rStyle w:val="ab"/>
          <w:rFonts w:ascii="Calibri" w:hAnsi="Calibri" w:cs="Calibri"/>
          <w:color w:val="1155CC"/>
          <w:sz w:val="22"/>
          <w:szCs w:val="22"/>
        </w:rPr>
        <w:t>こちら</w:t>
      </w:r>
      <w:r>
        <w:fldChar w:fldCharType="end"/>
      </w:r>
      <w:r>
        <w:t>をご覧ください。</w:t>
      </w:r>
    </w:p>
    <w:p w14:paraId="4C1F11F8" w14:textId="77777777" w:rsidR="00422BE1" w:rsidRDefault="00422BE1" w:rsidP="00422BE1">
      <w:pPr>
        <w:pStyle w:val="PB03"/>
        <w:ind w:left="960" w:right="240"/>
      </w:pPr>
      <w:r>
        <w:t>今後ともよろしくお願いいたします。</w:t>
      </w:r>
      <w:r>
        <w:br/>
        <w:t>Kindle ダイレクト・パブリッシング チーム </w:t>
      </w:r>
    </w:p>
    <w:p w14:paraId="35BD5845" w14:textId="77777777" w:rsidR="00422BE1" w:rsidRPr="00422BE1" w:rsidRDefault="00422BE1" w:rsidP="00422BE1">
      <w:pPr>
        <w:pStyle w:val="PB01"/>
      </w:pPr>
    </w:p>
    <w:p w14:paraId="516F4C40" w14:textId="268105CE" w:rsidR="002B2265" w:rsidRDefault="00422BE1" w:rsidP="00422BE1">
      <w:pPr>
        <w:pStyle w:val="a4"/>
        <w:rPr>
          <w:rFonts w:ascii="ＭＳ 明朝" w:eastAsia="ＭＳ 明朝" w:hAnsi="ＭＳ 明朝" w:cs="ＭＳ 明朝"/>
          <w:shd w:val="clear" w:color="auto" w:fill="FFFFFF"/>
        </w:rPr>
      </w:pPr>
      <w:r>
        <w:rPr>
          <w:rFonts w:ascii="ＭＳ 明朝" w:eastAsia="ＭＳ 明朝" w:hAnsi="ＭＳ 明朝" w:cs="ＭＳ 明朝" w:hint="eastAsia"/>
        </w:rPr>
        <w:t xml:space="preserve">　「</w:t>
      </w:r>
      <w:r>
        <w:rPr>
          <w:rFonts w:ascii="Roboto" w:hAnsi="Roboto"/>
          <w:shd w:val="clear" w:color="auto" w:fill="FFFFFF"/>
        </w:rPr>
        <w:t>2023</w:t>
      </w:r>
      <w:r>
        <w:rPr>
          <w:rFonts w:ascii="ＭＳ 明朝" w:eastAsia="ＭＳ 明朝" w:hAnsi="ＭＳ 明朝" w:cs="ＭＳ 明朝" w:hint="eastAsia"/>
          <w:shd w:val="clear" w:color="auto" w:fill="FFFFFF"/>
        </w:rPr>
        <w:t>年</w:t>
      </w:r>
      <w:r>
        <w:rPr>
          <w:rFonts w:ascii="Roboto" w:hAnsi="Roboto"/>
          <w:shd w:val="clear" w:color="auto" w:fill="FFFFFF"/>
        </w:rPr>
        <w:t>06</w:t>
      </w:r>
      <w:r>
        <w:rPr>
          <w:rFonts w:ascii="ＭＳ 明朝" w:eastAsia="ＭＳ 明朝" w:hAnsi="ＭＳ 明朝" w:cs="ＭＳ 明朝" w:hint="eastAsia"/>
          <w:shd w:val="clear" w:color="auto" w:fill="FFFFFF"/>
        </w:rPr>
        <w:t>月</w:t>
      </w:r>
      <w:r>
        <w:rPr>
          <w:rFonts w:ascii="Roboto" w:hAnsi="Roboto"/>
          <w:shd w:val="clear" w:color="auto" w:fill="FFFFFF"/>
        </w:rPr>
        <w:t>02</w:t>
      </w:r>
      <w:r>
        <w:rPr>
          <w:rFonts w:ascii="ＭＳ 明朝" w:eastAsia="ＭＳ 明朝" w:hAnsi="ＭＳ 明朝" w:cs="ＭＳ 明朝" w:hint="eastAsia"/>
          <w:shd w:val="clear" w:color="auto" w:fill="FFFFFF"/>
        </w:rPr>
        <w:t>日までに</w:t>
      </w:r>
      <w:r>
        <w:rPr>
          <w:rFonts w:ascii="Roboto" w:hAnsi="Roboto"/>
          <w:shd w:val="clear" w:color="auto" w:fill="FFFFFF"/>
        </w:rPr>
        <w:t>KDP</w:t>
      </w:r>
      <w:r>
        <w:rPr>
          <w:rFonts w:ascii="ＭＳ 明朝" w:eastAsia="ＭＳ 明朝" w:hAnsi="ＭＳ 明朝" w:cs="ＭＳ 明朝" w:hint="eastAsia"/>
          <w:shd w:val="clear" w:color="auto" w:fill="FFFFFF"/>
        </w:rPr>
        <w:t>予約注文の原稿をアップロードしてください」がメールの件名になります。</w:t>
      </w:r>
    </w:p>
    <w:p w14:paraId="01293006" w14:textId="77777777" w:rsidR="0002509A" w:rsidRDefault="0002509A" w:rsidP="00422BE1">
      <w:pPr>
        <w:pStyle w:val="a4"/>
        <w:rPr>
          <w:rFonts w:ascii="ＭＳ 明朝" w:eastAsia="ＭＳ 明朝" w:hAnsi="ＭＳ 明朝" w:cs="ＭＳ 明朝"/>
          <w:shd w:val="clear" w:color="auto" w:fill="FFFFFF"/>
        </w:rPr>
      </w:pPr>
    </w:p>
    <w:p w14:paraId="14992EF5" w14:textId="67A780A5" w:rsidR="0002509A" w:rsidRDefault="0002509A" w:rsidP="00422BE1">
      <w:pPr>
        <w:pStyle w:val="a4"/>
        <w:rPr>
          <w:rFonts w:ascii="ＭＳ 明朝" w:eastAsia="ＭＳ 明朝" w:hAnsi="ＭＳ 明朝" w:cs="ＭＳ 明朝"/>
          <w:shd w:val="clear" w:color="auto" w:fill="FFFFFF"/>
        </w:rPr>
      </w:pPr>
      <w:r>
        <w:rPr>
          <w:rFonts w:ascii="ＭＳ 明朝" w:eastAsia="ＭＳ 明朝" w:hAnsi="ＭＳ 明朝" w:cs="ＭＳ 明朝" w:hint="eastAsia"/>
          <w:shd w:val="clear" w:color="auto" w:fill="FFFFFF"/>
        </w:rPr>
        <w:t xml:space="preserve">　電子書籍は013まで発売中となっていますが、014から048がファイルはあるもののまだ手つかずの状態となっています。ペーパーバック本の販売も前提としているので、かなり時間の掛かる骨の折れる作業になるかと思います。</w:t>
      </w:r>
    </w:p>
    <w:p w14:paraId="1C9D382B" w14:textId="77777777" w:rsidR="0002509A" w:rsidRDefault="0002509A" w:rsidP="00422BE1">
      <w:pPr>
        <w:pStyle w:val="a4"/>
        <w:rPr>
          <w:rFonts w:ascii="ＭＳ 明朝" w:eastAsia="ＭＳ 明朝" w:hAnsi="ＭＳ 明朝" w:cs="ＭＳ 明朝"/>
          <w:shd w:val="clear" w:color="auto" w:fill="FFFFFF"/>
        </w:rPr>
      </w:pPr>
    </w:p>
    <w:p w14:paraId="1D375822" w14:textId="56EA0B02" w:rsidR="0002509A" w:rsidRPr="00422BE1" w:rsidRDefault="0002509A" w:rsidP="00422BE1">
      <w:pPr>
        <w:pStyle w:val="a4"/>
      </w:pPr>
      <w:r>
        <w:rPr>
          <w:rFonts w:ascii="ＭＳ 明朝" w:eastAsia="ＭＳ 明朝" w:hAnsi="ＭＳ 明朝" w:cs="ＭＳ 明朝" w:hint="eastAsia"/>
          <w:shd w:val="clear" w:color="auto" w:fill="FFFFFF"/>
        </w:rPr>
        <w:t xml:space="preserve">　ペーパーバック本は紙の本として記録が残るので、他のブログ記事とは意味合いが異なるのですが、手間が掛かりデータ量も多くなります。</w:t>
      </w:r>
    </w:p>
    <w:p w14:paraId="157388EE" w14:textId="77777777" w:rsidR="002B2265" w:rsidRDefault="002B2265" w:rsidP="002B2265"/>
    <w:p w14:paraId="1D997BB8" w14:textId="77777777" w:rsidR="0002509A" w:rsidRDefault="0002509A" w:rsidP="0002509A">
      <w:pPr>
        <w:pStyle w:val="aa"/>
        <w:rPr>
          <w:rFonts w:ascii="Cambria Math" w:hAnsi="Cambria Math" w:cs="Cambria Math"/>
        </w:rPr>
      </w:pPr>
      <w:r>
        <w:rPr>
          <w:rFonts w:ascii="Cambria Math" w:hAnsi="Cambria Math" w:cs="Cambria Math"/>
        </w:rPr>
        <w:t>≪≪≪</w:t>
      </w:r>
      <w:r>
        <w:t xml:space="preserve"> </w:t>
      </w:r>
      <w:proofErr w:type="spellStart"/>
      <w:r>
        <w:t>Macbook</w:t>
      </w:r>
      <w:proofErr w:type="spellEnd"/>
      <w:r>
        <w:t xml:space="preserve">-Air Word 2023/05/25 14:19:47 </w:t>
      </w:r>
      <w:r>
        <w:rPr>
          <w:rFonts w:ascii="Cambria Math" w:hAnsi="Cambria Math" w:cs="Cambria Math"/>
        </w:rPr>
        <w:t>≪≪≪</w:t>
      </w:r>
    </w:p>
    <w:p w14:paraId="47F5DF5D" w14:textId="77777777" w:rsidR="0002509A" w:rsidRDefault="0002509A" w:rsidP="0002509A">
      <w:pPr>
        <w:pStyle w:val="aa"/>
        <w:rPr>
          <w:rFonts w:ascii="Cambria Math" w:hAnsi="Cambria Math" w:cs="Cambria Math"/>
        </w:rPr>
      </w:pPr>
    </w:p>
    <w:p w14:paraId="43F0A265" w14:textId="3E86C5A8" w:rsidR="0002509A" w:rsidRDefault="0002509A">
      <w:r>
        <w:br w:type="page"/>
      </w:r>
    </w:p>
    <w:p w14:paraId="535993D3" w14:textId="1ACD7E14" w:rsidR="002B2265" w:rsidRDefault="00856FF7" w:rsidP="002245B5">
      <w:pPr>
        <w:pStyle w:val="2"/>
        <w:spacing w:before="120" w:after="120"/>
      </w:pPr>
      <w:bookmarkStart w:id="15" w:name="_Toc136004612"/>
      <w:r>
        <w:rPr>
          <w:rFonts w:hint="eastAsia"/>
        </w:rPr>
        <w:lastRenderedPageBreak/>
        <w:t>刑事訴訟法第411条（著反正義）の準用</w:t>
      </w:r>
      <w:bookmarkEnd w:id="15"/>
    </w:p>
    <w:p w14:paraId="634CDDC3" w14:textId="77777777" w:rsidR="002245B5" w:rsidRDefault="002245B5" w:rsidP="002245B5"/>
    <w:p w14:paraId="441615CF" w14:textId="77777777" w:rsidR="002245B5" w:rsidRDefault="002245B5" w:rsidP="002245B5">
      <w:pPr>
        <w:pStyle w:val="aa"/>
        <w:rPr>
          <w:rFonts w:ascii="Cambria Math" w:hAnsi="Cambria Math" w:cs="Cambria Math"/>
        </w:rPr>
      </w:pPr>
      <w:r>
        <w:rPr>
          <w:rFonts w:ascii="Cambria Math" w:hAnsi="Cambria Math" w:cs="Cambria Math"/>
        </w:rPr>
        <w:t>≫≫≫</w:t>
      </w:r>
      <w:r>
        <w:t xml:space="preserve"> </w:t>
      </w:r>
      <w:proofErr w:type="spellStart"/>
      <w:r>
        <w:t>Macbook</w:t>
      </w:r>
      <w:proofErr w:type="spellEnd"/>
      <w:r>
        <w:t xml:space="preserve">-Air Word 2023/05/25 14:23:05 </w:t>
      </w:r>
      <w:r>
        <w:rPr>
          <w:rFonts w:ascii="Cambria Math" w:hAnsi="Cambria Math" w:cs="Cambria Math"/>
        </w:rPr>
        <w:t>≫≫≫</w:t>
      </w:r>
    </w:p>
    <w:p w14:paraId="68B6AAE9" w14:textId="77777777" w:rsidR="002245B5" w:rsidRDefault="002245B5" w:rsidP="002245B5">
      <w:pPr>
        <w:pStyle w:val="aa"/>
        <w:rPr>
          <w:rFonts w:ascii="Cambria Math" w:hAnsi="Cambria Math" w:cs="Cambria Math"/>
        </w:rPr>
      </w:pPr>
    </w:p>
    <w:p w14:paraId="52AF0799" w14:textId="74173AD0" w:rsidR="002245B5" w:rsidRDefault="002245B5" w:rsidP="002245B5">
      <w:pPr>
        <w:rPr>
          <w:rFonts w:ascii="ＭＳ 明朝" w:eastAsia="ＭＳ 明朝" w:hAnsi="ＭＳ 明朝" w:cs="ＭＳ 明朝"/>
        </w:rPr>
      </w:pPr>
      <w:r>
        <w:rPr>
          <w:rFonts w:ascii="ＭＳ 明朝" w:eastAsia="ＭＳ 明朝" w:hAnsi="ＭＳ 明朝" w:cs="ＭＳ 明朝" w:hint="eastAsia"/>
        </w:rPr>
        <w:t xml:space="preserve">　3日ほど前に刑事訴訟法の再審に関する条文を繰り返し読んだのですが、原判決で提出されなかった新証拠というのは、相応しいものがあるとは考えにくいところです。</w:t>
      </w:r>
    </w:p>
    <w:p w14:paraId="17A6DC68" w14:textId="77777777" w:rsidR="002245B5" w:rsidRDefault="002245B5" w:rsidP="002245B5">
      <w:pPr>
        <w:rPr>
          <w:rFonts w:ascii="ＭＳ 明朝" w:eastAsia="ＭＳ 明朝" w:hAnsi="ＭＳ 明朝" w:cs="ＭＳ 明朝"/>
        </w:rPr>
      </w:pPr>
    </w:p>
    <w:p w14:paraId="117BEA4B" w14:textId="38EBAF43" w:rsidR="002245B5" w:rsidRDefault="002245B5" w:rsidP="002245B5">
      <w:pPr>
        <w:rPr>
          <w:rFonts w:ascii="ＭＳ 明朝" w:eastAsia="ＭＳ 明朝" w:hAnsi="ＭＳ 明朝" w:cs="ＭＳ 明朝"/>
        </w:rPr>
      </w:pPr>
      <w:r>
        <w:rPr>
          <w:rFonts w:ascii="ＭＳ 明朝" w:eastAsia="ＭＳ 明朝" w:hAnsi="ＭＳ 明朝" w:cs="ＭＳ 明朝" w:hint="eastAsia"/>
        </w:rPr>
        <w:t xml:space="preserve">　素人の個人的な考えですが、再審制度は実体法を前提としており、手続法上の瑕疵というのは、もともと問題にされていない気がします。</w:t>
      </w:r>
    </w:p>
    <w:p w14:paraId="1B480834" w14:textId="77777777" w:rsidR="002245B5" w:rsidRDefault="002245B5" w:rsidP="002245B5">
      <w:pPr>
        <w:rPr>
          <w:rFonts w:ascii="ＭＳ 明朝" w:eastAsia="ＭＳ 明朝" w:hAnsi="ＭＳ 明朝" w:cs="ＭＳ 明朝"/>
        </w:rPr>
      </w:pPr>
    </w:p>
    <w:p w14:paraId="0FCABDE6" w14:textId="649D0F69" w:rsidR="002245B5" w:rsidRDefault="002245B5" w:rsidP="002245B5">
      <w:pPr>
        <w:rPr>
          <w:rFonts w:ascii="ＭＳ 明朝" w:eastAsia="ＭＳ 明朝" w:hAnsi="ＭＳ 明朝" w:cs="ＭＳ 明朝"/>
        </w:rPr>
      </w:pPr>
      <w:r>
        <w:rPr>
          <w:rFonts w:ascii="ＭＳ 明朝" w:eastAsia="ＭＳ 明朝" w:hAnsi="ＭＳ 明朝" w:cs="ＭＳ 明朝" w:hint="eastAsia"/>
        </w:rPr>
        <w:t xml:space="preserve">　その刑事手続を保障したのが、次の憲法の条文になると考えます。</w:t>
      </w:r>
    </w:p>
    <w:p w14:paraId="5A8335C6" w14:textId="77777777" w:rsidR="002245B5" w:rsidRDefault="002245B5" w:rsidP="002245B5">
      <w:pPr>
        <w:rPr>
          <w:rFonts w:ascii="ＭＳ 明朝" w:eastAsia="ＭＳ 明朝" w:hAnsi="ＭＳ 明朝" w:cs="ＭＳ 明朝"/>
        </w:rPr>
      </w:pPr>
    </w:p>
    <w:p w14:paraId="32286421" w14:textId="77777777" w:rsidR="002245B5" w:rsidRDefault="002245B5" w:rsidP="002245B5">
      <w:pPr>
        <w:pStyle w:val="PB03"/>
        <w:ind w:left="960" w:right="240"/>
      </w:pPr>
      <w:r>
        <w:t>```</w:t>
      </w:r>
    </w:p>
    <w:p w14:paraId="5296114A" w14:textId="77777777" w:rsidR="002245B5" w:rsidRDefault="002245B5" w:rsidP="002245B5">
      <w:pPr>
        <w:pStyle w:val="PB03"/>
        <w:ind w:left="960" w:right="240"/>
      </w:pPr>
      <w:r>
        <w:t>第三十七条</w:t>
      </w:r>
    </w:p>
    <w:p w14:paraId="622232C6" w14:textId="77777777" w:rsidR="002245B5" w:rsidRDefault="002245B5" w:rsidP="002245B5">
      <w:pPr>
        <w:pStyle w:val="PB03"/>
        <w:ind w:left="960" w:right="240"/>
      </w:pPr>
      <w:r>
        <w:t>すべて刑事事件においては、被告人は、公平な裁判所の迅速な公開裁判を受ける権利を有する。</w:t>
      </w:r>
    </w:p>
    <w:p w14:paraId="5502CF8A" w14:textId="77777777" w:rsidR="002245B5" w:rsidRDefault="002245B5" w:rsidP="002245B5">
      <w:pPr>
        <w:pStyle w:val="PB03"/>
        <w:ind w:left="960" w:right="240"/>
      </w:pPr>
      <w:r>
        <w:t>刑事被告人は、すべての証人に対して審問する機会を充分に与へられ、又、公費で自己のために強制的手続により証人を求める権利を有する。</w:t>
      </w:r>
    </w:p>
    <w:p w14:paraId="67E0B367" w14:textId="77777777" w:rsidR="002245B5" w:rsidRDefault="002245B5" w:rsidP="002245B5">
      <w:pPr>
        <w:pStyle w:val="PB03"/>
        <w:ind w:left="960" w:right="240"/>
      </w:pPr>
      <w:r>
        <w:t>刑事被告人は、いかなる場合にも、資格を有する弁護人を依頼することができる。被告人が自らこれを依頼することができないときは、国でこれを附する。</w:t>
      </w:r>
    </w:p>
    <w:p w14:paraId="324F6131" w14:textId="77777777" w:rsidR="002245B5" w:rsidRDefault="002245B5" w:rsidP="002245B5">
      <w:pPr>
        <w:pStyle w:val="PB03"/>
        <w:ind w:left="960" w:right="240"/>
      </w:pPr>
      <w:r>
        <w:t>```</w:t>
      </w:r>
    </w:p>
    <w:p w14:paraId="2A50686C" w14:textId="77777777" w:rsidR="002245B5" w:rsidRDefault="002245B5" w:rsidP="002245B5">
      <w:pPr>
        <w:pStyle w:val="PB03"/>
        <w:ind w:left="960" w:right="240"/>
      </w:pPr>
    </w:p>
    <w:p w14:paraId="69C2C5FB" w14:textId="58A46CBE" w:rsidR="002245B5" w:rsidRDefault="002245B5" w:rsidP="002245B5">
      <w:pPr>
        <w:pStyle w:val="PB03"/>
        <w:ind w:left="960" w:right="240"/>
      </w:pPr>
      <w:r>
        <w:t xml:space="preserve">- 日本国憲法第37条 - Wikipedia </w:t>
      </w:r>
      <w:hyperlink r:id="rId47" w:history="1">
        <w:r w:rsidRPr="00A510E5">
          <w:rPr>
            <w:rStyle w:val="ab"/>
          </w:rPr>
          <w:t>https://ja.wikipedia.org/wiki/%E6%97%A5%E6%9C%AC%E5%9B%BD%E6%86%B2%E6%B3%95%E7%AC%AC37%E6%9D%A1</w:t>
        </w:r>
      </w:hyperlink>
    </w:p>
    <w:p w14:paraId="44CDB63D" w14:textId="77777777" w:rsidR="002245B5" w:rsidRPr="002245B5" w:rsidRDefault="002245B5" w:rsidP="002245B5">
      <w:pPr>
        <w:pStyle w:val="PB03"/>
        <w:ind w:left="960" w:right="240"/>
      </w:pPr>
    </w:p>
    <w:p w14:paraId="79AFEBE7" w14:textId="77777777" w:rsidR="002B2265" w:rsidRDefault="002B2265" w:rsidP="002B2265"/>
    <w:p w14:paraId="4BAA3FFB" w14:textId="48476DA4" w:rsidR="002B2265" w:rsidRDefault="002245B5" w:rsidP="002B2265">
      <w:pPr>
        <w:rPr>
          <w:rFonts w:ascii="ＭＳ 明朝" w:eastAsia="ＭＳ 明朝" w:hAnsi="ＭＳ 明朝" w:cs="ＭＳ 明朝"/>
        </w:rPr>
      </w:pPr>
      <w:r>
        <w:rPr>
          <w:rFonts w:ascii="ＭＳ 明朝" w:eastAsia="ＭＳ 明朝" w:hAnsi="ＭＳ 明朝" w:cs="ＭＳ 明朝" w:hint="eastAsia"/>
        </w:rPr>
        <w:t xml:space="preserve">　被告発人木梨松嗣弁護士の控訴趣意書と控訴趣意補充書が、この憲法上の権利侵害の最たる証拠ともいえるものです。自己に不利な</w:t>
      </w:r>
      <w:r w:rsidR="00295C1A">
        <w:rPr>
          <w:rFonts w:ascii="ＭＳ 明朝" w:eastAsia="ＭＳ 明朝" w:hAnsi="ＭＳ 明朝" w:cs="ＭＳ 明朝" w:hint="eastAsia"/>
        </w:rPr>
        <w:t>被告発人らの供述調書の内容も知る機会が与えられませんでした。</w:t>
      </w:r>
    </w:p>
    <w:p w14:paraId="55319FE1" w14:textId="77777777" w:rsidR="00295C1A" w:rsidRDefault="00295C1A" w:rsidP="002B2265">
      <w:pPr>
        <w:rPr>
          <w:rFonts w:ascii="ＭＳ 明朝" w:eastAsia="ＭＳ 明朝" w:hAnsi="ＭＳ 明朝" w:cs="ＭＳ 明朝"/>
        </w:rPr>
      </w:pPr>
    </w:p>
    <w:p w14:paraId="0ABBD126" w14:textId="657EBA14" w:rsidR="00295C1A" w:rsidRPr="002245B5" w:rsidRDefault="00295C1A" w:rsidP="002B2265">
      <w:pPr>
        <w:rPr>
          <w:rFonts w:ascii="ＭＳ 明朝" w:eastAsia="ＭＳ 明朝" w:hAnsi="ＭＳ 明朝" w:cs="ＭＳ 明朝"/>
        </w:rPr>
      </w:pPr>
      <w:r>
        <w:rPr>
          <w:rFonts w:ascii="ＭＳ 明朝" w:eastAsia="ＭＳ 明朝" w:hAnsi="ＭＳ 明朝" w:cs="ＭＳ 明朝" w:hint="eastAsia"/>
        </w:rPr>
        <w:t xml:space="preserve">　この憲法37条違反を理由に、検事総長に非常上告を促すというのが、長い間の目標となっていたのですが、令和5年4月27日付再審請求書に記載の通り、郷原信郎弁護士やジャーナリストの江川紹子氏に代表される検察批判、検察不信の風潮が社会に広く蔓延しており、検察をとりまく汚染地帯の様相を呈しております。</w:t>
      </w:r>
    </w:p>
    <w:p w14:paraId="14E7E218" w14:textId="77777777" w:rsidR="002B2265" w:rsidRDefault="002B2265" w:rsidP="002B2265"/>
    <w:p w14:paraId="185179E3" w14:textId="111FF314" w:rsidR="002B2265" w:rsidRDefault="00295C1A" w:rsidP="002B2265">
      <w:pPr>
        <w:rPr>
          <w:rFonts w:ascii="ＭＳ 明朝" w:eastAsia="ＭＳ 明朝" w:hAnsi="ＭＳ 明朝" w:cs="ＭＳ 明朝"/>
        </w:rPr>
      </w:pPr>
      <w:r>
        <w:rPr>
          <w:rFonts w:ascii="ＭＳ 明朝" w:eastAsia="ＭＳ 明朝" w:hAnsi="ＭＳ 明朝" w:cs="ＭＳ 明朝" w:hint="eastAsia"/>
        </w:rPr>
        <w:t xml:space="preserve">　次が、その非常上告の条文になります。再審より数が少ないらしいと気がつきました。</w:t>
      </w:r>
    </w:p>
    <w:p w14:paraId="1B696CD1" w14:textId="77777777" w:rsidR="00295C1A" w:rsidRDefault="00295C1A" w:rsidP="002B2265">
      <w:pPr>
        <w:rPr>
          <w:rFonts w:ascii="ＭＳ 明朝" w:eastAsia="ＭＳ 明朝" w:hAnsi="ＭＳ 明朝" w:cs="ＭＳ 明朝"/>
        </w:rPr>
      </w:pPr>
    </w:p>
    <w:p w14:paraId="52CE6BFD" w14:textId="77777777" w:rsidR="00295C1A" w:rsidRDefault="00295C1A" w:rsidP="00295C1A">
      <w:pPr>
        <w:pStyle w:val="PB03"/>
        <w:ind w:left="960" w:right="240"/>
      </w:pPr>
      <w:r>
        <w:t>```</w:t>
      </w:r>
    </w:p>
    <w:p w14:paraId="5411A9CB" w14:textId="77777777" w:rsidR="00295C1A" w:rsidRDefault="00295C1A" w:rsidP="00295C1A">
      <w:pPr>
        <w:pStyle w:val="PB03"/>
        <w:ind w:left="960" w:right="240"/>
      </w:pPr>
      <w:r>
        <w:lastRenderedPageBreak/>
        <w:t>第五編　非常上告</w:t>
      </w:r>
    </w:p>
    <w:p w14:paraId="44ABA544" w14:textId="77777777" w:rsidR="00295C1A" w:rsidRDefault="00295C1A" w:rsidP="00295C1A">
      <w:pPr>
        <w:pStyle w:val="PB03"/>
        <w:ind w:left="960" w:right="240"/>
      </w:pPr>
    </w:p>
    <w:p w14:paraId="07EFF75A" w14:textId="77777777" w:rsidR="00295C1A" w:rsidRDefault="00295C1A" w:rsidP="00295C1A">
      <w:pPr>
        <w:pStyle w:val="PB03"/>
        <w:ind w:left="960" w:right="240"/>
      </w:pPr>
      <w:r>
        <w:t>第四百五十四条　検事総長は、判決が確定した後その事件の審判が法令に違反したことを発見したときは、最高裁判所に非常上告をすることができる。</w:t>
      </w:r>
    </w:p>
    <w:p w14:paraId="1BF0DC6A" w14:textId="77777777" w:rsidR="00295C1A" w:rsidRDefault="00295C1A" w:rsidP="00295C1A">
      <w:pPr>
        <w:pStyle w:val="PB03"/>
        <w:ind w:left="960" w:right="240"/>
      </w:pPr>
    </w:p>
    <w:p w14:paraId="02448223" w14:textId="77777777" w:rsidR="00295C1A" w:rsidRDefault="00295C1A" w:rsidP="00295C1A">
      <w:pPr>
        <w:pStyle w:val="PB03"/>
        <w:ind w:left="960" w:right="240"/>
      </w:pPr>
      <w:r>
        <w:t>第四百五十五条　非常上告をするには、その理由を記載した申立書を最高裁判所に差し出さなければならない。</w:t>
      </w:r>
    </w:p>
    <w:p w14:paraId="194131F6" w14:textId="77777777" w:rsidR="00295C1A" w:rsidRDefault="00295C1A" w:rsidP="00295C1A">
      <w:pPr>
        <w:pStyle w:val="PB03"/>
        <w:ind w:left="960" w:right="240"/>
      </w:pPr>
    </w:p>
    <w:p w14:paraId="75267B84" w14:textId="77777777" w:rsidR="00295C1A" w:rsidRDefault="00295C1A" w:rsidP="00295C1A">
      <w:pPr>
        <w:pStyle w:val="PB03"/>
        <w:ind w:left="960" w:right="240"/>
      </w:pPr>
      <w:r>
        <w:t>第四百五十六条　公判期日には、検察官は、申立書に</w:t>
      </w:r>
      <w:proofErr w:type="gramStart"/>
      <w:r>
        <w:t>基</w:t>
      </w:r>
      <w:proofErr w:type="gramEnd"/>
      <w:r>
        <w:t>いて陳述をしなければならない。</w:t>
      </w:r>
    </w:p>
    <w:p w14:paraId="605D5CEE" w14:textId="77777777" w:rsidR="00295C1A" w:rsidRDefault="00295C1A" w:rsidP="00295C1A">
      <w:pPr>
        <w:pStyle w:val="PB03"/>
        <w:ind w:left="960" w:right="240"/>
      </w:pPr>
    </w:p>
    <w:p w14:paraId="78C2F88A" w14:textId="77777777" w:rsidR="00295C1A" w:rsidRDefault="00295C1A" w:rsidP="00295C1A">
      <w:pPr>
        <w:pStyle w:val="PB03"/>
        <w:ind w:left="960" w:right="240"/>
      </w:pPr>
      <w:r>
        <w:t>第四百五十七条　非常上告が理由のないときは、判決でこれを棄却しなければならない。</w:t>
      </w:r>
    </w:p>
    <w:p w14:paraId="6AC5BD6B" w14:textId="77777777" w:rsidR="00295C1A" w:rsidRDefault="00295C1A" w:rsidP="00295C1A">
      <w:pPr>
        <w:pStyle w:val="PB03"/>
        <w:ind w:left="960" w:right="240"/>
      </w:pPr>
    </w:p>
    <w:p w14:paraId="3F00924E" w14:textId="77777777" w:rsidR="00295C1A" w:rsidRDefault="00295C1A" w:rsidP="00295C1A">
      <w:pPr>
        <w:pStyle w:val="PB03"/>
        <w:ind w:left="960" w:right="240"/>
      </w:pPr>
      <w:r>
        <w:t>第四百五十八条　非常上告が理由のあるときは、左の区別に従い、判決をしなければならない。</w:t>
      </w:r>
    </w:p>
    <w:p w14:paraId="13F98B7C" w14:textId="77777777" w:rsidR="00295C1A" w:rsidRDefault="00295C1A" w:rsidP="00295C1A">
      <w:pPr>
        <w:pStyle w:val="PB03"/>
        <w:ind w:left="960" w:right="240"/>
      </w:pPr>
      <w:r>
        <w:t xml:space="preserve">　一　原判決が法令に違反したときは、その違反した部分を破棄する。但し、原判決が被告人のため不利益であるときは、これを破棄して、被告事件について更に判決をする。</w:t>
      </w:r>
    </w:p>
    <w:p w14:paraId="6768E305" w14:textId="77777777" w:rsidR="00295C1A" w:rsidRDefault="00295C1A" w:rsidP="00295C1A">
      <w:pPr>
        <w:pStyle w:val="PB03"/>
        <w:ind w:left="960" w:right="240"/>
      </w:pPr>
      <w:r>
        <w:t xml:space="preserve">　二　訴訟手続が法令に違反したときは、その違反した手続を破棄する。</w:t>
      </w:r>
    </w:p>
    <w:p w14:paraId="3DDA21E4" w14:textId="77777777" w:rsidR="00295C1A" w:rsidRDefault="00295C1A" w:rsidP="00295C1A">
      <w:pPr>
        <w:pStyle w:val="PB03"/>
        <w:ind w:left="960" w:right="240"/>
      </w:pPr>
    </w:p>
    <w:p w14:paraId="7452F0F5" w14:textId="77777777" w:rsidR="00295C1A" w:rsidRDefault="00295C1A" w:rsidP="00295C1A">
      <w:pPr>
        <w:pStyle w:val="PB03"/>
        <w:ind w:left="960" w:right="240"/>
      </w:pPr>
      <w:r>
        <w:t>第四百五十九条　非常上告の判決は、前条第一号</w:t>
      </w:r>
      <w:proofErr w:type="gramStart"/>
      <w:r>
        <w:t>但書</w:t>
      </w:r>
      <w:proofErr w:type="gramEnd"/>
      <w:r>
        <w:t>の規定によりされたものを除いては、その効力を被告人に及ぼさない。</w:t>
      </w:r>
    </w:p>
    <w:p w14:paraId="2CF2CBA2" w14:textId="77777777" w:rsidR="00295C1A" w:rsidRDefault="00295C1A" w:rsidP="00295C1A">
      <w:pPr>
        <w:pStyle w:val="PB03"/>
        <w:ind w:left="960" w:right="240"/>
      </w:pPr>
    </w:p>
    <w:p w14:paraId="797ADD97" w14:textId="77777777" w:rsidR="00295C1A" w:rsidRDefault="00295C1A" w:rsidP="00295C1A">
      <w:pPr>
        <w:pStyle w:val="PB03"/>
        <w:ind w:left="960" w:right="240"/>
      </w:pPr>
      <w:r>
        <w:t>第四百六十条　裁判所は、申立書に包含された事項に限り、調査をしなければならない。</w:t>
      </w:r>
    </w:p>
    <w:p w14:paraId="7993DE97" w14:textId="77777777" w:rsidR="00295C1A" w:rsidRDefault="00295C1A" w:rsidP="00295C1A">
      <w:pPr>
        <w:pStyle w:val="PB03"/>
        <w:ind w:left="960" w:right="240"/>
      </w:pPr>
      <w:r>
        <w:t>２　裁判所は、裁判所の管轄、公訴の受理及び訴訟手続に関しては、事実の取調をすることができる。この場合には、第三百九十三条第三項の規定を準用する。</w:t>
      </w:r>
    </w:p>
    <w:p w14:paraId="38CF470F" w14:textId="77777777" w:rsidR="00295C1A" w:rsidRDefault="00295C1A" w:rsidP="00295C1A">
      <w:pPr>
        <w:pStyle w:val="PB03"/>
        <w:ind w:left="960" w:right="240"/>
      </w:pPr>
    </w:p>
    <w:p w14:paraId="02E5DC33" w14:textId="77777777" w:rsidR="00295C1A" w:rsidRDefault="00295C1A" w:rsidP="00295C1A">
      <w:pPr>
        <w:pStyle w:val="PB03"/>
        <w:ind w:left="960" w:right="240"/>
      </w:pPr>
      <w:r>
        <w:t>```</w:t>
      </w:r>
    </w:p>
    <w:p w14:paraId="473D4A86" w14:textId="77777777" w:rsidR="00295C1A" w:rsidRDefault="00295C1A" w:rsidP="00295C1A">
      <w:pPr>
        <w:pStyle w:val="PB03"/>
        <w:ind w:left="960" w:right="240"/>
      </w:pPr>
    </w:p>
    <w:p w14:paraId="1560C0CA" w14:textId="431A827D" w:rsidR="00295C1A" w:rsidRDefault="00295C1A" w:rsidP="00295C1A">
      <w:pPr>
        <w:pStyle w:val="PB03"/>
        <w:ind w:left="960" w:right="240"/>
      </w:pPr>
      <w:r>
        <w:t xml:space="preserve">- 刑事訴訟法 第五編 非常上告 </w:t>
      </w:r>
      <w:hyperlink r:id="rId48" w:history="1">
        <w:r w:rsidRPr="00A510E5">
          <w:rPr>
            <w:rStyle w:val="ab"/>
          </w:rPr>
          <w:t>https://www.ron.gr.jp/law/law/keiji_s5.htm</w:t>
        </w:r>
      </w:hyperlink>
    </w:p>
    <w:p w14:paraId="731A49EA" w14:textId="77777777" w:rsidR="00295C1A" w:rsidRPr="00295C1A" w:rsidRDefault="00295C1A" w:rsidP="00295C1A">
      <w:pPr>
        <w:pStyle w:val="PB03"/>
        <w:ind w:left="960" w:right="240"/>
      </w:pPr>
    </w:p>
    <w:p w14:paraId="705862F1" w14:textId="77777777" w:rsidR="002B2265" w:rsidRDefault="002B2265" w:rsidP="002B2265"/>
    <w:p w14:paraId="1B34A288" w14:textId="211201A0" w:rsidR="00295C1A" w:rsidRDefault="00295C1A" w:rsidP="002B2265">
      <w:pPr>
        <w:rPr>
          <w:rFonts w:ascii="ＭＳ 明朝" w:eastAsia="ＭＳ 明朝" w:hAnsi="ＭＳ 明朝" w:cs="ＭＳ 明朝"/>
        </w:rPr>
      </w:pPr>
      <w:r>
        <w:rPr>
          <w:rFonts w:ascii="ＭＳ 明朝" w:eastAsia="ＭＳ 明朝" w:hAnsi="ＭＳ 明朝" w:cs="ＭＳ 明朝" w:hint="eastAsia"/>
        </w:rPr>
        <w:t xml:space="preserve">　割と最近にもジャーナリストの書いた記事を読んでいて、まだ探していないのですが、そこにも検察官の定年延長問題が</w:t>
      </w:r>
      <w:r w:rsidR="00F52847">
        <w:rPr>
          <w:rFonts w:ascii="ＭＳ 明朝" w:eastAsia="ＭＳ 明朝" w:hAnsi="ＭＳ 明朝" w:cs="ＭＳ 明朝" w:hint="eastAsia"/>
        </w:rPr>
        <w:t>、社会的危機として取り上げられていました。郷原信郎弁護士が言い出しのようにも思える検察官の定年延長問題ですが、テレビに出ているタレントや著名人までがこぞって批判しているのが、強烈に印象的でした。</w:t>
      </w:r>
    </w:p>
    <w:p w14:paraId="6AC7FED2" w14:textId="77777777" w:rsidR="00F52847" w:rsidRDefault="00F52847" w:rsidP="002B2265">
      <w:pPr>
        <w:rPr>
          <w:rFonts w:ascii="ＭＳ 明朝" w:eastAsia="ＭＳ 明朝" w:hAnsi="ＭＳ 明朝" w:cs="ＭＳ 明朝"/>
        </w:rPr>
      </w:pPr>
    </w:p>
    <w:p w14:paraId="11D20E79" w14:textId="7BB6F7C2" w:rsidR="00F52847" w:rsidRDefault="00F52847" w:rsidP="002B2265">
      <w:pPr>
        <w:rPr>
          <w:rFonts w:ascii="ＭＳ 明朝" w:eastAsia="ＭＳ 明朝" w:hAnsi="ＭＳ 明朝" w:cs="ＭＳ 明朝"/>
        </w:rPr>
      </w:pPr>
      <w:r>
        <w:rPr>
          <w:rFonts w:ascii="ＭＳ 明朝" w:eastAsia="ＭＳ 明朝" w:hAnsi="ＭＳ 明朝" w:cs="ＭＳ 明朝" w:hint="eastAsia"/>
        </w:rPr>
        <w:t xml:space="preserve">　次にメインとなる著反正義の条文です。</w:t>
      </w:r>
    </w:p>
    <w:p w14:paraId="37D3A152" w14:textId="77777777" w:rsidR="00F52847" w:rsidRDefault="00F52847" w:rsidP="002B2265">
      <w:pPr>
        <w:rPr>
          <w:rFonts w:ascii="ＭＳ 明朝" w:eastAsia="ＭＳ 明朝" w:hAnsi="ＭＳ 明朝" w:cs="ＭＳ 明朝"/>
        </w:rPr>
      </w:pPr>
    </w:p>
    <w:p w14:paraId="1F847F2E" w14:textId="77777777" w:rsidR="00F52847" w:rsidRDefault="00F52847" w:rsidP="00F52847">
      <w:pPr>
        <w:pStyle w:val="PB03"/>
        <w:ind w:left="960" w:right="240"/>
      </w:pPr>
      <w:r>
        <w:t>```</w:t>
      </w:r>
    </w:p>
    <w:p w14:paraId="390FDCFB" w14:textId="77777777" w:rsidR="00F52847" w:rsidRDefault="00F52847" w:rsidP="00F52847">
      <w:pPr>
        <w:pStyle w:val="PB03"/>
        <w:ind w:left="960" w:right="240"/>
      </w:pPr>
      <w:r>
        <w:t>第411条</w:t>
      </w:r>
    </w:p>
    <w:p w14:paraId="309D57C9" w14:textId="77777777" w:rsidR="00F52847" w:rsidRDefault="00F52847" w:rsidP="00F52847">
      <w:pPr>
        <w:pStyle w:val="PB03"/>
        <w:ind w:left="960" w:right="240"/>
      </w:pPr>
      <w:r>
        <w:lastRenderedPageBreak/>
        <w:t>上告裁判所は、第405条各号に規定する事由がない場合であっても、左の事由があって原判決を破棄しなければ著しく正義に反すると認めるときは、判決で原判決を破棄することができる。</w:t>
      </w:r>
    </w:p>
    <w:p w14:paraId="1F3D8241" w14:textId="77777777" w:rsidR="00F52847" w:rsidRDefault="00F52847" w:rsidP="00F52847">
      <w:pPr>
        <w:pStyle w:val="PB03"/>
        <w:ind w:left="960" w:right="240"/>
      </w:pPr>
      <w:r>
        <w:t>判決に影響を及ぼすべき法令の違反があること。</w:t>
      </w:r>
    </w:p>
    <w:p w14:paraId="15BAAEFD" w14:textId="77777777" w:rsidR="00F52847" w:rsidRDefault="00F52847" w:rsidP="00F52847">
      <w:pPr>
        <w:pStyle w:val="PB03"/>
        <w:ind w:left="960" w:right="240"/>
      </w:pPr>
      <w:r>
        <w:t>刑の量定が</w:t>
      </w:r>
      <w:proofErr w:type="gramStart"/>
      <w:r>
        <w:t>甚</w:t>
      </w:r>
      <w:proofErr w:type="gramEnd"/>
      <w:r>
        <w:t>しく不当であること。</w:t>
      </w:r>
    </w:p>
    <w:p w14:paraId="35D7DC4E" w14:textId="77777777" w:rsidR="00F52847" w:rsidRDefault="00F52847" w:rsidP="00F52847">
      <w:pPr>
        <w:pStyle w:val="PB03"/>
        <w:ind w:left="960" w:right="240"/>
      </w:pPr>
      <w:r>
        <w:t>判決に影響を及ぼすべき重大な事実の誤認があること。</w:t>
      </w:r>
    </w:p>
    <w:p w14:paraId="352B5F3F" w14:textId="77777777" w:rsidR="00F52847" w:rsidRDefault="00F52847" w:rsidP="00F52847">
      <w:pPr>
        <w:pStyle w:val="PB03"/>
        <w:ind w:left="960" w:right="240"/>
      </w:pPr>
      <w:r>
        <w:t>再審の請求をすることができる場合にあたる事由があること。</w:t>
      </w:r>
    </w:p>
    <w:p w14:paraId="5BF1D598" w14:textId="77777777" w:rsidR="00F52847" w:rsidRDefault="00F52847" w:rsidP="00F52847">
      <w:pPr>
        <w:pStyle w:val="PB03"/>
        <w:ind w:left="960" w:right="240"/>
      </w:pPr>
      <w:r>
        <w:t>判決があった後に刑の廃止若しくは変更又は大赦があったこと。</w:t>
      </w:r>
    </w:p>
    <w:p w14:paraId="679BFCA9" w14:textId="77777777" w:rsidR="00F52847" w:rsidRDefault="00F52847" w:rsidP="00F52847">
      <w:pPr>
        <w:pStyle w:val="PB03"/>
        <w:ind w:left="960" w:right="240"/>
      </w:pPr>
      <w:r>
        <w:t>```</w:t>
      </w:r>
    </w:p>
    <w:p w14:paraId="6638D46E" w14:textId="77777777" w:rsidR="00F52847" w:rsidRDefault="00F52847" w:rsidP="00F52847">
      <w:pPr>
        <w:pStyle w:val="PB03"/>
        <w:ind w:left="960" w:right="240"/>
      </w:pPr>
    </w:p>
    <w:p w14:paraId="2D3A7586" w14:textId="0CC1CCA0" w:rsidR="00F52847" w:rsidRDefault="00F52847" w:rsidP="00F52847">
      <w:pPr>
        <w:pStyle w:val="PB03"/>
        <w:ind w:left="960" w:right="240"/>
      </w:pPr>
      <w:r>
        <w:t xml:space="preserve">- 刑事訴訟法第411条 - </w:t>
      </w:r>
      <w:proofErr w:type="spellStart"/>
      <w:r>
        <w:t>Wikibooks</w:t>
      </w:r>
      <w:proofErr w:type="spellEnd"/>
      <w:r>
        <w:t xml:space="preserve"> </w:t>
      </w:r>
      <w:hyperlink r:id="rId49" w:history="1">
        <w:r w:rsidRPr="00A510E5">
          <w:rPr>
            <w:rStyle w:val="ab"/>
          </w:rPr>
          <w:t>https://ja.wikibooks.org/wiki/%E5%88%91%E4%BA%8B%E8%A8%B4%E8%A8%9F%E6%B3%95%E7%AC%AC411%E6%9D%A1</w:t>
        </w:r>
      </w:hyperlink>
    </w:p>
    <w:p w14:paraId="6048749E" w14:textId="77777777" w:rsidR="00F52847" w:rsidRPr="00F52847" w:rsidRDefault="00F52847" w:rsidP="00F52847">
      <w:pPr>
        <w:pStyle w:val="PB03"/>
        <w:ind w:left="960" w:right="240"/>
      </w:pPr>
    </w:p>
    <w:p w14:paraId="7565C247" w14:textId="77777777" w:rsidR="00295C1A" w:rsidRDefault="00295C1A" w:rsidP="002B2265"/>
    <w:p w14:paraId="009BEB7E" w14:textId="733984AE" w:rsidR="00295C1A" w:rsidRDefault="00F52847" w:rsidP="002B2265">
      <w:pPr>
        <w:rPr>
          <w:rFonts w:ascii="ＭＳ 明朝" w:eastAsia="ＭＳ 明朝" w:hAnsi="ＭＳ 明朝" w:cs="ＭＳ 明朝"/>
        </w:rPr>
      </w:pPr>
      <w:r>
        <w:rPr>
          <w:rFonts w:ascii="ＭＳ 明朝" w:eastAsia="ＭＳ 明朝" w:hAnsi="ＭＳ 明朝" w:cs="ＭＳ 明朝" w:hint="eastAsia"/>
        </w:rPr>
        <w:t xml:space="preserve">　さきほど準用という言葉について調べ、意味を確認しました。</w:t>
      </w:r>
    </w:p>
    <w:p w14:paraId="2D6D19E6" w14:textId="77777777" w:rsidR="00F52847" w:rsidRDefault="00F52847" w:rsidP="002B2265">
      <w:pPr>
        <w:rPr>
          <w:rFonts w:ascii="ＭＳ 明朝" w:eastAsia="ＭＳ 明朝" w:hAnsi="ＭＳ 明朝" w:cs="ＭＳ 明朝"/>
        </w:rPr>
      </w:pPr>
    </w:p>
    <w:p w14:paraId="1E2B1B2B" w14:textId="77777777" w:rsidR="00F52847" w:rsidRDefault="00F52847" w:rsidP="00F52847">
      <w:pPr>
        <w:pStyle w:val="PB03"/>
        <w:ind w:left="960" w:right="240"/>
      </w:pPr>
      <w:r>
        <w:t>```</w:t>
      </w:r>
    </w:p>
    <w:p w14:paraId="76BDFEA9" w14:textId="77777777" w:rsidR="00F52847" w:rsidRDefault="00F52847" w:rsidP="00F52847">
      <w:pPr>
        <w:pStyle w:val="PB03"/>
        <w:ind w:left="960" w:right="240"/>
      </w:pPr>
      <w:r>
        <w:t>「準用」という法令用語は，ある事項に関する規定を，他の類似の事項について，必要な修正を加えてあてはめると法令作成技術で，これを利用することで条数が増えるのを防ぐことができます。</w:t>
      </w:r>
    </w:p>
    <w:p w14:paraId="71DF8284" w14:textId="77777777" w:rsidR="00F52847" w:rsidRDefault="00F52847" w:rsidP="00F52847">
      <w:pPr>
        <w:pStyle w:val="PB03"/>
        <w:ind w:left="960" w:right="240"/>
      </w:pPr>
      <w:r>
        <w:t>```</w:t>
      </w:r>
    </w:p>
    <w:p w14:paraId="269EFC2A" w14:textId="77777777" w:rsidR="00F52847" w:rsidRDefault="00F52847" w:rsidP="00F52847">
      <w:pPr>
        <w:pStyle w:val="PB03"/>
        <w:ind w:left="960" w:right="240"/>
      </w:pPr>
    </w:p>
    <w:p w14:paraId="3C3C94A0" w14:textId="798ECC22" w:rsidR="00F52847" w:rsidRDefault="00F52847" w:rsidP="00F52847">
      <w:pPr>
        <w:pStyle w:val="PB03"/>
        <w:ind w:left="960" w:right="240"/>
      </w:pPr>
      <w:r>
        <w:t xml:space="preserve">- 法令用語の解説「準用」　&lt;&lt;法学入門　（広島大学法学部・平野敏彦）&gt;&gt; </w:t>
      </w:r>
      <w:hyperlink r:id="rId50" w:history="1">
        <w:r w:rsidRPr="00A510E5">
          <w:rPr>
            <w:rStyle w:val="ab"/>
          </w:rPr>
          <w:t>https://home.hiroshima-u.ac.jp/hirano/nyumon/junyo.htm</w:t>
        </w:r>
      </w:hyperlink>
    </w:p>
    <w:p w14:paraId="5A681C4B" w14:textId="77777777" w:rsidR="00F52847" w:rsidRPr="00F52847" w:rsidRDefault="00F52847" w:rsidP="00F52847">
      <w:pPr>
        <w:pStyle w:val="PB03"/>
        <w:ind w:left="960" w:right="240"/>
      </w:pPr>
    </w:p>
    <w:p w14:paraId="127B22B6" w14:textId="77777777" w:rsidR="00295C1A" w:rsidRDefault="00295C1A" w:rsidP="002B2265"/>
    <w:p w14:paraId="2F474CD3" w14:textId="0930CF95" w:rsidR="00295C1A" w:rsidRDefault="00F52847" w:rsidP="002B2265">
      <w:pPr>
        <w:rPr>
          <w:rFonts w:ascii="ＭＳ 明朝" w:eastAsia="ＭＳ 明朝" w:hAnsi="ＭＳ 明朝" w:cs="ＭＳ 明朝"/>
        </w:rPr>
      </w:pPr>
      <w:r>
        <w:rPr>
          <w:rFonts w:ascii="ＭＳ 明朝" w:eastAsia="ＭＳ 明朝" w:hAnsi="ＭＳ 明朝" w:cs="ＭＳ 明朝" w:hint="eastAsia"/>
        </w:rPr>
        <w:t xml:space="preserve">　この条文も平成7年当時には知っていたと思います。注目するようになったのは今年の3月に入ってからで、令和5年4月27日付再審請求書にも記載があると思いますが、袴田事件の再審請求で検察を批判する意見が多く、東京高裁の再審開始是認の決定の後は、検察が特別抗告をするかどうかで、さらに白熱した検察批判が吹き荒れていました。</w:t>
      </w:r>
    </w:p>
    <w:p w14:paraId="5CADEB3A" w14:textId="77777777" w:rsidR="00F52847" w:rsidRDefault="00F52847" w:rsidP="002B2265">
      <w:pPr>
        <w:rPr>
          <w:rFonts w:ascii="ＭＳ 明朝" w:eastAsia="ＭＳ 明朝" w:hAnsi="ＭＳ 明朝" w:cs="ＭＳ 明朝"/>
        </w:rPr>
      </w:pPr>
    </w:p>
    <w:p w14:paraId="26E9E608" w14:textId="507E4C26" w:rsidR="00F52847" w:rsidRDefault="00F52847" w:rsidP="002B2265">
      <w:pPr>
        <w:rPr>
          <w:rFonts w:ascii="ＭＳ 明朝" w:eastAsia="ＭＳ 明朝" w:hAnsi="ＭＳ 明朝" w:cs="ＭＳ 明朝"/>
        </w:rPr>
      </w:pPr>
      <w:r>
        <w:rPr>
          <w:rFonts w:ascii="ＭＳ 明朝" w:eastAsia="ＭＳ 明朝" w:hAnsi="ＭＳ 明朝" w:cs="ＭＳ 明朝" w:hint="eastAsia"/>
        </w:rPr>
        <w:t xml:space="preserve">　同じ再審請求開始決定に対する</w:t>
      </w:r>
      <w:r w:rsidR="00A00591">
        <w:rPr>
          <w:rFonts w:ascii="ＭＳ 明朝" w:eastAsia="ＭＳ 明朝" w:hAnsi="ＭＳ 明朝" w:cs="ＭＳ 明朝" w:hint="eastAsia"/>
        </w:rPr>
        <w:t>特別抗告なのに、ふりかえって、盛り上がりの違いを感じたのが大崎事件になります。</w:t>
      </w:r>
    </w:p>
    <w:p w14:paraId="57F78908" w14:textId="77777777" w:rsidR="00A00591" w:rsidRDefault="00A00591" w:rsidP="002B2265">
      <w:pPr>
        <w:rPr>
          <w:rFonts w:ascii="ＭＳ 明朝" w:eastAsia="ＭＳ 明朝" w:hAnsi="ＭＳ 明朝" w:cs="ＭＳ 明朝"/>
        </w:rPr>
      </w:pPr>
    </w:p>
    <w:p w14:paraId="7A195BD0"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DB27DA"/>
          <w:kern w:val="0"/>
          <w:sz w:val="22"/>
          <w:szCs w:val="22"/>
          <w:lang w:bidi="ar-SA"/>
        </w:rPr>
        <w:t>❯</w:t>
      </w:r>
      <w:r>
        <w:rPr>
          <w:rFonts w:ascii="Menlo" w:eastAsiaTheme="minorEastAsia" w:hAnsi="Menlo" w:cs="Menlo"/>
          <w:color w:val="000000"/>
          <w:kern w:val="0"/>
          <w:sz w:val="22"/>
          <w:szCs w:val="22"/>
          <w:lang w:bidi="ar-SA"/>
        </w:rPr>
        <w:t xml:space="preserve"> </w:t>
      </w:r>
      <w:r>
        <w:rPr>
          <w:rFonts w:ascii="Menlo" w:eastAsiaTheme="minorEastAsia" w:hAnsi="Menlo" w:cs="Menlo"/>
          <w:color w:val="39C026"/>
          <w:kern w:val="0"/>
          <w:sz w:val="22"/>
          <w:szCs w:val="22"/>
          <w:lang w:bidi="ar-SA"/>
        </w:rPr>
        <w:t>h3-mysql-regexp-html.py</w:t>
      </w:r>
      <w:r>
        <w:rPr>
          <w:rFonts w:ascii="Menlo" w:eastAsiaTheme="minorEastAsia" w:hAnsi="Menlo" w:cs="Menlo"/>
          <w:color w:val="000000"/>
          <w:kern w:val="0"/>
          <w:sz w:val="22"/>
          <w:szCs w:val="22"/>
          <w:lang w:bidi="ar-SA"/>
        </w:rPr>
        <w:t xml:space="preserve"> -s </w:t>
      </w:r>
      <w:r>
        <w:rPr>
          <w:rFonts w:ascii="Menlo" w:eastAsiaTheme="minorEastAsia" w:hAnsi="Menlo" w:cs="Menlo"/>
          <w:color w:val="AAAB25"/>
          <w:kern w:val="0"/>
          <w:sz w:val="22"/>
          <w:szCs w:val="22"/>
          <w:lang w:bidi="ar-SA"/>
        </w:rPr>
        <w:t>"</w:t>
      </w:r>
      <w:r>
        <w:rPr>
          <w:rFonts w:ascii="Menlo" w:eastAsiaTheme="minorEastAsia" w:hAnsi="Menlo" w:cs="Menlo"/>
          <w:color w:val="AAAB25"/>
          <w:kern w:val="0"/>
          <w:sz w:val="22"/>
          <w:szCs w:val="22"/>
          <w:lang w:bidi="ar-SA"/>
        </w:rPr>
        <w:t>著反正義</w:t>
      </w:r>
      <w:r>
        <w:rPr>
          <w:rFonts w:ascii="Menlo" w:eastAsiaTheme="minorEastAsia" w:hAnsi="Menlo" w:cs="Menlo"/>
          <w:color w:val="AAAB25"/>
          <w:kern w:val="0"/>
          <w:sz w:val="22"/>
          <w:szCs w:val="22"/>
          <w:lang w:bidi="ar-SA"/>
        </w:rPr>
        <w:t>"</w:t>
      </w:r>
    </w:p>
    <w:p w14:paraId="39E44315"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Darwin</w:t>
      </w:r>
    </w:p>
    <w:p w14:paraId="04EE54AC"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/Users/a66/mac-bin/h3-mysql-regexp-html.py -s "</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w:t>
      </w:r>
    </w:p>
    <w:p w14:paraId="46330E5F"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2FBB1BB8"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lastRenderedPageBreak/>
        <w:t xml:space="preserve">SELECT * FROM </w:t>
      </w:r>
      <w:proofErr w:type="spellStart"/>
      <w:r>
        <w:rPr>
          <w:rFonts w:ascii="Menlo" w:eastAsiaTheme="minorEastAsia" w:hAnsi="Menlo" w:cs="Menlo"/>
          <w:color w:val="000000"/>
          <w:kern w:val="0"/>
          <w:sz w:val="22"/>
          <w:szCs w:val="22"/>
          <w:lang w:bidi="ar-SA"/>
        </w:rPr>
        <w:t>tw_hirono</w:t>
      </w:r>
      <w:proofErr w:type="spellEnd"/>
      <w:r>
        <w:rPr>
          <w:rFonts w:ascii="Menlo" w:eastAsiaTheme="minorEastAsia" w:hAnsi="Menlo" w:cs="Menlo"/>
          <w:color w:val="000000"/>
          <w:kern w:val="0"/>
          <w:sz w:val="22"/>
          <w:szCs w:val="22"/>
          <w:lang w:bidi="ar-SA"/>
        </w:rPr>
        <w:t xml:space="preserve"> WHERE tweet REGEXP '</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 ORDER BY date ASC;</w:t>
      </w:r>
    </w:p>
    <w:p w14:paraId="38232714"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379EFDD0"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2023-05-25_145450</w:t>
      </w:r>
      <w:r>
        <w:rPr>
          <w:rFonts w:ascii="Menlo" w:eastAsiaTheme="minorEastAsia" w:hAnsi="Menlo" w:cs="Menlo"/>
          <w:color w:val="000000"/>
          <w:kern w:val="0"/>
          <w:sz w:val="22"/>
          <w:szCs w:val="22"/>
          <w:lang w:bidi="ar-SA"/>
        </w:rPr>
        <w:t>の実行記録</w:t>
      </w:r>
    </w:p>
    <w:p w14:paraId="697BDC57"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4FC0F642"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38B41719"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@s_hirono</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2016-08-28 14:02:02</w:t>
      </w:r>
    </w:p>
    <w:p w14:paraId="6FE6DABE"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2016-08-28-140200_</w:t>
      </w:r>
      <w:r>
        <w:rPr>
          <w:rFonts w:ascii="Menlo" w:eastAsiaTheme="minorEastAsia" w:hAnsi="Menlo" w:cs="Menlo"/>
          <w:color w:val="000000"/>
          <w:kern w:val="0"/>
          <w:sz w:val="22"/>
          <w:szCs w:val="22"/>
          <w:lang w:bidi="ar-SA"/>
        </w:rPr>
        <w:t xml:space="preserve">サイ太さんがリツイートサイ太　</w:t>
      </w:r>
      <w:r>
        <w:rPr>
          <w:rFonts w:ascii="Menlo" w:eastAsiaTheme="minorEastAsia" w:hAnsi="Menlo" w:cs="Menlo"/>
          <w:color w:val="000000"/>
          <w:kern w:val="0"/>
          <w:sz w:val="22"/>
          <w:szCs w:val="22"/>
          <w:lang w:bidi="ar-SA"/>
        </w:rPr>
        <w:t>@uwaaaa</w:t>
      </w: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2014</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3</w:t>
      </w:r>
      <w:r>
        <w:rPr>
          <w:rFonts w:ascii="Menlo" w:eastAsiaTheme="minorEastAsia" w:hAnsi="Menlo" w:cs="Menlo"/>
          <w:color w:val="000000"/>
          <w:kern w:val="0"/>
          <w:sz w:val="22"/>
          <w:szCs w:val="22"/>
          <w:lang w:bidi="ar-SA"/>
        </w:rPr>
        <w:t>月</w:t>
      </w:r>
      <w:r>
        <w:rPr>
          <w:rFonts w:ascii="Menlo" w:eastAsiaTheme="minorEastAsia" w:hAnsi="Menlo" w:cs="Menlo"/>
          <w:color w:val="000000"/>
          <w:kern w:val="0"/>
          <w:sz w:val="22"/>
          <w:szCs w:val="22"/>
          <w:lang w:bidi="ar-SA"/>
        </w:rPr>
        <w:t>5</w:t>
      </w:r>
      <w:r>
        <w:rPr>
          <w:rFonts w:ascii="Menlo" w:eastAsiaTheme="minorEastAsia" w:hAnsi="Menlo" w:cs="Menlo"/>
          <w:color w:val="000000"/>
          <w:kern w:val="0"/>
          <w:sz w:val="22"/>
          <w:szCs w:val="22"/>
          <w:lang w:bidi="ar-SA"/>
        </w:rPr>
        <w:t>日「著反正義ならぬ，コカン性器！」検事正が見守る中，恒例の新任検事の一発</w:t>
      </w:r>
      <w:r>
        <w:rPr>
          <w:rFonts w:ascii="Menlo" w:eastAsiaTheme="minorEastAsia" w:hAnsi="Menlo" w:cs="Menlo"/>
          <w:color w:val="000000"/>
          <w:kern w:val="0"/>
          <w:sz w:val="22"/>
          <w:szCs w:val="22"/>
          <w:lang w:bidi="ar-SA"/>
        </w:rPr>
        <w:t xml:space="preserve">.jpg http://pic.twitter.com/oq7mO88UMu </w:t>
      </w:r>
    </w:p>
    <w:p w14:paraId="0662A1DD"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https://twitter.com/s_hirono/status/769761951194882048</w:t>
      </w:r>
    </w:p>
    <w:p w14:paraId="10E85210"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3BA0DAD2"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@hirono_hideki</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2019-06-30 19:54:54</w:t>
      </w:r>
    </w:p>
    <w:p w14:paraId="24F78E2C"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2019</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06</w:t>
      </w:r>
      <w:r>
        <w:rPr>
          <w:rFonts w:ascii="Menlo" w:eastAsiaTheme="minorEastAsia" w:hAnsi="Menlo" w:cs="Menlo"/>
          <w:color w:val="000000"/>
          <w:kern w:val="0"/>
          <w:sz w:val="22"/>
          <w:szCs w:val="22"/>
          <w:lang w:bidi="ar-SA"/>
        </w:rPr>
        <w:t>月</w:t>
      </w:r>
      <w:r>
        <w:rPr>
          <w:rFonts w:ascii="Menlo" w:eastAsiaTheme="minorEastAsia" w:hAnsi="Menlo" w:cs="Menlo"/>
          <w:color w:val="000000"/>
          <w:kern w:val="0"/>
          <w:sz w:val="22"/>
          <w:szCs w:val="22"/>
          <w:lang w:bidi="ar-SA"/>
        </w:rPr>
        <w:t>30</w:t>
      </w:r>
      <w:r>
        <w:rPr>
          <w:rFonts w:ascii="Menlo" w:eastAsiaTheme="minorEastAsia" w:hAnsi="Menlo" w:cs="Menlo"/>
          <w:color w:val="000000"/>
          <w:kern w:val="0"/>
          <w:sz w:val="22"/>
          <w:szCs w:val="22"/>
          <w:lang w:bidi="ar-SA"/>
        </w:rPr>
        <w:t>日</w:t>
      </w:r>
      <w:r>
        <w:rPr>
          <w:rFonts w:ascii="Menlo" w:eastAsiaTheme="minorEastAsia" w:hAnsi="Menlo" w:cs="Menlo"/>
          <w:color w:val="000000"/>
          <w:kern w:val="0"/>
          <w:sz w:val="22"/>
          <w:szCs w:val="22"/>
          <w:lang w:bidi="ar-SA"/>
        </w:rPr>
        <w:t>19</w:t>
      </w:r>
      <w:r>
        <w:rPr>
          <w:rFonts w:ascii="Menlo" w:eastAsiaTheme="minorEastAsia" w:hAnsi="Menlo" w:cs="Menlo"/>
          <w:color w:val="000000"/>
          <w:kern w:val="0"/>
          <w:sz w:val="22"/>
          <w:szCs w:val="22"/>
          <w:lang w:bidi="ar-SA"/>
        </w:rPr>
        <w:t>時</w:t>
      </w:r>
      <w:r>
        <w:rPr>
          <w:rFonts w:ascii="Menlo" w:eastAsiaTheme="minorEastAsia" w:hAnsi="Menlo" w:cs="Menlo"/>
          <w:color w:val="000000"/>
          <w:kern w:val="0"/>
          <w:sz w:val="22"/>
          <w:szCs w:val="22"/>
          <w:lang w:bidi="ar-SA"/>
        </w:rPr>
        <w:t>35</w:t>
      </w:r>
      <w:r>
        <w:rPr>
          <w:rFonts w:ascii="Menlo" w:eastAsiaTheme="minorEastAsia" w:hAnsi="Menlo" w:cs="Menlo"/>
          <w:color w:val="000000"/>
          <w:kern w:val="0"/>
          <w:sz w:val="22"/>
          <w:szCs w:val="22"/>
          <w:lang w:bidi="ar-SA"/>
        </w:rPr>
        <w:t>分の登録：</w:t>
      </w: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 xml:space="preserve">＼あぼかど　</w:t>
      </w:r>
      <w:r>
        <w:rPr>
          <w:rFonts w:ascii="Menlo" w:eastAsiaTheme="minorEastAsia" w:hAnsi="Menlo" w:cs="Menlo"/>
          <w:color w:val="000000"/>
          <w:kern w:val="0"/>
          <w:sz w:val="22"/>
          <w:szCs w:val="22"/>
          <w:lang w:bidi="ar-SA"/>
        </w:rPr>
        <w:t>@meumpactum</w:t>
      </w:r>
      <w:r>
        <w:rPr>
          <w:rFonts w:ascii="Menlo" w:eastAsiaTheme="minorEastAsia" w:hAnsi="Menlo" w:cs="Menlo"/>
          <w:color w:val="000000"/>
          <w:kern w:val="0"/>
          <w:sz w:val="22"/>
          <w:szCs w:val="22"/>
          <w:lang w:bidi="ar-SA"/>
        </w:rPr>
        <w:t>＼刑訴法</w:t>
      </w:r>
      <w:r>
        <w:rPr>
          <w:rFonts w:ascii="Menlo" w:eastAsiaTheme="minorEastAsia" w:hAnsi="Menlo" w:cs="Menlo"/>
          <w:color w:val="000000"/>
          <w:kern w:val="0"/>
          <w:sz w:val="22"/>
          <w:szCs w:val="22"/>
          <w:lang w:bidi="ar-SA"/>
        </w:rPr>
        <w:t>411</w:t>
      </w:r>
      <w:r>
        <w:rPr>
          <w:rFonts w:ascii="Menlo" w:eastAsiaTheme="minorEastAsia" w:hAnsi="Menlo" w:cs="Menlo"/>
          <w:color w:val="000000"/>
          <w:kern w:val="0"/>
          <w:sz w:val="22"/>
          <w:szCs w:val="22"/>
          <w:lang w:bidi="ar-SA"/>
        </w:rPr>
        <w:t>条の著反正義。条解刑訴には「本条各号の事由が主文に影響し原判決を維持することが耐えがたい場合を指す」とある。最高裁判事５人</w:t>
      </w:r>
      <w:r>
        <w:rPr>
          <w:rFonts w:ascii="Menlo" w:eastAsiaTheme="minorEastAsia" w:hAnsi="Menlo" w:cs="Menlo"/>
          <w:color w:val="000000"/>
          <w:kern w:val="0"/>
          <w:sz w:val="22"/>
          <w:szCs w:val="22"/>
          <w:lang w:bidi="ar-SA"/>
        </w:rPr>
        <w:t xml:space="preserve"> http://hirono2014sk.blogspot.com/2019/06/meumpactum411.html </w:t>
      </w:r>
    </w:p>
    <w:p w14:paraId="4815E655"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https://twitter.com/hirono_hideki/status/1145284463305166849</w:t>
      </w:r>
    </w:p>
    <w:p w14:paraId="0B321523"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1B61936B"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3</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@s_hirono</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2019-06-30 21:39:39</w:t>
      </w:r>
    </w:p>
    <w:p w14:paraId="09613017"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2019-06-30-193541_</w:t>
      </w:r>
      <w:r>
        <w:rPr>
          <w:rFonts w:ascii="Menlo" w:eastAsiaTheme="minorEastAsia" w:hAnsi="Menlo" w:cs="Menlo"/>
          <w:color w:val="000000"/>
          <w:kern w:val="0"/>
          <w:sz w:val="22"/>
          <w:szCs w:val="22"/>
          <w:lang w:bidi="ar-SA"/>
        </w:rPr>
        <w:t>深澤諭史さんがリツイート＞　あぼかど（</w:t>
      </w:r>
      <w:r>
        <w:rPr>
          <w:rFonts w:ascii="Menlo" w:eastAsiaTheme="minorEastAsia" w:hAnsi="Menlo" w:cs="Menlo"/>
          <w:color w:val="000000"/>
          <w:kern w:val="0"/>
          <w:sz w:val="22"/>
          <w:szCs w:val="22"/>
          <w:lang w:bidi="ar-SA"/>
        </w:rPr>
        <w:t>@meumpactum</w:t>
      </w:r>
      <w:r>
        <w:rPr>
          <w:rFonts w:ascii="Menlo" w:eastAsiaTheme="minorEastAsia" w:hAnsi="Menlo" w:cs="Menlo"/>
          <w:color w:val="000000"/>
          <w:kern w:val="0"/>
          <w:sz w:val="22"/>
          <w:szCs w:val="22"/>
          <w:lang w:bidi="ar-SA"/>
        </w:rPr>
        <w:t>）：　刑訴法</w:t>
      </w:r>
      <w:r>
        <w:rPr>
          <w:rFonts w:ascii="Menlo" w:eastAsiaTheme="minorEastAsia" w:hAnsi="Menlo" w:cs="Menlo"/>
          <w:color w:val="000000"/>
          <w:kern w:val="0"/>
          <w:sz w:val="22"/>
          <w:szCs w:val="22"/>
          <w:lang w:bidi="ar-SA"/>
        </w:rPr>
        <w:t>411</w:t>
      </w:r>
      <w:r>
        <w:rPr>
          <w:rFonts w:ascii="Menlo" w:eastAsiaTheme="minorEastAsia" w:hAnsi="Menlo" w:cs="Menlo"/>
          <w:color w:val="000000"/>
          <w:kern w:val="0"/>
          <w:sz w:val="22"/>
          <w:szCs w:val="22"/>
          <w:lang w:bidi="ar-SA"/>
        </w:rPr>
        <w:t>条の著反正義。条解刑訴には「本条各号の事由が主文に影響し原判決を維持する</w:t>
      </w:r>
      <w:proofErr w:type="gramStart"/>
      <w:r>
        <w:rPr>
          <w:rFonts w:ascii="Menlo" w:eastAsiaTheme="minorEastAsia" w:hAnsi="Menlo" w:cs="Menlo"/>
          <w:color w:val="000000"/>
          <w:kern w:val="0"/>
          <w:sz w:val="22"/>
          <w:szCs w:val="22"/>
          <w:lang w:bidi="ar-SA"/>
        </w:rPr>
        <w:t>こ</w:t>
      </w:r>
      <w:proofErr w:type="gramEnd"/>
      <w:r>
        <w:rPr>
          <w:rFonts w:ascii="Menlo" w:eastAsiaTheme="minorEastAsia" w:hAnsi="Menlo" w:cs="Menlo"/>
          <w:color w:val="000000"/>
          <w:kern w:val="0"/>
          <w:sz w:val="22"/>
          <w:szCs w:val="22"/>
          <w:lang w:bidi="ar-SA"/>
        </w:rPr>
        <w:t xml:space="preserve">.jpg http://pic.twitter.com/hWZdh2U6Bh </w:t>
      </w:r>
    </w:p>
    <w:p w14:paraId="707E8904"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https://twitter.com/s_hirono/status/1145310960439050242</w:t>
      </w:r>
    </w:p>
    <w:p w14:paraId="415B542A"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67B8B6E2"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4</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@hirono_hideki</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2019-10-04 09:19:19</w:t>
      </w:r>
    </w:p>
    <w:p w14:paraId="344CDDF5"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2019</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10</w:t>
      </w:r>
      <w:r>
        <w:rPr>
          <w:rFonts w:ascii="Menlo" w:eastAsiaTheme="minorEastAsia" w:hAnsi="Menlo" w:cs="Menlo"/>
          <w:color w:val="000000"/>
          <w:kern w:val="0"/>
          <w:sz w:val="22"/>
          <w:szCs w:val="22"/>
          <w:lang w:bidi="ar-SA"/>
        </w:rPr>
        <w:t>月</w:t>
      </w:r>
      <w:r>
        <w:rPr>
          <w:rFonts w:ascii="Menlo" w:eastAsiaTheme="minorEastAsia" w:hAnsi="Menlo" w:cs="Menlo"/>
          <w:color w:val="000000"/>
          <w:kern w:val="0"/>
          <w:sz w:val="22"/>
          <w:szCs w:val="22"/>
          <w:lang w:bidi="ar-SA"/>
        </w:rPr>
        <w:t>04</w:t>
      </w:r>
      <w:r>
        <w:rPr>
          <w:rFonts w:ascii="Menlo" w:eastAsiaTheme="minorEastAsia" w:hAnsi="Menlo" w:cs="Menlo"/>
          <w:color w:val="000000"/>
          <w:kern w:val="0"/>
          <w:sz w:val="22"/>
          <w:szCs w:val="22"/>
          <w:lang w:bidi="ar-SA"/>
        </w:rPr>
        <w:t>日</w:t>
      </w:r>
      <w:r>
        <w:rPr>
          <w:rFonts w:ascii="Menlo" w:eastAsiaTheme="minorEastAsia" w:hAnsi="Menlo" w:cs="Menlo"/>
          <w:color w:val="000000"/>
          <w:kern w:val="0"/>
          <w:sz w:val="22"/>
          <w:szCs w:val="22"/>
          <w:lang w:bidi="ar-SA"/>
        </w:rPr>
        <w:t>09</w:t>
      </w:r>
      <w:r>
        <w:rPr>
          <w:rFonts w:ascii="Menlo" w:eastAsiaTheme="minorEastAsia" w:hAnsi="Menlo" w:cs="Menlo"/>
          <w:color w:val="000000"/>
          <w:kern w:val="0"/>
          <w:sz w:val="22"/>
          <w:szCs w:val="22"/>
          <w:lang w:bidi="ar-SA"/>
        </w:rPr>
        <w:t>時</w:t>
      </w:r>
      <w:r>
        <w:rPr>
          <w:rFonts w:ascii="Menlo" w:eastAsiaTheme="minorEastAsia" w:hAnsi="Menlo" w:cs="Menlo"/>
          <w:color w:val="000000"/>
          <w:kern w:val="0"/>
          <w:sz w:val="22"/>
          <w:szCs w:val="22"/>
          <w:lang w:bidi="ar-SA"/>
        </w:rPr>
        <w:t>11</w:t>
      </w:r>
      <w:r>
        <w:rPr>
          <w:rFonts w:ascii="Menlo" w:eastAsiaTheme="minorEastAsia" w:hAnsi="Menlo" w:cs="Menlo"/>
          <w:color w:val="000000"/>
          <w:kern w:val="0"/>
          <w:sz w:val="22"/>
          <w:szCs w:val="22"/>
          <w:lang w:bidi="ar-SA"/>
        </w:rPr>
        <w:t>分の登録：</w:t>
      </w: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 xml:space="preserve">＼中村元弥　</w:t>
      </w:r>
      <w:r>
        <w:rPr>
          <w:rFonts w:ascii="Menlo" w:eastAsiaTheme="minorEastAsia" w:hAnsi="Menlo" w:cs="Menlo"/>
          <w:color w:val="000000"/>
          <w:kern w:val="0"/>
          <w:sz w:val="22"/>
          <w:szCs w:val="22"/>
          <w:lang w:bidi="ar-SA"/>
        </w:rPr>
        <w:t>@1961kumachin</w:t>
      </w:r>
      <w:r>
        <w:rPr>
          <w:rFonts w:ascii="Menlo" w:eastAsiaTheme="minorEastAsia" w:hAnsi="Menlo" w:cs="Menlo"/>
          <w:color w:val="000000"/>
          <w:kern w:val="0"/>
          <w:sz w:val="22"/>
          <w:szCs w:val="22"/>
          <w:lang w:bidi="ar-SA"/>
        </w:rPr>
        <w:t xml:space="preserve">＼大崎事件の再審開始決定には特別抗告する検察。そして再審開始決定を著反正義でひっくり返す最高裁　</w:t>
      </w:r>
      <w:r>
        <w:rPr>
          <w:rFonts w:ascii="Menlo" w:eastAsiaTheme="minorEastAsia" w:hAnsi="Menlo" w:cs="Menlo"/>
          <w:color w:val="000000"/>
          <w:kern w:val="0"/>
          <w:sz w:val="22"/>
          <w:szCs w:val="22"/>
          <w:lang w:bidi="ar-SA"/>
        </w:rPr>
        <w:t xml:space="preserve"> http://hirono2014sk.blogspot.com/2019/10/1961kumachin.html </w:t>
      </w:r>
    </w:p>
    <w:p w14:paraId="03EBE264"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https://twitter.com/hirono_hideki/status/1179913867201146880</w:t>
      </w:r>
    </w:p>
    <w:p w14:paraId="0B58B667"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655A3700"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@kk_hirono</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2019-10-09 17:47:47</w:t>
      </w:r>
    </w:p>
    <w:p w14:paraId="50FCF3EF"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&gt; &gt; </w:t>
      </w:r>
      <w:r>
        <w:rPr>
          <w:rFonts w:ascii="Menlo" w:eastAsiaTheme="minorEastAsia" w:hAnsi="Menlo" w:cs="Menlo"/>
          <w:color w:val="000000"/>
          <w:kern w:val="0"/>
          <w:sz w:val="22"/>
          <w:szCs w:val="22"/>
          <w:lang w:bidi="ar-SA"/>
        </w:rPr>
        <w:t>「著反正義ならぬ，コカン性器！」検事正が見守る中，恒例の新任検事の一発芸大会が始まった。</w:t>
      </w:r>
      <w:r>
        <w:rPr>
          <w:rFonts w:ascii="Menlo" w:eastAsiaTheme="minorEastAsia" w:hAnsi="Menlo" w:cs="Menlo"/>
          <w:color w:val="000000"/>
          <w:kern w:val="0"/>
          <w:sz w:val="22"/>
          <w:szCs w:val="22"/>
          <w:lang w:bidi="ar-SA"/>
        </w:rPr>
        <w:t xml:space="preserve"> </w:t>
      </w:r>
    </w:p>
    <w:p w14:paraId="1326F81C"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https://twitter.com/kk_hirono/status/1181853567239409664</w:t>
      </w:r>
    </w:p>
    <w:p w14:paraId="59090D4E"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4B505FF2"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lastRenderedPageBreak/>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@s_hirono</w:t>
      </w:r>
      <w:r>
        <w:rPr>
          <w:rFonts w:ascii="Menlo" w:eastAsiaTheme="minorEastAsia" w:hAnsi="Menlo" w:cs="Menlo"/>
          <w:color w:val="000000"/>
          <w:kern w:val="0"/>
          <w:sz w:val="22"/>
          <w:szCs w:val="22"/>
          <w:lang w:bidi="ar-SA"/>
        </w:rPr>
        <w:t>（非常上告</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最高検察庁御中</w:t>
      </w:r>
      <w:r>
        <w:rPr>
          <w:rFonts w:ascii="Menlo" w:eastAsiaTheme="minorEastAsia" w:hAnsi="Menlo" w:cs="Menlo"/>
          <w:color w:val="000000"/>
          <w:kern w:val="0"/>
          <w:sz w:val="22"/>
          <w:szCs w:val="22"/>
          <w:lang w:bidi="ar-SA"/>
        </w:rPr>
        <w:t>_</w:t>
      </w:r>
      <w:r>
        <w:rPr>
          <w:rFonts w:ascii="Menlo" w:eastAsiaTheme="minorEastAsia" w:hAnsi="Menlo" w:cs="Menlo"/>
          <w:color w:val="000000"/>
          <w:kern w:val="0"/>
          <w:sz w:val="22"/>
          <w:szCs w:val="22"/>
          <w:lang w:bidi="ar-SA"/>
        </w:rPr>
        <w:t>ツイッター）</w:t>
      </w:r>
      <w:r>
        <w:rPr>
          <w:rFonts w:ascii="Menlo" w:eastAsiaTheme="minorEastAsia" w:hAnsi="Menlo" w:cs="Menlo"/>
          <w:color w:val="000000"/>
          <w:kern w:val="0"/>
          <w:sz w:val="22"/>
          <w:szCs w:val="22"/>
          <w:lang w:bidi="ar-SA"/>
        </w:rPr>
        <w:t>2023-03-13 11:20:24</w:t>
      </w:r>
    </w:p>
    <w:p w14:paraId="657DB55B"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2023</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03</w:t>
      </w:r>
      <w:r>
        <w:rPr>
          <w:rFonts w:ascii="Menlo" w:eastAsiaTheme="minorEastAsia" w:hAnsi="Menlo" w:cs="Menlo"/>
          <w:color w:val="000000"/>
          <w:kern w:val="0"/>
          <w:sz w:val="22"/>
          <w:szCs w:val="22"/>
          <w:lang w:bidi="ar-SA"/>
        </w:rPr>
        <w:t>月</w:t>
      </w:r>
      <w:r>
        <w:rPr>
          <w:rFonts w:ascii="Menlo" w:eastAsiaTheme="minorEastAsia" w:hAnsi="Menlo" w:cs="Menlo"/>
          <w:color w:val="000000"/>
          <w:kern w:val="0"/>
          <w:sz w:val="22"/>
          <w:szCs w:val="22"/>
          <w:lang w:bidi="ar-SA"/>
        </w:rPr>
        <w:t>13</w:t>
      </w:r>
      <w:r>
        <w:rPr>
          <w:rFonts w:ascii="Menlo" w:eastAsiaTheme="minorEastAsia" w:hAnsi="Menlo" w:cs="Menlo"/>
          <w:color w:val="000000"/>
          <w:kern w:val="0"/>
          <w:sz w:val="22"/>
          <w:szCs w:val="22"/>
          <w:lang w:bidi="ar-SA"/>
        </w:rPr>
        <w:t>日</w:t>
      </w:r>
      <w:r>
        <w:rPr>
          <w:rFonts w:ascii="Menlo" w:eastAsiaTheme="minorEastAsia" w:hAnsi="Menlo" w:cs="Menlo"/>
          <w:color w:val="000000"/>
          <w:kern w:val="0"/>
          <w:sz w:val="22"/>
          <w:szCs w:val="22"/>
          <w:lang w:bidi="ar-SA"/>
        </w:rPr>
        <w:t>11</w:t>
      </w:r>
      <w:r>
        <w:rPr>
          <w:rFonts w:ascii="Menlo" w:eastAsiaTheme="minorEastAsia" w:hAnsi="Menlo" w:cs="Menlo"/>
          <w:color w:val="000000"/>
          <w:kern w:val="0"/>
          <w:sz w:val="22"/>
          <w:szCs w:val="22"/>
          <w:lang w:bidi="ar-SA"/>
        </w:rPr>
        <w:t>時</w:t>
      </w:r>
      <w:r>
        <w:rPr>
          <w:rFonts w:ascii="Menlo" w:eastAsiaTheme="minorEastAsia" w:hAnsi="Menlo" w:cs="Menlo"/>
          <w:color w:val="000000"/>
          <w:kern w:val="0"/>
          <w:sz w:val="22"/>
          <w:szCs w:val="22"/>
          <w:lang w:bidi="ar-SA"/>
        </w:rPr>
        <w:t>20</w:t>
      </w:r>
      <w:r>
        <w:rPr>
          <w:rFonts w:ascii="Menlo" w:eastAsiaTheme="minorEastAsia" w:hAnsi="Menlo" w:cs="Menlo"/>
          <w:color w:val="000000"/>
          <w:kern w:val="0"/>
          <w:sz w:val="22"/>
          <w:szCs w:val="22"/>
          <w:lang w:bidi="ar-SA"/>
        </w:rPr>
        <w:t>分の実行記録</w:t>
      </w:r>
      <w:r>
        <w:rPr>
          <w:rFonts w:ascii="Menlo" w:eastAsiaTheme="minorEastAsia" w:hAnsi="Menlo" w:cs="Menlo"/>
          <w:color w:val="000000"/>
          <w:kern w:val="0"/>
          <w:sz w:val="22"/>
          <w:szCs w:val="22"/>
          <w:lang w:bidi="ar-SA"/>
        </w:rPr>
        <w:t xml:space="preserve">: </w:t>
      </w:r>
      <w:proofErr w:type="spellStart"/>
      <w:r>
        <w:rPr>
          <w:rFonts w:ascii="Menlo" w:eastAsiaTheme="minorEastAsia" w:hAnsi="Menlo" w:cs="Menlo"/>
          <w:color w:val="000000"/>
          <w:kern w:val="0"/>
          <w:sz w:val="22"/>
          <w:szCs w:val="22"/>
          <w:lang w:bidi="ar-SA"/>
        </w:rPr>
        <w:t>twitterAPI</w:t>
      </w:r>
      <w:proofErr w:type="spellEnd"/>
      <w:r>
        <w:rPr>
          <w:rFonts w:ascii="Menlo" w:eastAsiaTheme="minorEastAsia" w:hAnsi="Menlo" w:cs="Menlo"/>
          <w:color w:val="000000"/>
          <w:kern w:val="0"/>
          <w:sz w:val="22"/>
          <w:szCs w:val="22"/>
          <w:lang w:bidi="ar-SA"/>
        </w:rPr>
        <w:t>-search-</w:t>
      </w:r>
      <w:proofErr w:type="spellStart"/>
      <w:r>
        <w:rPr>
          <w:rFonts w:ascii="Menlo" w:eastAsiaTheme="minorEastAsia" w:hAnsi="Menlo" w:cs="Menlo"/>
          <w:color w:val="000000"/>
          <w:kern w:val="0"/>
          <w:sz w:val="22"/>
          <w:szCs w:val="22"/>
          <w:lang w:bidi="ar-SA"/>
        </w:rPr>
        <w:t>lawList</w:t>
      </w:r>
      <w:proofErr w:type="spellEnd"/>
      <w:r>
        <w:rPr>
          <w:rFonts w:ascii="Menlo" w:eastAsiaTheme="minorEastAsia" w:hAnsi="Menlo" w:cs="Menlo"/>
          <w:color w:val="000000"/>
          <w:kern w:val="0"/>
          <w:sz w:val="22"/>
          <w:szCs w:val="22"/>
          <w:lang w:bidi="ar-SA"/>
        </w:rPr>
        <w:t>-</w:t>
      </w:r>
      <w:proofErr w:type="spellStart"/>
      <w:r>
        <w:rPr>
          <w:rFonts w:ascii="Menlo" w:eastAsiaTheme="minorEastAsia" w:hAnsi="Menlo" w:cs="Menlo"/>
          <w:color w:val="000000"/>
          <w:kern w:val="0"/>
          <w:sz w:val="22"/>
          <w:szCs w:val="22"/>
          <w:lang w:bidi="ar-SA"/>
        </w:rPr>
        <w:t>mydql-add.rb</w:t>
      </w:r>
      <w:proofErr w:type="spellEnd"/>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ツイート数：</w:t>
      </w:r>
      <w:r>
        <w:rPr>
          <w:rFonts w:ascii="Menlo" w:eastAsiaTheme="minorEastAsia" w:hAnsi="Menlo" w:cs="Menlo"/>
          <w:color w:val="000000"/>
          <w:kern w:val="0"/>
          <w:sz w:val="22"/>
          <w:szCs w:val="22"/>
          <w:lang w:bidi="ar-SA"/>
        </w:rPr>
        <w:t xml:space="preserve">0/2891 </w:t>
      </w:r>
      <w:r>
        <w:rPr>
          <w:rFonts w:ascii="Menlo" w:eastAsiaTheme="minorEastAsia" w:hAnsi="Menlo" w:cs="Menlo"/>
          <w:color w:val="000000"/>
          <w:kern w:val="0"/>
          <w:sz w:val="22"/>
          <w:szCs w:val="22"/>
          <w:lang w:bidi="ar-SA"/>
        </w:rPr>
        <w:t>リツイート数：</w:t>
      </w:r>
      <w:r>
        <w:rPr>
          <w:rFonts w:ascii="Menlo" w:eastAsiaTheme="minorEastAsia" w:hAnsi="Menlo" w:cs="Menlo"/>
          <w:color w:val="000000"/>
          <w:kern w:val="0"/>
          <w:sz w:val="22"/>
          <w:szCs w:val="22"/>
          <w:lang w:bidi="ar-SA"/>
        </w:rPr>
        <w:t xml:space="preserve">0/2891 </w:t>
      </w:r>
      <w:r>
        <w:rPr>
          <w:rFonts w:ascii="Menlo" w:eastAsiaTheme="minorEastAsia" w:hAnsi="Menlo" w:cs="Menlo"/>
          <w:color w:val="000000"/>
          <w:kern w:val="0"/>
          <w:sz w:val="22"/>
          <w:szCs w:val="22"/>
          <w:lang w:bidi="ar-SA"/>
        </w:rPr>
        <w:t>トータル：</w:t>
      </w:r>
      <w:r>
        <w:rPr>
          <w:rFonts w:ascii="Menlo" w:eastAsiaTheme="minorEastAsia" w:hAnsi="Menlo" w:cs="Menlo"/>
          <w:color w:val="000000"/>
          <w:kern w:val="0"/>
          <w:sz w:val="22"/>
          <w:szCs w:val="22"/>
          <w:lang w:bidi="ar-SA"/>
        </w:rPr>
        <w:t>4</w:t>
      </w:r>
    </w:p>
    <w:p w14:paraId="22A35A39"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の該当</w:t>
      </w:r>
      <w:r>
        <w:rPr>
          <w:rFonts w:ascii="Menlo" w:eastAsiaTheme="minorEastAsia" w:hAnsi="Menlo" w:cs="Menlo"/>
          <w:color w:val="000000"/>
          <w:kern w:val="0"/>
          <w:sz w:val="22"/>
          <w:szCs w:val="22"/>
          <w:lang w:bidi="ar-SA"/>
        </w:rPr>
        <w:t>:… https://t.co/MZt73MD0UB</w:t>
      </w:r>
    </w:p>
    <w:p w14:paraId="6FC90157"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https://twitter.com/s_hirono/status/1635103484600287234</w:t>
      </w:r>
    </w:p>
    <w:p w14:paraId="0D454F22"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36F98DD0"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7</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@s_hirono</w:t>
      </w:r>
      <w:r>
        <w:rPr>
          <w:rFonts w:ascii="Menlo" w:eastAsiaTheme="minorEastAsia" w:hAnsi="Menlo" w:cs="Menlo"/>
          <w:color w:val="000000"/>
          <w:kern w:val="0"/>
          <w:sz w:val="22"/>
          <w:szCs w:val="22"/>
          <w:lang w:bidi="ar-SA"/>
        </w:rPr>
        <w:t>（非常上告</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最高検察庁御中</w:t>
      </w:r>
      <w:r>
        <w:rPr>
          <w:rFonts w:ascii="Menlo" w:eastAsiaTheme="minorEastAsia" w:hAnsi="Menlo" w:cs="Menlo"/>
          <w:color w:val="000000"/>
          <w:kern w:val="0"/>
          <w:sz w:val="22"/>
          <w:szCs w:val="22"/>
          <w:lang w:bidi="ar-SA"/>
        </w:rPr>
        <w:t>_</w:t>
      </w:r>
      <w:r>
        <w:rPr>
          <w:rFonts w:ascii="Menlo" w:eastAsiaTheme="minorEastAsia" w:hAnsi="Menlo" w:cs="Menlo"/>
          <w:color w:val="000000"/>
          <w:kern w:val="0"/>
          <w:sz w:val="22"/>
          <w:szCs w:val="22"/>
          <w:lang w:bidi="ar-SA"/>
        </w:rPr>
        <w:t>ツイッター）</w:t>
      </w:r>
      <w:r>
        <w:rPr>
          <w:rFonts w:ascii="Menlo" w:eastAsiaTheme="minorEastAsia" w:hAnsi="Menlo" w:cs="Menlo"/>
          <w:color w:val="000000"/>
          <w:kern w:val="0"/>
          <w:sz w:val="22"/>
          <w:szCs w:val="22"/>
          <w:lang w:bidi="ar-SA"/>
        </w:rPr>
        <w:t>2023-03-13 11:20:36</w:t>
      </w:r>
    </w:p>
    <w:p w14:paraId="1EC242D3"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kk2020-09_ajx-all-user-mysql-REGEXP_blogger.rb "</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 "1000-01-01/2023-03-13 11:20"</w:t>
      </w:r>
    </w:p>
    <w:p w14:paraId="1D8A5F76"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max(id)</w:t>
      </w:r>
    </w:p>
    <w:p w14:paraId="607CFE4B"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838379 ======&gt; max(id)</w:t>
      </w:r>
    </w:p>
    <w:p w14:paraId="36346793"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838379</w:t>
      </w:r>
    </w:p>
    <w:p w14:paraId="13765490"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0</w:t>
      </w:r>
    </w:p>
    <w:p w14:paraId="3D96C9D7"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&gt; </w:t>
      </w:r>
    </w:p>
    <w:p w14:paraId="5CCA196A"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w:t>
      </w:r>
    </w:p>
    <w:p w14:paraId="503DEF51"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https://twitter.com/s_hirono/status/1635103534889967617</w:t>
      </w:r>
    </w:p>
    <w:p w14:paraId="7312E145"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36591505"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8</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@s_hirono</w:t>
      </w:r>
      <w:r>
        <w:rPr>
          <w:rFonts w:ascii="Menlo" w:eastAsiaTheme="minorEastAsia" w:hAnsi="Menlo" w:cs="Menlo"/>
          <w:color w:val="000000"/>
          <w:kern w:val="0"/>
          <w:sz w:val="22"/>
          <w:szCs w:val="22"/>
          <w:lang w:bidi="ar-SA"/>
        </w:rPr>
        <w:t>（非常上告</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最高検察庁御中</w:t>
      </w:r>
      <w:r>
        <w:rPr>
          <w:rFonts w:ascii="Menlo" w:eastAsiaTheme="minorEastAsia" w:hAnsi="Menlo" w:cs="Menlo"/>
          <w:color w:val="000000"/>
          <w:kern w:val="0"/>
          <w:sz w:val="22"/>
          <w:szCs w:val="22"/>
          <w:lang w:bidi="ar-SA"/>
        </w:rPr>
        <w:t>_</w:t>
      </w:r>
      <w:r>
        <w:rPr>
          <w:rFonts w:ascii="Menlo" w:eastAsiaTheme="minorEastAsia" w:hAnsi="Menlo" w:cs="Menlo"/>
          <w:color w:val="000000"/>
          <w:kern w:val="0"/>
          <w:sz w:val="22"/>
          <w:szCs w:val="22"/>
          <w:lang w:bidi="ar-SA"/>
        </w:rPr>
        <w:t>ツイッター）</w:t>
      </w:r>
      <w:r>
        <w:rPr>
          <w:rFonts w:ascii="Menlo" w:eastAsiaTheme="minorEastAsia" w:hAnsi="Menlo" w:cs="Menlo"/>
          <w:color w:val="000000"/>
          <w:kern w:val="0"/>
          <w:sz w:val="22"/>
          <w:szCs w:val="22"/>
          <w:lang w:bidi="ar-SA"/>
        </w:rPr>
        <w:t>2023-03-13 11:21:55</w:t>
      </w:r>
    </w:p>
    <w:p w14:paraId="12882B86"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&gt; » </w:t>
      </w:r>
      <w:r>
        <w:rPr>
          <w:rFonts w:ascii="Menlo" w:eastAsiaTheme="minorEastAsia" w:hAnsi="Menlo" w:cs="Menlo"/>
          <w:color w:val="000000"/>
          <w:kern w:val="0"/>
          <w:sz w:val="22"/>
          <w:szCs w:val="22"/>
          <w:lang w:bidi="ar-SA"/>
        </w:rPr>
        <w:t>奉納＼危険生物・弁護士脳汚染除去装置＼金沢地方検察庁御中</w:t>
      </w:r>
      <w:r>
        <w:rPr>
          <w:rFonts w:ascii="Menlo" w:eastAsiaTheme="minorEastAsia" w:hAnsi="Menlo" w:cs="Menlo"/>
          <w:color w:val="000000"/>
          <w:kern w:val="0"/>
          <w:sz w:val="22"/>
          <w:szCs w:val="22"/>
          <w:lang w:bidi="ar-SA"/>
        </w:rPr>
        <w:t>_2020: REGEXP</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／データベース登録済みツイートの検索：</w:t>
      </w:r>
      <w:r>
        <w:rPr>
          <w:rFonts w:ascii="Menlo" w:eastAsiaTheme="minorEastAsia" w:hAnsi="Menlo" w:cs="Menlo"/>
          <w:color w:val="000000"/>
          <w:kern w:val="0"/>
          <w:sz w:val="22"/>
          <w:szCs w:val="22"/>
          <w:lang w:bidi="ar-SA"/>
        </w:rPr>
        <w:t>2014-03-05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2022-09-21</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2023</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03</w:t>
      </w:r>
      <w:r>
        <w:rPr>
          <w:rFonts w:ascii="Menlo" w:eastAsiaTheme="minorEastAsia" w:hAnsi="Menlo" w:cs="Menlo"/>
          <w:color w:val="000000"/>
          <w:kern w:val="0"/>
          <w:sz w:val="22"/>
          <w:szCs w:val="22"/>
          <w:lang w:bidi="ar-SA"/>
        </w:rPr>
        <w:t>月</w:t>
      </w:r>
      <w:r>
        <w:rPr>
          <w:rFonts w:ascii="Menlo" w:eastAsiaTheme="minorEastAsia" w:hAnsi="Menlo" w:cs="Menlo"/>
          <w:color w:val="000000"/>
          <w:kern w:val="0"/>
          <w:sz w:val="22"/>
          <w:szCs w:val="22"/>
          <w:lang w:bidi="ar-SA"/>
        </w:rPr>
        <w:t>13</w:t>
      </w:r>
      <w:r>
        <w:rPr>
          <w:rFonts w:ascii="Menlo" w:eastAsiaTheme="minorEastAsia" w:hAnsi="Menlo" w:cs="Menlo"/>
          <w:color w:val="000000"/>
          <w:kern w:val="0"/>
          <w:sz w:val="22"/>
          <w:szCs w:val="22"/>
          <w:lang w:bidi="ar-SA"/>
        </w:rPr>
        <w:t>日</w:t>
      </w:r>
      <w:r>
        <w:rPr>
          <w:rFonts w:ascii="Menlo" w:eastAsiaTheme="minorEastAsia" w:hAnsi="Menlo" w:cs="Menlo"/>
          <w:color w:val="000000"/>
          <w:kern w:val="0"/>
          <w:sz w:val="22"/>
          <w:szCs w:val="22"/>
          <w:lang w:bidi="ar-SA"/>
        </w:rPr>
        <w:t>11</w:t>
      </w:r>
      <w:r>
        <w:rPr>
          <w:rFonts w:ascii="Menlo" w:eastAsiaTheme="minorEastAsia" w:hAnsi="Menlo" w:cs="Menlo"/>
          <w:color w:val="000000"/>
          <w:kern w:val="0"/>
          <w:sz w:val="22"/>
          <w:szCs w:val="22"/>
          <w:lang w:bidi="ar-SA"/>
        </w:rPr>
        <w:t>時</w:t>
      </w:r>
      <w:r>
        <w:rPr>
          <w:rFonts w:ascii="Menlo" w:eastAsiaTheme="minorEastAsia" w:hAnsi="Menlo" w:cs="Menlo"/>
          <w:color w:val="000000"/>
          <w:kern w:val="0"/>
          <w:sz w:val="22"/>
          <w:szCs w:val="22"/>
          <w:lang w:bidi="ar-SA"/>
        </w:rPr>
        <w:t>21</w:t>
      </w:r>
      <w:r>
        <w:rPr>
          <w:rFonts w:ascii="Menlo" w:eastAsiaTheme="minorEastAsia" w:hAnsi="Menlo" w:cs="Menlo"/>
          <w:color w:val="000000"/>
          <w:kern w:val="0"/>
          <w:sz w:val="22"/>
          <w:szCs w:val="22"/>
          <w:lang w:bidi="ar-SA"/>
        </w:rPr>
        <w:t>分の記録：ユーザ</w:t>
      </w:r>
      <w:r>
        <w:rPr>
          <w:rFonts w:ascii="Menlo" w:eastAsiaTheme="minorEastAsia" w:hAnsi="Menlo" w:cs="Menlo"/>
          <w:color w:val="000000"/>
          <w:kern w:val="0"/>
          <w:sz w:val="22"/>
          <w:szCs w:val="22"/>
          <w:lang w:bidi="ar-SA"/>
        </w:rPr>
        <w:t>… https://t.co/iwgrsJoSOL</w:t>
      </w:r>
    </w:p>
    <w:p w14:paraId="0CFA6AD5"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https://twitter.com/s_hirono/status/1635103868987256833</w:t>
      </w:r>
    </w:p>
    <w:p w14:paraId="7DE114DD"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3EEA57EC"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9</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@s_hirono</w:t>
      </w:r>
      <w:r>
        <w:rPr>
          <w:rFonts w:ascii="Menlo" w:eastAsiaTheme="minorEastAsia" w:hAnsi="Menlo" w:cs="Menlo"/>
          <w:color w:val="000000"/>
          <w:kern w:val="0"/>
          <w:sz w:val="22"/>
          <w:szCs w:val="22"/>
          <w:lang w:bidi="ar-SA"/>
        </w:rPr>
        <w:t>（非常上告</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最高検察庁御中</w:t>
      </w:r>
      <w:r>
        <w:rPr>
          <w:rFonts w:ascii="Menlo" w:eastAsiaTheme="minorEastAsia" w:hAnsi="Menlo" w:cs="Menlo"/>
          <w:color w:val="000000"/>
          <w:kern w:val="0"/>
          <w:sz w:val="22"/>
          <w:szCs w:val="22"/>
          <w:lang w:bidi="ar-SA"/>
        </w:rPr>
        <w:t>_</w:t>
      </w:r>
      <w:r>
        <w:rPr>
          <w:rFonts w:ascii="Menlo" w:eastAsiaTheme="minorEastAsia" w:hAnsi="Menlo" w:cs="Menlo"/>
          <w:color w:val="000000"/>
          <w:kern w:val="0"/>
          <w:sz w:val="22"/>
          <w:szCs w:val="22"/>
          <w:lang w:bidi="ar-SA"/>
        </w:rPr>
        <w:t>ツイッター）</w:t>
      </w:r>
      <w:r>
        <w:rPr>
          <w:rFonts w:ascii="Menlo" w:eastAsiaTheme="minorEastAsia" w:hAnsi="Menlo" w:cs="Menlo"/>
          <w:color w:val="000000"/>
          <w:kern w:val="0"/>
          <w:sz w:val="22"/>
          <w:szCs w:val="22"/>
          <w:lang w:bidi="ar-SA"/>
        </w:rPr>
        <w:t>2023-03-13 17:07:32</w:t>
      </w:r>
    </w:p>
    <w:p w14:paraId="3F3BD978"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&gt; 2023-03-13_11:21 </w:t>
      </w:r>
      <w:r>
        <w:rPr>
          <w:rFonts w:ascii="Menlo" w:eastAsiaTheme="minorEastAsia" w:hAnsi="Menlo" w:cs="Menlo"/>
          <w:color w:val="000000"/>
          <w:kern w:val="0"/>
          <w:sz w:val="22"/>
          <w:szCs w:val="22"/>
          <w:lang w:bidi="ar-SA"/>
        </w:rPr>
        <w:t>奉納＼</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危険生物・弁護士脳汚染除去装置＼</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金沢地方検察庁御中</w:t>
      </w:r>
      <w:r>
        <w:rPr>
          <w:rFonts w:ascii="Menlo" w:eastAsiaTheme="minorEastAsia" w:hAnsi="Menlo" w:cs="Menlo"/>
          <w:color w:val="000000"/>
          <w:kern w:val="0"/>
          <w:sz w:val="22"/>
          <w:szCs w:val="22"/>
          <w:lang w:bidi="ar-SA"/>
        </w:rPr>
        <w:t>_2020: REGEXP</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／データベース登録済みツイートの検索：</w:t>
      </w:r>
      <w:r>
        <w:rPr>
          <w:rFonts w:ascii="Menlo" w:eastAsiaTheme="minorEastAsia" w:hAnsi="Menlo" w:cs="Menlo"/>
          <w:color w:val="000000"/>
          <w:kern w:val="0"/>
          <w:sz w:val="22"/>
          <w:szCs w:val="22"/>
          <w:lang w:bidi="ar-SA"/>
        </w:rPr>
        <w:t>2014-03-05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2022-09-21</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2023</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03… https://t.co/SUde3z84WH</w:t>
      </w:r>
    </w:p>
    <w:p w14:paraId="7612972C"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https://twitter.com/s_hirono/status/1635190843543011328</w:t>
      </w:r>
    </w:p>
    <w:p w14:paraId="423E773C"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71710333"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10</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@s_hirono</w:t>
      </w:r>
      <w:r>
        <w:rPr>
          <w:rFonts w:ascii="Menlo" w:eastAsiaTheme="minorEastAsia" w:hAnsi="Menlo" w:cs="Menlo"/>
          <w:color w:val="000000"/>
          <w:kern w:val="0"/>
          <w:sz w:val="22"/>
          <w:szCs w:val="22"/>
          <w:lang w:bidi="ar-SA"/>
        </w:rPr>
        <w:t>（非常上告</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最高検察庁御中</w:t>
      </w:r>
      <w:r>
        <w:rPr>
          <w:rFonts w:ascii="Menlo" w:eastAsiaTheme="minorEastAsia" w:hAnsi="Menlo" w:cs="Menlo"/>
          <w:color w:val="000000"/>
          <w:kern w:val="0"/>
          <w:sz w:val="22"/>
          <w:szCs w:val="22"/>
          <w:lang w:bidi="ar-SA"/>
        </w:rPr>
        <w:t>_</w:t>
      </w:r>
      <w:r>
        <w:rPr>
          <w:rFonts w:ascii="Menlo" w:eastAsiaTheme="minorEastAsia" w:hAnsi="Menlo" w:cs="Menlo"/>
          <w:color w:val="000000"/>
          <w:kern w:val="0"/>
          <w:sz w:val="22"/>
          <w:szCs w:val="22"/>
          <w:lang w:bidi="ar-SA"/>
        </w:rPr>
        <w:t>ツイッター）</w:t>
      </w:r>
      <w:r>
        <w:rPr>
          <w:rFonts w:ascii="Menlo" w:eastAsiaTheme="minorEastAsia" w:hAnsi="Menlo" w:cs="Menlo"/>
          <w:color w:val="000000"/>
          <w:kern w:val="0"/>
          <w:sz w:val="22"/>
          <w:szCs w:val="22"/>
          <w:lang w:bidi="ar-SA"/>
        </w:rPr>
        <w:t>2023-03-15 13:37:18</w:t>
      </w:r>
    </w:p>
    <w:p w14:paraId="1794A388"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2023</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03</w:t>
      </w:r>
      <w:r>
        <w:rPr>
          <w:rFonts w:ascii="Menlo" w:eastAsiaTheme="minorEastAsia" w:hAnsi="Menlo" w:cs="Menlo"/>
          <w:color w:val="000000"/>
          <w:kern w:val="0"/>
          <w:sz w:val="22"/>
          <w:szCs w:val="22"/>
          <w:lang w:bidi="ar-SA"/>
        </w:rPr>
        <w:t>月</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日</w:t>
      </w:r>
      <w:r>
        <w:rPr>
          <w:rFonts w:ascii="Menlo" w:eastAsiaTheme="minorEastAsia" w:hAnsi="Menlo" w:cs="Menlo"/>
          <w:color w:val="000000"/>
          <w:kern w:val="0"/>
          <w:sz w:val="22"/>
          <w:szCs w:val="22"/>
          <w:lang w:bidi="ar-SA"/>
        </w:rPr>
        <w:t>13</w:t>
      </w:r>
      <w:r>
        <w:rPr>
          <w:rFonts w:ascii="Menlo" w:eastAsiaTheme="minorEastAsia" w:hAnsi="Menlo" w:cs="Menlo"/>
          <w:color w:val="000000"/>
          <w:kern w:val="0"/>
          <w:sz w:val="22"/>
          <w:szCs w:val="22"/>
          <w:lang w:bidi="ar-SA"/>
        </w:rPr>
        <w:t>時</w:t>
      </w:r>
      <w:r>
        <w:rPr>
          <w:rFonts w:ascii="Menlo" w:eastAsiaTheme="minorEastAsia" w:hAnsi="Menlo" w:cs="Menlo"/>
          <w:color w:val="000000"/>
          <w:kern w:val="0"/>
          <w:sz w:val="22"/>
          <w:szCs w:val="22"/>
          <w:lang w:bidi="ar-SA"/>
        </w:rPr>
        <w:t>36</w:t>
      </w:r>
      <w:r>
        <w:rPr>
          <w:rFonts w:ascii="Menlo" w:eastAsiaTheme="minorEastAsia" w:hAnsi="Menlo" w:cs="Menlo"/>
          <w:color w:val="000000"/>
          <w:kern w:val="0"/>
          <w:sz w:val="22"/>
          <w:szCs w:val="22"/>
          <w:lang w:bidi="ar-SA"/>
        </w:rPr>
        <w:t>分の実行記録</w:t>
      </w:r>
      <w:r>
        <w:rPr>
          <w:rFonts w:ascii="Menlo" w:eastAsiaTheme="minorEastAsia" w:hAnsi="Menlo" w:cs="Menlo"/>
          <w:color w:val="000000"/>
          <w:kern w:val="0"/>
          <w:sz w:val="22"/>
          <w:szCs w:val="22"/>
          <w:lang w:bidi="ar-SA"/>
        </w:rPr>
        <w:t xml:space="preserve">: </w:t>
      </w:r>
      <w:proofErr w:type="spellStart"/>
      <w:r>
        <w:rPr>
          <w:rFonts w:ascii="Menlo" w:eastAsiaTheme="minorEastAsia" w:hAnsi="Menlo" w:cs="Menlo"/>
          <w:color w:val="000000"/>
          <w:kern w:val="0"/>
          <w:sz w:val="22"/>
          <w:szCs w:val="22"/>
          <w:lang w:bidi="ar-SA"/>
        </w:rPr>
        <w:t>twitterAPI</w:t>
      </w:r>
      <w:proofErr w:type="spellEnd"/>
      <w:r>
        <w:rPr>
          <w:rFonts w:ascii="Menlo" w:eastAsiaTheme="minorEastAsia" w:hAnsi="Menlo" w:cs="Menlo"/>
          <w:color w:val="000000"/>
          <w:kern w:val="0"/>
          <w:sz w:val="22"/>
          <w:szCs w:val="22"/>
          <w:lang w:bidi="ar-SA"/>
        </w:rPr>
        <w:t>-search-</w:t>
      </w:r>
      <w:proofErr w:type="spellStart"/>
      <w:r>
        <w:rPr>
          <w:rFonts w:ascii="Menlo" w:eastAsiaTheme="minorEastAsia" w:hAnsi="Menlo" w:cs="Menlo"/>
          <w:color w:val="000000"/>
          <w:kern w:val="0"/>
          <w:sz w:val="22"/>
          <w:szCs w:val="22"/>
          <w:lang w:bidi="ar-SA"/>
        </w:rPr>
        <w:t>lawList</w:t>
      </w:r>
      <w:proofErr w:type="spellEnd"/>
      <w:r>
        <w:rPr>
          <w:rFonts w:ascii="Menlo" w:eastAsiaTheme="minorEastAsia" w:hAnsi="Menlo" w:cs="Menlo"/>
          <w:color w:val="000000"/>
          <w:kern w:val="0"/>
          <w:sz w:val="22"/>
          <w:szCs w:val="22"/>
          <w:lang w:bidi="ar-SA"/>
        </w:rPr>
        <w:t>-</w:t>
      </w:r>
      <w:proofErr w:type="spellStart"/>
      <w:r>
        <w:rPr>
          <w:rFonts w:ascii="Menlo" w:eastAsiaTheme="minorEastAsia" w:hAnsi="Menlo" w:cs="Menlo"/>
          <w:color w:val="000000"/>
          <w:kern w:val="0"/>
          <w:sz w:val="22"/>
          <w:szCs w:val="22"/>
          <w:lang w:bidi="ar-SA"/>
        </w:rPr>
        <w:t>mydql-add.rb</w:t>
      </w:r>
      <w:proofErr w:type="spellEnd"/>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ツイート数：</w:t>
      </w:r>
      <w:r>
        <w:rPr>
          <w:rFonts w:ascii="Menlo" w:eastAsiaTheme="minorEastAsia" w:hAnsi="Menlo" w:cs="Menlo"/>
          <w:color w:val="000000"/>
          <w:kern w:val="0"/>
          <w:sz w:val="22"/>
          <w:szCs w:val="22"/>
          <w:lang w:bidi="ar-SA"/>
        </w:rPr>
        <w:t xml:space="preserve">2/2892 </w:t>
      </w:r>
      <w:r>
        <w:rPr>
          <w:rFonts w:ascii="Menlo" w:eastAsiaTheme="minorEastAsia" w:hAnsi="Menlo" w:cs="Menlo"/>
          <w:color w:val="000000"/>
          <w:kern w:val="0"/>
          <w:sz w:val="22"/>
          <w:szCs w:val="22"/>
          <w:lang w:bidi="ar-SA"/>
        </w:rPr>
        <w:t>リツイート数：</w:t>
      </w:r>
      <w:r>
        <w:rPr>
          <w:rFonts w:ascii="Menlo" w:eastAsiaTheme="minorEastAsia" w:hAnsi="Menlo" w:cs="Menlo"/>
          <w:color w:val="000000"/>
          <w:kern w:val="0"/>
          <w:sz w:val="22"/>
          <w:szCs w:val="22"/>
          <w:lang w:bidi="ar-SA"/>
        </w:rPr>
        <w:t xml:space="preserve">4/2892 </w:t>
      </w:r>
      <w:r>
        <w:rPr>
          <w:rFonts w:ascii="Menlo" w:eastAsiaTheme="minorEastAsia" w:hAnsi="Menlo" w:cs="Menlo"/>
          <w:color w:val="000000"/>
          <w:kern w:val="0"/>
          <w:sz w:val="22"/>
          <w:szCs w:val="22"/>
          <w:lang w:bidi="ar-SA"/>
        </w:rPr>
        <w:t>トータル：</w:t>
      </w:r>
      <w:r>
        <w:rPr>
          <w:rFonts w:ascii="Menlo" w:eastAsiaTheme="minorEastAsia" w:hAnsi="Menlo" w:cs="Menlo"/>
          <w:color w:val="000000"/>
          <w:kern w:val="0"/>
          <w:sz w:val="22"/>
          <w:szCs w:val="22"/>
          <w:lang w:bidi="ar-SA"/>
        </w:rPr>
        <w:t>14</w:t>
      </w:r>
    </w:p>
    <w:p w14:paraId="3C525061"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の該当</w:t>
      </w:r>
      <w:r>
        <w:rPr>
          <w:rFonts w:ascii="Menlo" w:eastAsiaTheme="minorEastAsia" w:hAnsi="Menlo" w:cs="Menlo"/>
          <w:color w:val="000000"/>
          <w:kern w:val="0"/>
          <w:sz w:val="22"/>
          <w:szCs w:val="22"/>
          <w:lang w:bidi="ar-SA"/>
        </w:rPr>
        <w:t>:… https://t.co/IDYBoyjWAC</w:t>
      </w:r>
    </w:p>
    <w:p w14:paraId="3CE26704"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https://twitter.com/s_hirono/status/1635862715314094080</w:t>
      </w:r>
    </w:p>
    <w:p w14:paraId="5496CCC2"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383A132E"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lastRenderedPageBreak/>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11</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@s_hirono</w:t>
      </w:r>
      <w:r>
        <w:rPr>
          <w:rFonts w:ascii="Menlo" w:eastAsiaTheme="minorEastAsia" w:hAnsi="Menlo" w:cs="Menlo"/>
          <w:color w:val="000000"/>
          <w:kern w:val="0"/>
          <w:sz w:val="22"/>
          <w:szCs w:val="22"/>
          <w:lang w:bidi="ar-SA"/>
        </w:rPr>
        <w:t>（非常上告</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最高検察庁御中</w:t>
      </w:r>
      <w:r>
        <w:rPr>
          <w:rFonts w:ascii="Menlo" w:eastAsiaTheme="minorEastAsia" w:hAnsi="Menlo" w:cs="Menlo"/>
          <w:color w:val="000000"/>
          <w:kern w:val="0"/>
          <w:sz w:val="22"/>
          <w:szCs w:val="22"/>
          <w:lang w:bidi="ar-SA"/>
        </w:rPr>
        <w:t>_</w:t>
      </w:r>
      <w:r>
        <w:rPr>
          <w:rFonts w:ascii="Menlo" w:eastAsiaTheme="minorEastAsia" w:hAnsi="Menlo" w:cs="Menlo"/>
          <w:color w:val="000000"/>
          <w:kern w:val="0"/>
          <w:sz w:val="22"/>
          <w:szCs w:val="22"/>
          <w:lang w:bidi="ar-SA"/>
        </w:rPr>
        <w:t>ツイッター）</w:t>
      </w:r>
      <w:r>
        <w:rPr>
          <w:rFonts w:ascii="Menlo" w:eastAsiaTheme="minorEastAsia" w:hAnsi="Menlo" w:cs="Menlo"/>
          <w:color w:val="000000"/>
          <w:kern w:val="0"/>
          <w:sz w:val="22"/>
          <w:szCs w:val="22"/>
          <w:lang w:bidi="ar-SA"/>
        </w:rPr>
        <w:t>2023-03-15 13:37:36</w:t>
      </w:r>
    </w:p>
    <w:p w14:paraId="26FEAA59"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kk2020-09_ajx-all-user-mysql-REGEXP_blogger.rb "</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 "2022-09-21/2023-03-15 13:36"</w:t>
      </w:r>
    </w:p>
    <w:p w14:paraId="12D9DB9F"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max(id)</w:t>
      </w:r>
    </w:p>
    <w:p w14:paraId="4ACB1A95"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840474 ======&gt; max(id)</w:t>
      </w:r>
    </w:p>
    <w:p w14:paraId="6CC7AC54"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840475</w:t>
      </w:r>
    </w:p>
    <w:p w14:paraId="432B096D"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1</w:t>
      </w:r>
    </w:p>
    <w:p w14:paraId="65157EA0"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&gt; </w:t>
      </w:r>
    </w:p>
    <w:p w14:paraId="04A7ACC6"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 15s</w:t>
      </w:r>
    </w:p>
    <w:p w14:paraId="2F9BE9F1"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https://twitter.com/s_hirono/status/1635862791231012867</w:t>
      </w:r>
    </w:p>
    <w:p w14:paraId="0B6A9D5E"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1423D852"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12</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@s_hirono</w:t>
      </w:r>
      <w:r>
        <w:rPr>
          <w:rFonts w:ascii="Menlo" w:eastAsiaTheme="minorEastAsia" w:hAnsi="Menlo" w:cs="Menlo"/>
          <w:color w:val="000000"/>
          <w:kern w:val="0"/>
          <w:sz w:val="22"/>
          <w:szCs w:val="22"/>
          <w:lang w:bidi="ar-SA"/>
        </w:rPr>
        <w:t>（非常上告</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最高検察庁御中</w:t>
      </w:r>
      <w:r>
        <w:rPr>
          <w:rFonts w:ascii="Menlo" w:eastAsiaTheme="minorEastAsia" w:hAnsi="Menlo" w:cs="Menlo"/>
          <w:color w:val="000000"/>
          <w:kern w:val="0"/>
          <w:sz w:val="22"/>
          <w:szCs w:val="22"/>
          <w:lang w:bidi="ar-SA"/>
        </w:rPr>
        <w:t>_</w:t>
      </w:r>
      <w:r>
        <w:rPr>
          <w:rFonts w:ascii="Menlo" w:eastAsiaTheme="minorEastAsia" w:hAnsi="Menlo" w:cs="Menlo"/>
          <w:color w:val="000000"/>
          <w:kern w:val="0"/>
          <w:sz w:val="22"/>
          <w:szCs w:val="22"/>
          <w:lang w:bidi="ar-SA"/>
        </w:rPr>
        <w:t>ツイッター）</w:t>
      </w:r>
      <w:r>
        <w:rPr>
          <w:rFonts w:ascii="Menlo" w:eastAsiaTheme="minorEastAsia" w:hAnsi="Menlo" w:cs="Menlo"/>
          <w:color w:val="000000"/>
          <w:kern w:val="0"/>
          <w:sz w:val="22"/>
          <w:szCs w:val="22"/>
          <w:lang w:bidi="ar-SA"/>
        </w:rPr>
        <w:t>2023-03-15 13:38:50</w:t>
      </w:r>
    </w:p>
    <w:p w14:paraId="3E2E8BF8"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&gt; 2023-03-15_13:38 </w:t>
      </w:r>
      <w:r>
        <w:rPr>
          <w:rFonts w:ascii="Menlo" w:eastAsiaTheme="minorEastAsia" w:hAnsi="Menlo" w:cs="Menlo"/>
          <w:color w:val="000000"/>
          <w:kern w:val="0"/>
          <w:sz w:val="22"/>
          <w:szCs w:val="22"/>
          <w:lang w:bidi="ar-SA"/>
        </w:rPr>
        <w:t>奉納＼</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危険生物・弁護士脳汚染除去装置＼</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金沢地方検察庁御中</w:t>
      </w:r>
      <w:r>
        <w:rPr>
          <w:rFonts w:ascii="Menlo" w:eastAsiaTheme="minorEastAsia" w:hAnsi="Menlo" w:cs="Menlo"/>
          <w:color w:val="000000"/>
          <w:kern w:val="0"/>
          <w:sz w:val="22"/>
          <w:szCs w:val="22"/>
          <w:lang w:bidi="ar-SA"/>
        </w:rPr>
        <w:t>_2020: REGEXP</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／データベース登録済みツイートの検索：</w:t>
      </w:r>
      <w:r>
        <w:rPr>
          <w:rFonts w:ascii="Menlo" w:eastAsiaTheme="minorEastAsia" w:hAnsi="Menlo" w:cs="Menlo"/>
          <w:color w:val="000000"/>
          <w:kern w:val="0"/>
          <w:sz w:val="22"/>
          <w:szCs w:val="22"/>
          <w:lang w:bidi="ar-SA"/>
        </w:rPr>
        <w:t>2022-09-21</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2023-03-14</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2023</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03… https://t.co/qj7lk3xnsW</w:t>
      </w:r>
    </w:p>
    <w:p w14:paraId="1ABC7C31"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https://twitter.com/s_hirono/status/1635863100728688645</w:t>
      </w:r>
    </w:p>
    <w:p w14:paraId="4BF52823"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1711935F"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13</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@kk_hirono</w:t>
      </w:r>
      <w:r>
        <w:rPr>
          <w:rFonts w:ascii="Menlo" w:eastAsiaTheme="minorEastAsia" w:hAnsi="Menlo" w:cs="Menlo"/>
          <w:color w:val="000000"/>
          <w:kern w:val="0"/>
          <w:sz w:val="22"/>
          <w:szCs w:val="22"/>
          <w:lang w:bidi="ar-SA"/>
        </w:rPr>
        <w:t>（刑事告発・非常上告＿金沢地方検察庁御中）</w:t>
      </w:r>
      <w:r>
        <w:rPr>
          <w:rFonts w:ascii="Menlo" w:eastAsiaTheme="minorEastAsia" w:hAnsi="Menlo" w:cs="Menlo"/>
          <w:color w:val="000000"/>
          <w:kern w:val="0"/>
          <w:sz w:val="22"/>
          <w:szCs w:val="22"/>
          <w:lang w:bidi="ar-SA"/>
        </w:rPr>
        <w:t>2023-03-17 08:46:16</w:t>
      </w:r>
    </w:p>
    <w:p w14:paraId="184F5006"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- 2023</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03</w:t>
      </w:r>
      <w:r>
        <w:rPr>
          <w:rFonts w:ascii="Menlo" w:eastAsiaTheme="minorEastAsia" w:hAnsi="Menlo" w:cs="Menlo"/>
          <w:color w:val="000000"/>
          <w:kern w:val="0"/>
          <w:sz w:val="22"/>
          <w:szCs w:val="22"/>
          <w:lang w:bidi="ar-SA"/>
        </w:rPr>
        <w:t>月</w:t>
      </w:r>
      <w:r>
        <w:rPr>
          <w:rFonts w:ascii="Menlo" w:eastAsiaTheme="minorEastAsia" w:hAnsi="Menlo" w:cs="Menlo"/>
          <w:color w:val="000000"/>
          <w:kern w:val="0"/>
          <w:sz w:val="22"/>
          <w:szCs w:val="22"/>
          <w:lang w:bidi="ar-SA"/>
        </w:rPr>
        <w:t>13</w:t>
      </w:r>
      <w:r>
        <w:rPr>
          <w:rFonts w:ascii="Menlo" w:eastAsiaTheme="minorEastAsia" w:hAnsi="Menlo" w:cs="Menlo"/>
          <w:color w:val="000000"/>
          <w:kern w:val="0"/>
          <w:sz w:val="22"/>
          <w:szCs w:val="22"/>
          <w:lang w:bidi="ar-SA"/>
        </w:rPr>
        <w:t>日</w:t>
      </w:r>
      <w:r>
        <w:rPr>
          <w:rFonts w:ascii="Menlo" w:eastAsiaTheme="minorEastAsia" w:hAnsi="Menlo" w:cs="Menlo"/>
          <w:color w:val="000000"/>
          <w:kern w:val="0"/>
          <w:sz w:val="22"/>
          <w:szCs w:val="22"/>
          <w:lang w:bidi="ar-SA"/>
        </w:rPr>
        <w:t>11</w:t>
      </w:r>
      <w:r>
        <w:rPr>
          <w:rFonts w:ascii="Menlo" w:eastAsiaTheme="minorEastAsia" w:hAnsi="Menlo" w:cs="Menlo"/>
          <w:color w:val="000000"/>
          <w:kern w:val="0"/>
          <w:sz w:val="22"/>
          <w:szCs w:val="22"/>
          <w:lang w:bidi="ar-SA"/>
        </w:rPr>
        <w:t>時</w:t>
      </w:r>
      <w:r>
        <w:rPr>
          <w:rFonts w:ascii="Menlo" w:eastAsiaTheme="minorEastAsia" w:hAnsi="Menlo" w:cs="Menlo"/>
          <w:color w:val="000000"/>
          <w:kern w:val="0"/>
          <w:sz w:val="22"/>
          <w:szCs w:val="22"/>
          <w:lang w:bidi="ar-SA"/>
        </w:rPr>
        <w:t>21</w:t>
      </w:r>
      <w:r>
        <w:rPr>
          <w:rFonts w:ascii="Menlo" w:eastAsiaTheme="minorEastAsia" w:hAnsi="Menlo" w:cs="Menlo"/>
          <w:color w:val="000000"/>
          <w:kern w:val="0"/>
          <w:sz w:val="22"/>
          <w:szCs w:val="22"/>
          <w:lang w:bidi="ar-SA"/>
        </w:rPr>
        <w:t>分の登録：</w:t>
      </w:r>
      <w:r>
        <w:rPr>
          <w:rFonts w:ascii="Menlo" w:eastAsiaTheme="minorEastAsia" w:hAnsi="Menlo" w:cs="Menlo"/>
          <w:color w:val="000000"/>
          <w:kern w:val="0"/>
          <w:sz w:val="22"/>
          <w:szCs w:val="22"/>
          <w:lang w:bidi="ar-SA"/>
        </w:rPr>
        <w:t xml:space="preserve"> REGEXP</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／データベース登録済みツイートの検索：</w:t>
      </w:r>
      <w:r>
        <w:rPr>
          <w:rFonts w:ascii="Menlo" w:eastAsiaTheme="minorEastAsia" w:hAnsi="Menlo" w:cs="Menlo"/>
          <w:color w:val="000000"/>
          <w:kern w:val="0"/>
          <w:sz w:val="22"/>
          <w:szCs w:val="22"/>
          <w:lang w:bidi="ar-SA"/>
        </w:rPr>
        <w:t>2014-03-05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2022-09-21</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2023</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03</w:t>
      </w:r>
      <w:r>
        <w:rPr>
          <w:rFonts w:ascii="Menlo" w:eastAsiaTheme="minorEastAsia" w:hAnsi="Menlo" w:cs="Menlo"/>
          <w:color w:val="000000"/>
          <w:kern w:val="0"/>
          <w:sz w:val="22"/>
          <w:szCs w:val="22"/>
          <w:lang w:bidi="ar-SA"/>
        </w:rPr>
        <w:t>月</w:t>
      </w:r>
      <w:r>
        <w:rPr>
          <w:rFonts w:ascii="Menlo" w:eastAsiaTheme="minorEastAsia" w:hAnsi="Menlo" w:cs="Menlo"/>
          <w:color w:val="000000"/>
          <w:kern w:val="0"/>
          <w:sz w:val="22"/>
          <w:szCs w:val="22"/>
          <w:lang w:bidi="ar-SA"/>
        </w:rPr>
        <w:t>13</w:t>
      </w:r>
      <w:r>
        <w:rPr>
          <w:rFonts w:ascii="Menlo" w:eastAsiaTheme="minorEastAsia" w:hAnsi="Menlo" w:cs="Menlo"/>
          <w:color w:val="000000"/>
          <w:kern w:val="0"/>
          <w:sz w:val="22"/>
          <w:szCs w:val="22"/>
          <w:lang w:bidi="ar-SA"/>
        </w:rPr>
        <w:t>日</w:t>
      </w:r>
      <w:r>
        <w:rPr>
          <w:rFonts w:ascii="Menlo" w:eastAsiaTheme="minorEastAsia" w:hAnsi="Menlo" w:cs="Menlo"/>
          <w:color w:val="000000"/>
          <w:kern w:val="0"/>
          <w:sz w:val="22"/>
          <w:szCs w:val="22"/>
          <w:lang w:bidi="ar-SA"/>
        </w:rPr>
        <w:t>11</w:t>
      </w:r>
      <w:r>
        <w:rPr>
          <w:rFonts w:ascii="Menlo" w:eastAsiaTheme="minorEastAsia" w:hAnsi="Menlo" w:cs="Menlo"/>
          <w:color w:val="000000"/>
          <w:kern w:val="0"/>
          <w:sz w:val="22"/>
          <w:szCs w:val="22"/>
          <w:lang w:bidi="ar-SA"/>
        </w:rPr>
        <w:t>時</w:t>
      </w:r>
      <w:r>
        <w:rPr>
          <w:rFonts w:ascii="Menlo" w:eastAsiaTheme="minorEastAsia" w:hAnsi="Menlo" w:cs="Menlo"/>
          <w:color w:val="000000"/>
          <w:kern w:val="0"/>
          <w:sz w:val="22"/>
          <w:szCs w:val="22"/>
          <w:lang w:bidi="ar-SA"/>
        </w:rPr>
        <w:t>21</w:t>
      </w:r>
      <w:r>
        <w:rPr>
          <w:rFonts w:ascii="Menlo" w:eastAsiaTheme="minorEastAsia" w:hAnsi="Menlo" w:cs="Menlo"/>
          <w:color w:val="000000"/>
          <w:kern w:val="0"/>
          <w:sz w:val="22"/>
          <w:szCs w:val="22"/>
          <w:lang w:bidi="ar-SA"/>
        </w:rPr>
        <w:t>分の記録：ユーザ・投稿：</w:t>
      </w:r>
      <w:r>
        <w:rPr>
          <w:rFonts w:ascii="Menlo" w:eastAsiaTheme="minorEastAsia" w:hAnsi="Menlo" w:cs="Menlo"/>
          <w:color w:val="000000"/>
          <w:kern w:val="0"/>
          <w:sz w:val="22"/>
          <w:szCs w:val="22"/>
          <w:lang w:bidi="ar-SA"/>
        </w:rPr>
        <w:t>17</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23</w:t>
      </w:r>
      <w:r>
        <w:rPr>
          <w:rFonts w:ascii="Menlo" w:eastAsiaTheme="minorEastAsia" w:hAnsi="Menlo" w:cs="Menlo"/>
          <w:color w:val="000000"/>
          <w:kern w:val="0"/>
          <w:sz w:val="22"/>
          <w:szCs w:val="22"/>
          <w:lang w:bidi="ar-SA"/>
        </w:rPr>
        <w:t>件</w:t>
      </w:r>
      <w:r>
        <w:rPr>
          <w:rFonts w:ascii="Menlo" w:eastAsiaTheme="minorEastAsia" w:hAnsi="Menlo" w:cs="Menlo"/>
          <w:color w:val="000000"/>
          <w:kern w:val="0"/>
          <w:sz w:val="22"/>
          <w:szCs w:val="22"/>
          <w:lang w:bidi="ar-SA"/>
        </w:rPr>
        <w:t xml:space="preserve"> https://t.co/h9sB2b6ioW</w:t>
      </w:r>
    </w:p>
    <w:p w14:paraId="35BDA59C"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https://twitter.com/kk_hirono/status/1636514248628273152</w:t>
      </w:r>
    </w:p>
    <w:p w14:paraId="47872AB0"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277D73B0"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14</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@kk_hirono</w:t>
      </w:r>
      <w:r>
        <w:rPr>
          <w:rFonts w:ascii="Menlo" w:eastAsiaTheme="minorEastAsia" w:hAnsi="Menlo" w:cs="Menlo"/>
          <w:color w:val="000000"/>
          <w:kern w:val="0"/>
          <w:sz w:val="22"/>
          <w:szCs w:val="22"/>
          <w:lang w:bidi="ar-SA"/>
        </w:rPr>
        <w:t>（刑事告発・非常上告＿金沢地方検察庁御中）</w:t>
      </w:r>
      <w:r>
        <w:rPr>
          <w:rFonts w:ascii="Menlo" w:eastAsiaTheme="minorEastAsia" w:hAnsi="Menlo" w:cs="Menlo"/>
          <w:color w:val="000000"/>
          <w:kern w:val="0"/>
          <w:sz w:val="22"/>
          <w:szCs w:val="22"/>
          <w:lang w:bidi="ar-SA"/>
        </w:rPr>
        <w:t>2023-03-18 11:36:39</w:t>
      </w:r>
    </w:p>
    <w:p w14:paraId="12CBE0EF"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- 2023</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03</w:t>
      </w:r>
      <w:r>
        <w:rPr>
          <w:rFonts w:ascii="Menlo" w:eastAsiaTheme="minorEastAsia" w:hAnsi="Menlo" w:cs="Menlo"/>
          <w:color w:val="000000"/>
          <w:kern w:val="0"/>
          <w:sz w:val="22"/>
          <w:szCs w:val="22"/>
          <w:lang w:bidi="ar-SA"/>
        </w:rPr>
        <w:t>月</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日</w:t>
      </w:r>
      <w:r>
        <w:rPr>
          <w:rFonts w:ascii="Menlo" w:eastAsiaTheme="minorEastAsia" w:hAnsi="Menlo" w:cs="Menlo"/>
          <w:color w:val="000000"/>
          <w:kern w:val="0"/>
          <w:sz w:val="22"/>
          <w:szCs w:val="22"/>
          <w:lang w:bidi="ar-SA"/>
        </w:rPr>
        <w:t>13</w:t>
      </w:r>
      <w:r>
        <w:rPr>
          <w:rFonts w:ascii="Menlo" w:eastAsiaTheme="minorEastAsia" w:hAnsi="Menlo" w:cs="Menlo"/>
          <w:color w:val="000000"/>
          <w:kern w:val="0"/>
          <w:sz w:val="22"/>
          <w:szCs w:val="22"/>
          <w:lang w:bidi="ar-SA"/>
        </w:rPr>
        <w:t>時</w:t>
      </w:r>
      <w:r>
        <w:rPr>
          <w:rFonts w:ascii="Menlo" w:eastAsiaTheme="minorEastAsia" w:hAnsi="Menlo" w:cs="Menlo"/>
          <w:color w:val="000000"/>
          <w:kern w:val="0"/>
          <w:sz w:val="22"/>
          <w:szCs w:val="22"/>
          <w:lang w:bidi="ar-SA"/>
        </w:rPr>
        <w:t>38</w:t>
      </w:r>
      <w:r>
        <w:rPr>
          <w:rFonts w:ascii="Menlo" w:eastAsiaTheme="minorEastAsia" w:hAnsi="Menlo" w:cs="Menlo"/>
          <w:color w:val="000000"/>
          <w:kern w:val="0"/>
          <w:sz w:val="22"/>
          <w:szCs w:val="22"/>
          <w:lang w:bidi="ar-SA"/>
        </w:rPr>
        <w:t>分の登録：</w:t>
      </w:r>
      <w:r>
        <w:rPr>
          <w:rFonts w:ascii="Menlo" w:eastAsiaTheme="minorEastAsia" w:hAnsi="Menlo" w:cs="Menlo"/>
          <w:color w:val="000000"/>
          <w:kern w:val="0"/>
          <w:sz w:val="22"/>
          <w:szCs w:val="22"/>
          <w:lang w:bidi="ar-SA"/>
        </w:rPr>
        <w:t xml:space="preserve"> REGEXP</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／データベース登録済みツイートの検索：</w:t>
      </w:r>
      <w:r>
        <w:rPr>
          <w:rFonts w:ascii="Menlo" w:eastAsiaTheme="minorEastAsia" w:hAnsi="Menlo" w:cs="Menlo"/>
          <w:color w:val="000000"/>
          <w:kern w:val="0"/>
          <w:sz w:val="22"/>
          <w:szCs w:val="22"/>
          <w:lang w:bidi="ar-SA"/>
        </w:rPr>
        <w:t>2022-09-21</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2023-03-14</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2023</w:t>
      </w:r>
      <w:r>
        <w:rPr>
          <w:rFonts w:ascii="Menlo" w:eastAsiaTheme="minorEastAsia" w:hAnsi="Menlo" w:cs="Menlo"/>
          <w:color w:val="000000"/>
          <w:kern w:val="0"/>
          <w:sz w:val="22"/>
          <w:szCs w:val="22"/>
          <w:lang w:bidi="ar-SA"/>
        </w:rPr>
        <w:t>年</w:t>
      </w:r>
      <w:r>
        <w:rPr>
          <w:rFonts w:ascii="Menlo" w:eastAsiaTheme="minorEastAsia" w:hAnsi="Menlo" w:cs="Menlo"/>
          <w:color w:val="000000"/>
          <w:kern w:val="0"/>
          <w:sz w:val="22"/>
          <w:szCs w:val="22"/>
          <w:lang w:bidi="ar-SA"/>
        </w:rPr>
        <w:t>03</w:t>
      </w:r>
      <w:r>
        <w:rPr>
          <w:rFonts w:ascii="Menlo" w:eastAsiaTheme="minorEastAsia" w:hAnsi="Menlo" w:cs="Menlo"/>
          <w:color w:val="000000"/>
          <w:kern w:val="0"/>
          <w:sz w:val="22"/>
          <w:szCs w:val="22"/>
          <w:lang w:bidi="ar-SA"/>
        </w:rPr>
        <w:t>月</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日</w:t>
      </w:r>
      <w:r>
        <w:rPr>
          <w:rFonts w:ascii="Menlo" w:eastAsiaTheme="minorEastAsia" w:hAnsi="Menlo" w:cs="Menlo"/>
          <w:color w:val="000000"/>
          <w:kern w:val="0"/>
          <w:sz w:val="22"/>
          <w:szCs w:val="22"/>
          <w:lang w:bidi="ar-SA"/>
        </w:rPr>
        <w:t>13</w:t>
      </w:r>
      <w:r>
        <w:rPr>
          <w:rFonts w:ascii="Menlo" w:eastAsiaTheme="minorEastAsia" w:hAnsi="Menlo" w:cs="Menlo"/>
          <w:color w:val="000000"/>
          <w:kern w:val="0"/>
          <w:sz w:val="22"/>
          <w:szCs w:val="22"/>
          <w:lang w:bidi="ar-SA"/>
        </w:rPr>
        <w:t>時</w:t>
      </w:r>
      <w:r>
        <w:rPr>
          <w:rFonts w:ascii="Menlo" w:eastAsiaTheme="minorEastAsia" w:hAnsi="Menlo" w:cs="Menlo"/>
          <w:color w:val="000000"/>
          <w:kern w:val="0"/>
          <w:sz w:val="22"/>
          <w:szCs w:val="22"/>
          <w:lang w:bidi="ar-SA"/>
        </w:rPr>
        <w:t>37</w:t>
      </w:r>
      <w:r>
        <w:rPr>
          <w:rFonts w:ascii="Menlo" w:eastAsiaTheme="minorEastAsia" w:hAnsi="Menlo" w:cs="Menlo"/>
          <w:color w:val="000000"/>
          <w:kern w:val="0"/>
          <w:sz w:val="22"/>
          <w:szCs w:val="22"/>
          <w:lang w:bidi="ar-SA"/>
        </w:rPr>
        <w:t>分の記録：ユーザ・投稿：</w:t>
      </w:r>
      <w:r>
        <w:rPr>
          <w:rFonts w:ascii="Menlo" w:eastAsiaTheme="minorEastAsia" w:hAnsi="Menlo" w:cs="Menlo"/>
          <w:color w:val="000000"/>
          <w:kern w:val="0"/>
          <w:sz w:val="22"/>
          <w:szCs w:val="22"/>
          <w:lang w:bidi="ar-SA"/>
        </w:rPr>
        <w:t>7</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7</w:t>
      </w:r>
      <w:r>
        <w:rPr>
          <w:rFonts w:ascii="Menlo" w:eastAsiaTheme="minorEastAsia" w:hAnsi="Menlo" w:cs="Menlo"/>
          <w:color w:val="000000"/>
          <w:kern w:val="0"/>
          <w:sz w:val="22"/>
          <w:szCs w:val="22"/>
          <w:lang w:bidi="ar-SA"/>
        </w:rPr>
        <w:t>件</w:t>
      </w:r>
      <w:r>
        <w:rPr>
          <w:rFonts w:ascii="Menlo" w:eastAsiaTheme="minorEastAsia" w:hAnsi="Menlo" w:cs="Menlo"/>
          <w:color w:val="000000"/>
          <w:kern w:val="0"/>
          <w:sz w:val="22"/>
          <w:szCs w:val="22"/>
          <w:lang w:bidi="ar-SA"/>
        </w:rPr>
        <w:t xml:space="preserve"> https://t.co/DxfyA0XMEl</w:t>
      </w:r>
    </w:p>
    <w:p w14:paraId="3280FAEE"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https://twitter.com/kk_hirono/status/1636919514276429826</w:t>
      </w:r>
    </w:p>
    <w:p w14:paraId="19274897"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13189150"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15</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669647</w:t>
      </w:r>
      <w:r>
        <w:rPr>
          <w:rFonts w:ascii="Menlo" w:eastAsiaTheme="minorEastAsia" w:hAnsi="Menlo" w:cs="Menlo"/>
          <w:color w:val="000000"/>
          <w:kern w:val="0"/>
          <w:sz w:val="22"/>
          <w:szCs w:val="22"/>
          <w:lang w:bidi="ar-SA"/>
        </w:rPr>
        <w:t>：検索：著反正義）ツイート：</w:t>
      </w:r>
      <w:r>
        <w:rPr>
          <w:rFonts w:ascii="Menlo" w:eastAsiaTheme="minorEastAsia" w:hAnsi="Menlo" w:cs="Menlo"/>
          <w:color w:val="000000"/>
          <w:kern w:val="0"/>
          <w:sz w:val="22"/>
          <w:szCs w:val="22"/>
          <w:lang w:bidi="ar-SA"/>
        </w:rPr>
        <w:t>@hirono_hideki</w:t>
      </w:r>
      <w:r>
        <w:rPr>
          <w:rFonts w:ascii="Menlo" w:eastAsiaTheme="minorEastAsia" w:hAnsi="Menlo" w:cs="Menlo"/>
          <w:color w:val="000000"/>
          <w:kern w:val="0"/>
          <w:sz w:val="22"/>
          <w:szCs w:val="22"/>
          <w:lang w:bidi="ar-SA"/>
        </w:rPr>
        <w:t>（刑事告発・非常上告＼金沢地方検察庁御中）</w:t>
      </w:r>
      <w:r>
        <w:rPr>
          <w:rFonts w:ascii="Menlo" w:eastAsiaTheme="minorEastAsia" w:hAnsi="Menlo" w:cs="Menlo"/>
          <w:color w:val="000000"/>
          <w:kern w:val="0"/>
          <w:sz w:val="22"/>
          <w:szCs w:val="22"/>
          <w:lang w:bidi="ar-SA"/>
        </w:rPr>
        <w:t>2023-03-19 19:58:34</w:t>
      </w:r>
    </w:p>
    <w:p w14:paraId="308B7657"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&gt; » #</w:t>
      </w:r>
      <w:r>
        <w:rPr>
          <w:rFonts w:ascii="Menlo" w:eastAsiaTheme="minorEastAsia" w:hAnsi="Menlo" w:cs="Menlo"/>
          <w:color w:val="000000"/>
          <w:kern w:val="0"/>
          <w:sz w:val="22"/>
          <w:szCs w:val="22"/>
          <w:lang w:bidi="ar-SA"/>
        </w:rPr>
        <w:t>告発状＼金沢地方検察庁</w:t>
      </w:r>
      <w:r>
        <w:rPr>
          <w:rFonts w:ascii="Menlo" w:eastAsiaTheme="minorEastAsia" w:hAnsi="Menlo" w:cs="Menlo"/>
          <w:color w:val="000000"/>
          <w:kern w:val="0"/>
          <w:sz w:val="22"/>
          <w:szCs w:val="22"/>
          <w:lang w:bidi="ar-SA"/>
        </w:rPr>
        <w:t xml:space="preserve"> ❯ </w:t>
      </w:r>
      <w:proofErr w:type="spellStart"/>
      <w:r>
        <w:rPr>
          <w:rFonts w:ascii="Menlo" w:eastAsiaTheme="minorEastAsia" w:hAnsi="Menlo" w:cs="Menlo"/>
          <w:color w:val="000000"/>
          <w:kern w:val="0"/>
          <w:sz w:val="22"/>
          <w:szCs w:val="22"/>
          <w:lang w:bidi="ar-SA"/>
        </w:rPr>
        <w:t>tF</w:t>
      </w:r>
      <w:proofErr w:type="spellEnd"/>
      <w:r>
        <w:rPr>
          <w:rFonts w:ascii="Menlo" w:eastAsiaTheme="minorEastAsia" w:hAnsi="Menlo" w:cs="Menlo"/>
          <w:color w:val="000000"/>
          <w:kern w:val="0"/>
          <w:sz w:val="22"/>
          <w:szCs w:val="22"/>
          <w:lang w:bidi="ar-SA"/>
        </w:rPr>
        <w:t xml:space="preserve"> </w:t>
      </w:r>
      <w:r>
        <w:rPr>
          <w:rFonts w:ascii="Menlo" w:eastAsiaTheme="minorEastAsia" w:hAnsi="Menlo" w:cs="Menlo"/>
          <w:color w:val="000000"/>
          <w:kern w:val="0"/>
          <w:sz w:val="22"/>
          <w:szCs w:val="22"/>
          <w:lang w:bidi="ar-SA"/>
        </w:rPr>
        <w:t>著反正義</w:t>
      </w:r>
      <w:r>
        <w:rPr>
          <w:rFonts w:ascii="Menlo" w:eastAsiaTheme="minorEastAsia" w:hAnsi="Menlo" w:cs="Menlo"/>
          <w:color w:val="000000"/>
          <w:kern w:val="0"/>
          <w:sz w:val="22"/>
          <w:szCs w:val="22"/>
          <w:lang w:bidi="ar-SA"/>
        </w:rPr>
        <w:t xml:space="preserve"> | </w:t>
      </w:r>
      <w:r>
        <w:rPr>
          <w:rFonts w:ascii="Menlo" w:eastAsiaTheme="minorEastAsia" w:hAnsi="Menlo" w:cs="Menlo"/>
          <w:color w:val="000000"/>
          <w:kern w:val="0"/>
          <w:sz w:val="22"/>
          <w:szCs w:val="22"/>
          <w:lang w:bidi="ar-SA"/>
        </w:rPr>
        <w:t>告発・非常上告</w:t>
      </w:r>
      <w:r>
        <w:rPr>
          <w:rFonts w:ascii="Menlo" w:eastAsiaTheme="minorEastAsia" w:hAnsi="Menlo" w:cs="Menlo"/>
          <w:color w:val="000000"/>
          <w:kern w:val="0"/>
          <w:sz w:val="22"/>
          <w:szCs w:val="22"/>
          <w:lang w:bidi="ar-SA"/>
        </w:rPr>
        <w:t>_2021</w:t>
      </w:r>
      <w:r>
        <w:rPr>
          <w:rFonts w:ascii="Menlo" w:eastAsiaTheme="minorEastAsia" w:hAnsi="Menlo" w:cs="Menlo"/>
          <w:color w:val="000000"/>
          <w:kern w:val="0"/>
          <w:sz w:val="22"/>
          <w:szCs w:val="22"/>
          <w:lang w:bidi="ar-SA"/>
        </w:rPr>
        <w:t>＼金沢地方検察庁御中</w:t>
      </w:r>
      <w:r>
        <w:rPr>
          <w:rFonts w:ascii="Menlo" w:eastAsiaTheme="minorEastAsia" w:hAnsi="Menlo" w:cs="Menlo"/>
          <w:color w:val="000000"/>
          <w:kern w:val="0"/>
          <w:sz w:val="22"/>
          <w:szCs w:val="22"/>
          <w:lang w:bidi="ar-SA"/>
        </w:rPr>
        <w:t xml:space="preserve"> https://t.co/V8sEzocYW9</w:t>
      </w:r>
    </w:p>
    <w:p w14:paraId="7147BDFF"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000000"/>
          <w:kern w:val="0"/>
          <w:sz w:val="22"/>
          <w:szCs w:val="22"/>
          <w:lang w:bidi="ar-SA"/>
        </w:rPr>
        <w:t>ツイートの</w:t>
      </w:r>
      <w:r>
        <w:rPr>
          <w:rFonts w:ascii="Menlo" w:eastAsiaTheme="minorEastAsia" w:hAnsi="Menlo" w:cs="Menlo"/>
          <w:color w:val="000000"/>
          <w:kern w:val="0"/>
          <w:sz w:val="22"/>
          <w:szCs w:val="22"/>
          <w:lang w:bidi="ar-SA"/>
        </w:rPr>
        <w:t>URL</w:t>
      </w:r>
      <w:r>
        <w:rPr>
          <w:rFonts w:ascii="Menlo" w:eastAsiaTheme="minorEastAsia" w:hAnsi="Menlo" w:cs="Menlo"/>
          <w:color w:val="000000"/>
          <w:kern w:val="0"/>
          <w:sz w:val="22"/>
          <w:szCs w:val="22"/>
          <w:lang w:bidi="ar-SA"/>
        </w:rPr>
        <w:t>：</w:t>
      </w:r>
      <w:r>
        <w:rPr>
          <w:rFonts w:ascii="Menlo" w:eastAsiaTheme="minorEastAsia" w:hAnsi="Menlo" w:cs="Menlo"/>
          <w:color w:val="000000"/>
          <w:kern w:val="0"/>
          <w:sz w:val="22"/>
          <w:szCs w:val="22"/>
          <w:lang w:bidi="ar-SA"/>
        </w:rPr>
        <w:t xml:space="preserve"> https://twitter.com/hirono_hideki/status/1637408213170786304</w:t>
      </w:r>
    </w:p>
    <w:p w14:paraId="6850CA08"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7E639268"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p>
    <w:p w14:paraId="4CF4A980"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5620F4"/>
          <w:kern w:val="0"/>
          <w:sz w:val="22"/>
          <w:szCs w:val="22"/>
          <w:lang w:bidi="ar-SA"/>
        </w:rPr>
        <w:lastRenderedPageBreak/>
        <w:t>~/mac-bin/note</w:t>
      </w:r>
      <w:r>
        <w:rPr>
          <w:rFonts w:ascii="Menlo" w:eastAsiaTheme="minorEastAsia" w:hAnsi="Menlo" w:cs="Menlo"/>
          <w:color w:val="000000"/>
          <w:kern w:val="0"/>
          <w:sz w:val="22"/>
          <w:szCs w:val="22"/>
          <w:lang w:bidi="ar-SA"/>
        </w:rPr>
        <w:t xml:space="preserve"> </w:t>
      </w:r>
      <w:proofErr w:type="gramStart"/>
      <w:r>
        <w:rPr>
          <w:rFonts w:ascii="Menlo" w:eastAsiaTheme="minorEastAsia" w:hAnsi="Menlo" w:cs="Menlo"/>
          <w:color w:val="AAAB25"/>
          <w:kern w:val="0"/>
          <w:sz w:val="22"/>
          <w:szCs w:val="22"/>
          <w:lang w:bidi="ar-SA"/>
        </w:rPr>
        <w:t>6s</w:t>
      </w:r>
      <w:proofErr w:type="gramEnd"/>
    </w:p>
    <w:p w14:paraId="611767F1" w14:textId="77777777" w:rsidR="00A00591" w:rsidRDefault="00A00591" w:rsidP="00A005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00" w:left="480"/>
        <w:rPr>
          <w:rFonts w:ascii="Menlo" w:eastAsiaTheme="minorEastAsia" w:hAnsi="Menlo" w:cs="Menlo"/>
          <w:color w:val="000000"/>
          <w:kern w:val="0"/>
          <w:sz w:val="22"/>
          <w:szCs w:val="22"/>
          <w:lang w:bidi="ar-SA"/>
        </w:rPr>
      </w:pPr>
      <w:r>
        <w:rPr>
          <w:rFonts w:ascii="Menlo" w:eastAsiaTheme="minorEastAsia" w:hAnsi="Menlo" w:cs="Menlo"/>
          <w:color w:val="DB27DA"/>
          <w:kern w:val="0"/>
          <w:sz w:val="22"/>
          <w:szCs w:val="22"/>
          <w:lang w:bidi="ar-SA"/>
        </w:rPr>
        <w:t>❯</w:t>
      </w:r>
      <w:r>
        <w:rPr>
          <w:rFonts w:ascii="Menlo" w:eastAsiaTheme="minorEastAsia" w:hAnsi="Menlo" w:cs="Menlo"/>
          <w:color w:val="000000"/>
          <w:kern w:val="0"/>
          <w:sz w:val="22"/>
          <w:szCs w:val="22"/>
          <w:lang w:bidi="ar-SA"/>
        </w:rPr>
        <w:t xml:space="preserve"> </w:t>
      </w:r>
    </w:p>
    <w:p w14:paraId="119ECF1E" w14:textId="77777777" w:rsidR="00A00591" w:rsidRPr="00F52847" w:rsidRDefault="00A00591" w:rsidP="00A00591">
      <w:pPr>
        <w:ind w:leftChars="200" w:left="480"/>
        <w:rPr>
          <w:rFonts w:ascii="ＭＳ 明朝" w:eastAsia="ＭＳ 明朝" w:hAnsi="ＭＳ 明朝" w:cs="ＭＳ 明朝"/>
        </w:rPr>
      </w:pPr>
    </w:p>
    <w:p w14:paraId="08A1494C" w14:textId="77777777" w:rsidR="00295C1A" w:rsidRDefault="00295C1A" w:rsidP="00A00591">
      <w:pPr>
        <w:ind w:leftChars="200" w:left="480"/>
      </w:pPr>
    </w:p>
    <w:p w14:paraId="55ADD614" w14:textId="582E28C1" w:rsidR="00295C1A" w:rsidRDefault="00A00591" w:rsidP="002B2265">
      <w:pPr>
        <w:rPr>
          <w:rFonts w:ascii="ＭＳ 明朝" w:eastAsia="ＭＳ 明朝" w:hAnsi="ＭＳ 明朝" w:cs="ＭＳ 明朝"/>
        </w:rPr>
      </w:pPr>
      <w:r>
        <w:rPr>
          <w:rFonts w:ascii="ＭＳ 明朝" w:eastAsia="ＭＳ 明朝" w:hAnsi="ＭＳ 明朝" w:cs="ＭＳ 明朝" w:hint="eastAsia"/>
        </w:rPr>
        <w:t xml:space="preserve">　今年2013年の3月13日になって初めて見たような著反正義でしたが、データベースのツイートは過去の記録があり、前にも見かけていた可能性はありそうでした。</w:t>
      </w:r>
    </w:p>
    <w:p w14:paraId="5849AE4E" w14:textId="77777777" w:rsidR="00A00591" w:rsidRDefault="00A00591" w:rsidP="002B2265">
      <w:pPr>
        <w:rPr>
          <w:rFonts w:ascii="ＭＳ 明朝" w:eastAsia="ＭＳ 明朝" w:hAnsi="ＭＳ 明朝" w:cs="ＭＳ 明朝"/>
        </w:rPr>
      </w:pPr>
    </w:p>
    <w:p w14:paraId="244A27AC" w14:textId="5883CF8B" w:rsidR="00A00591" w:rsidRDefault="00A00591" w:rsidP="002B2265">
      <w:pPr>
        <w:rPr>
          <w:rFonts w:ascii="ＭＳ 明朝" w:eastAsia="ＭＳ 明朝" w:hAnsi="ＭＳ 明朝" w:cs="ＭＳ 明朝"/>
        </w:rPr>
      </w:pPr>
      <w:r>
        <w:rPr>
          <w:rFonts w:ascii="ＭＳ 明朝" w:eastAsia="ＭＳ 明朝" w:hAnsi="ＭＳ 明朝" w:cs="ＭＳ 明朝" w:hint="eastAsia"/>
        </w:rPr>
        <w:t xml:space="preserve">　未だに著作権法違反に対する正義というイメージが払拭しがたいのですが、余り知られず、目立たない存在だったのが、この著反正義になります。</w:t>
      </w:r>
    </w:p>
    <w:p w14:paraId="3882BA82" w14:textId="77777777" w:rsidR="00A00591" w:rsidRDefault="00A00591" w:rsidP="002B2265">
      <w:pPr>
        <w:rPr>
          <w:rFonts w:ascii="ＭＳ 明朝" w:eastAsia="ＭＳ 明朝" w:hAnsi="ＭＳ 明朝" w:cs="ＭＳ 明朝"/>
        </w:rPr>
      </w:pPr>
    </w:p>
    <w:p w14:paraId="67C486FA" w14:textId="46228BE9" w:rsidR="00A00591" w:rsidRDefault="00A00591" w:rsidP="002B2265">
      <w:pPr>
        <w:rPr>
          <w:rFonts w:ascii="ＭＳ 明朝" w:eastAsia="ＭＳ 明朝" w:hAnsi="ＭＳ 明朝" w:cs="ＭＳ 明朝"/>
        </w:rPr>
      </w:pPr>
      <w:r>
        <w:rPr>
          <w:rFonts w:ascii="ＭＳ 明朝" w:eastAsia="ＭＳ 明朝" w:hAnsi="ＭＳ 明朝" w:cs="ＭＳ 明朝" w:hint="eastAsia"/>
        </w:rPr>
        <w:t xml:space="preserve">　最終的な憲法判断を行う最高裁判所に特に認められた条文とも考えることの出来る刑事訴訟法411条なので、むやみに準用することは許されない、という考えもあるのかもしれません。</w:t>
      </w:r>
    </w:p>
    <w:p w14:paraId="57307629" w14:textId="77777777" w:rsidR="00A00591" w:rsidRDefault="00A00591" w:rsidP="002B2265">
      <w:pPr>
        <w:rPr>
          <w:rFonts w:ascii="ＭＳ 明朝" w:eastAsia="ＭＳ 明朝" w:hAnsi="ＭＳ 明朝" w:cs="ＭＳ 明朝"/>
        </w:rPr>
      </w:pPr>
    </w:p>
    <w:p w14:paraId="0A9A36B4" w14:textId="499D3B7D" w:rsidR="00A00591" w:rsidRDefault="00A00591" w:rsidP="002B2265">
      <w:pPr>
        <w:rPr>
          <w:rFonts w:ascii="ＭＳ 明朝" w:eastAsia="ＭＳ 明朝" w:hAnsi="ＭＳ 明朝" w:cs="ＭＳ 明朝"/>
        </w:rPr>
      </w:pPr>
      <w:r>
        <w:rPr>
          <w:rFonts w:ascii="ＭＳ 明朝" w:eastAsia="ＭＳ 明朝" w:hAnsi="ＭＳ 明朝" w:cs="ＭＳ 明朝" w:hint="eastAsia"/>
        </w:rPr>
        <w:t xml:space="preserve">　再審法の不備が指摘され、</w:t>
      </w:r>
      <w:r w:rsidR="00060854">
        <w:rPr>
          <w:rFonts w:ascii="ＭＳ 明朝" w:eastAsia="ＭＳ 明朝" w:hAnsi="ＭＳ 明朝" w:cs="ＭＳ 明朝" w:hint="eastAsia"/>
        </w:rPr>
        <w:t>日本弁護士連合会が音頭をとって法改正の動きもありますが、未提出の証拠開示を検察に義務づけるという意見はあっても、弁護士の手抜きや職権の悪用による、被告人の法的救済というのは、微かな兆候も見ることができません。永遠の弁護士鉄道を感じさせるところです。</w:t>
      </w:r>
    </w:p>
    <w:p w14:paraId="0B42A1D7" w14:textId="77777777" w:rsidR="00060854" w:rsidRDefault="00060854" w:rsidP="002B2265">
      <w:pPr>
        <w:rPr>
          <w:rFonts w:ascii="ＭＳ 明朝" w:eastAsia="ＭＳ 明朝" w:hAnsi="ＭＳ 明朝" w:cs="ＭＳ 明朝"/>
        </w:rPr>
      </w:pPr>
    </w:p>
    <w:p w14:paraId="4CEB6925" w14:textId="57482956" w:rsidR="00060854" w:rsidRDefault="00060854" w:rsidP="002B2265">
      <w:pPr>
        <w:rPr>
          <w:rFonts w:ascii="ＭＳ 明朝" w:eastAsia="ＭＳ 明朝" w:hAnsi="ＭＳ 明朝" w:cs="ＭＳ 明朝"/>
        </w:rPr>
      </w:pPr>
      <w:r>
        <w:rPr>
          <w:rFonts w:ascii="ＭＳ 明朝" w:eastAsia="ＭＳ 明朝" w:hAnsi="ＭＳ 明朝" w:cs="ＭＳ 明朝" w:hint="eastAsia"/>
        </w:rPr>
        <w:t xml:space="preserve">　時刻は15時07分になっています。これで仕上げとして、印刷に取り掛かりますが、そろそろページプリンタのトナーカートリッジや感光体ユニットの交換が必要になりそうです。もう軽く1年以上はやっていないとも思えるので、交換に手間取り、本日の能都郵便局の営業時間には間に合わないかもしれません。</w:t>
      </w:r>
    </w:p>
    <w:p w14:paraId="2DFCA7EB" w14:textId="77777777" w:rsidR="00060854" w:rsidRDefault="00060854" w:rsidP="002B2265">
      <w:pPr>
        <w:rPr>
          <w:rFonts w:ascii="ＭＳ 明朝" w:eastAsia="ＭＳ 明朝" w:hAnsi="ＭＳ 明朝" w:cs="ＭＳ 明朝"/>
        </w:rPr>
      </w:pPr>
    </w:p>
    <w:p w14:paraId="57820EE5" w14:textId="106C3974" w:rsidR="00060854" w:rsidRPr="00A00591" w:rsidRDefault="00060854" w:rsidP="002B2265">
      <w:pPr>
        <w:rPr>
          <w:rFonts w:ascii="ＭＳ 明朝" w:eastAsia="ＭＳ 明朝" w:hAnsi="ＭＳ 明朝" w:cs="ＭＳ 明朝"/>
        </w:rPr>
      </w:pPr>
      <w:r>
        <w:rPr>
          <w:rFonts w:ascii="ＭＳ 明朝" w:eastAsia="ＭＳ 明朝" w:hAnsi="ＭＳ 明朝" w:cs="ＭＳ 明朝" w:hint="eastAsia"/>
        </w:rPr>
        <w:t xml:space="preserve">　むやみに再審請求の補充書を作成し提出するのも、裁判所の負担や、それを踏まえた悪しき前例が気になるところであります。</w:t>
      </w:r>
      <w:r w:rsidR="00CA3DCA">
        <w:rPr>
          <w:rFonts w:ascii="ＭＳ 明朝" w:eastAsia="ＭＳ 明朝" w:hAnsi="ＭＳ 明朝" w:cs="ＭＳ 明朝" w:hint="eastAsia"/>
        </w:rPr>
        <w:t>不備があれば電話でご連絡ください。当面はnoteを中心に、金沢地方検察庁への刑事告発と併用する記録の作成と情報公開を考えています。</w:t>
      </w:r>
    </w:p>
    <w:p w14:paraId="123E6491" w14:textId="77777777" w:rsidR="00295C1A" w:rsidRDefault="00295C1A" w:rsidP="002B2265"/>
    <w:p w14:paraId="17B3B199" w14:textId="77777777" w:rsidR="00CA3DCA" w:rsidRDefault="00CA3DCA" w:rsidP="00CA3DCA">
      <w:pPr>
        <w:pStyle w:val="aa"/>
        <w:rPr>
          <w:rFonts w:ascii="Cambria Math" w:hAnsi="Cambria Math" w:cs="Cambria Math"/>
        </w:rPr>
      </w:pPr>
      <w:r>
        <w:rPr>
          <w:rFonts w:ascii="Cambria Math" w:hAnsi="Cambria Math" w:cs="Cambria Math"/>
        </w:rPr>
        <w:t>≪≪≪</w:t>
      </w:r>
      <w:r>
        <w:t xml:space="preserve"> </w:t>
      </w:r>
      <w:proofErr w:type="spellStart"/>
      <w:r>
        <w:t>Macbook</w:t>
      </w:r>
      <w:proofErr w:type="spellEnd"/>
      <w:r>
        <w:t xml:space="preserve">-Air Word 2023/05/25 15:14:49 </w:t>
      </w:r>
      <w:r>
        <w:rPr>
          <w:rFonts w:ascii="Cambria Math" w:hAnsi="Cambria Math" w:cs="Cambria Math"/>
        </w:rPr>
        <w:t>≪≪≪</w:t>
      </w:r>
    </w:p>
    <w:p w14:paraId="16759DF1" w14:textId="77777777" w:rsidR="00CA3DCA" w:rsidRDefault="00CA3DCA" w:rsidP="00CA3DCA">
      <w:pPr>
        <w:pStyle w:val="aa"/>
        <w:rPr>
          <w:rFonts w:ascii="Cambria Math" w:hAnsi="Cambria Math" w:cs="Cambria Math"/>
        </w:rPr>
      </w:pPr>
    </w:p>
    <w:p w14:paraId="0BCA36BE" w14:textId="62145E77" w:rsidR="004B733E" w:rsidRDefault="004B733E">
      <w:r>
        <w:br w:type="page"/>
      </w:r>
    </w:p>
    <w:p w14:paraId="4278E4A8" w14:textId="4A8C8C69" w:rsidR="000E5E4F" w:rsidRDefault="004B733E" w:rsidP="004B733E">
      <w:pPr>
        <w:pStyle w:val="1"/>
        <w:spacing w:before="240" w:after="240"/>
      </w:pPr>
      <w:bookmarkStart w:id="16" w:name="_Toc136004613"/>
      <w:r>
        <w:rPr>
          <w:rFonts w:hint="eastAsia"/>
        </w:rPr>
        <w:lastRenderedPageBreak/>
        <w:t>参考資料</w:t>
      </w:r>
      <w:bookmarkEnd w:id="16"/>
    </w:p>
    <w:p w14:paraId="5961DB25" w14:textId="39DD4800" w:rsidR="004B733E" w:rsidRDefault="004B733E" w:rsidP="004B733E">
      <w:pPr>
        <w:pStyle w:val="2"/>
        <w:spacing w:before="120" w:after="120"/>
      </w:pPr>
      <w:bookmarkStart w:id="17" w:name="_Toc136004614"/>
      <w:r>
        <w:rPr>
          <w:rFonts w:hint="eastAsia"/>
        </w:rPr>
        <w:t>過去最長記録の裁判員裁判と名古屋高裁金沢支部の被告人質問の即日結審</w:t>
      </w:r>
      <w:bookmarkEnd w:id="17"/>
    </w:p>
    <w:p w14:paraId="7C3CEBDA" w14:textId="77777777" w:rsidR="004B733E" w:rsidRPr="004B733E" w:rsidRDefault="004B733E" w:rsidP="004B733E"/>
    <w:p w14:paraId="69F56D53" w14:textId="77777777" w:rsidR="000E5E4F" w:rsidRDefault="000E5E4F" w:rsidP="000E5E4F">
      <w:pPr>
        <w:pStyle w:val="aa"/>
        <w:rPr>
          <w:rFonts w:ascii="Cambria Math" w:hAnsi="Cambria Math" w:cs="Cambria Math"/>
        </w:rPr>
      </w:pPr>
      <w:r>
        <w:rPr>
          <w:rFonts w:ascii="Cambria Math" w:hAnsi="Cambria Math" w:cs="Cambria Math"/>
        </w:rPr>
        <w:t>≫≫≫</w:t>
      </w:r>
      <w:r>
        <w:t xml:space="preserve"> </w:t>
      </w:r>
      <w:proofErr w:type="spellStart"/>
      <w:r>
        <w:t>Macbook</w:t>
      </w:r>
      <w:proofErr w:type="spellEnd"/>
      <w:r>
        <w:t xml:space="preserve">-Air Word 2023/05/23 15:07:36 </w:t>
      </w:r>
      <w:r>
        <w:rPr>
          <w:rFonts w:ascii="Cambria Math" w:hAnsi="Cambria Math" w:cs="Cambria Math"/>
        </w:rPr>
        <w:t>≫≫≫</w:t>
      </w:r>
    </w:p>
    <w:p w14:paraId="6C63A4EC" w14:textId="77777777" w:rsidR="000E5E4F" w:rsidRDefault="000E5E4F" w:rsidP="000E5E4F">
      <w:pPr>
        <w:pStyle w:val="aa"/>
        <w:rPr>
          <w:rFonts w:ascii="Cambria Math" w:hAnsi="Cambria Math" w:cs="Cambria Math"/>
        </w:rPr>
      </w:pPr>
    </w:p>
    <w:p w14:paraId="2F1CDEBB" w14:textId="4F2EF6D9" w:rsidR="000E5E4F" w:rsidRDefault="000E5E4F" w:rsidP="000E5E4F">
      <w:r>
        <w:rPr>
          <w:noProof/>
        </w:rPr>
        <w:drawing>
          <wp:inline distT="0" distB="0" distL="0" distR="0" wp14:anchorId="57C0D4DF" wp14:editId="3907474E">
            <wp:extent cx="6120130" cy="2581910"/>
            <wp:effectExtent l="0" t="0" r="1270" b="0"/>
            <wp:docPr id="2536265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26515" name="図 2536265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2581910"/>
                    </a:xfrm>
                    <a:prstGeom prst="rect">
                      <a:avLst/>
                    </a:prstGeom>
                  </pic:spPr>
                </pic:pic>
              </a:graphicData>
            </a:graphic>
          </wp:inline>
        </w:drawing>
      </w:r>
    </w:p>
    <w:p w14:paraId="76A89163" w14:textId="1DBFE9AE" w:rsidR="000E5E4F" w:rsidRPr="000E5E4F" w:rsidRDefault="000E5E4F" w:rsidP="000E5E4F">
      <w:pPr>
        <w:rPr>
          <w:sz w:val="18"/>
          <w:szCs w:val="18"/>
        </w:rPr>
      </w:pPr>
      <w:r w:rsidRPr="000E5E4F">
        <w:rPr>
          <w:sz w:val="18"/>
          <w:szCs w:val="18"/>
        </w:rPr>
        <w:t>/Users/a66/</w:t>
      </w:r>
      <w:proofErr w:type="spellStart"/>
      <w:r w:rsidRPr="000E5E4F">
        <w:rPr>
          <w:sz w:val="18"/>
          <w:szCs w:val="18"/>
        </w:rPr>
        <w:t>a_screenshot</w:t>
      </w:r>
      <w:proofErr w:type="spellEnd"/>
      <w:r w:rsidRPr="000E5E4F">
        <w:rPr>
          <w:sz w:val="18"/>
          <w:szCs w:val="18"/>
        </w:rPr>
        <w:t>/2023-05-23_142725_</w:t>
      </w:r>
      <w:r w:rsidRPr="000E5E4F">
        <w:rPr>
          <w:rFonts w:ascii="ＭＳ 明朝" w:eastAsia="ＭＳ 明朝" w:hAnsi="ＭＳ 明朝" w:cs="ＭＳ 明朝" w:hint="eastAsia"/>
          <w:sz w:val="18"/>
          <w:szCs w:val="18"/>
        </w:rPr>
        <w:t xml:space="preserve">刑事告発・非常上告＼金沢地方検察庁御中　</w:t>
      </w:r>
      <w:r w:rsidRPr="000E5E4F">
        <w:rPr>
          <w:sz w:val="18"/>
          <w:szCs w:val="18"/>
        </w:rPr>
        <w:t>@hirono_hideki</w:t>
      </w:r>
      <w:r w:rsidRPr="000E5E4F">
        <w:rPr>
          <w:rFonts w:ascii="ＭＳ 明朝" w:eastAsia="ＭＳ 明朝" w:hAnsi="ＭＳ 明朝" w:cs="ＭＳ 明朝" w:hint="eastAsia"/>
          <w:sz w:val="18"/>
          <w:szCs w:val="18"/>
        </w:rPr>
        <w:t xml:space="preserve">　</w:t>
      </w:r>
      <w:r w:rsidRPr="000E5E4F">
        <w:rPr>
          <w:sz w:val="18"/>
          <w:szCs w:val="18"/>
        </w:rPr>
        <w:t>-</w:t>
      </w:r>
      <w:r w:rsidRPr="000E5E4F">
        <w:rPr>
          <w:rFonts w:ascii="ＭＳ 明朝" w:eastAsia="ＭＳ 明朝" w:hAnsi="ＭＳ 明朝" w:cs="ＭＳ 明朝" w:hint="eastAsia"/>
          <w:sz w:val="18"/>
          <w:szCs w:val="18"/>
        </w:rPr>
        <w:t xml:space="preserve">　最高裁判所開廷期日情報　｜　裁判所　</w:t>
      </w:r>
      <w:r w:rsidRPr="000E5E4F">
        <w:rPr>
          <w:sz w:val="18"/>
          <w:szCs w:val="18"/>
        </w:rPr>
        <w:t>https</w:t>
      </w:r>
      <w:r w:rsidRPr="000E5E4F">
        <w:rPr>
          <w:rFonts w:ascii="ＭＳ 明朝" w:eastAsia="ＭＳ 明朝" w:hAnsi="ＭＳ 明朝" w:cs="ＭＳ 明朝" w:hint="eastAsia"/>
          <w:sz w:val="18"/>
          <w:szCs w:val="18"/>
        </w:rPr>
        <w:t>：／／</w:t>
      </w:r>
      <w:r w:rsidRPr="000E5E4F">
        <w:rPr>
          <w:sz w:val="18"/>
          <w:szCs w:val="18"/>
        </w:rPr>
        <w:t>cou.jpg</w:t>
      </w:r>
    </w:p>
    <w:p w14:paraId="1DF79238" w14:textId="77777777" w:rsidR="000E5E4F" w:rsidRDefault="000E5E4F" w:rsidP="000E5E4F"/>
    <w:p w14:paraId="53B275B0" w14:textId="603BC2F4" w:rsidR="000E5E4F" w:rsidRDefault="000E5E4F" w:rsidP="000E5E4F">
      <w:pPr>
        <w:rPr>
          <w:rFonts w:ascii="ＭＳ 明朝" w:eastAsia="ＭＳ 明朝" w:hAnsi="ＭＳ 明朝" w:cs="ＭＳ 明朝"/>
        </w:rPr>
      </w:pPr>
      <w:r>
        <w:rPr>
          <w:rFonts w:ascii="ＭＳ 明朝" w:eastAsia="ＭＳ 明朝" w:hAnsi="ＭＳ 明朝" w:cs="ＭＳ 明朝" w:hint="eastAsia"/>
        </w:rPr>
        <w:t xml:space="preserve">　14時27分のスクリーンショットですが、読み終えてパソコンの時刻を見たのが14時25分でした。読み始めの時間が未確認だったのですが、Twitterのタイムラインに20分前と表示されたツイートの投稿時刻よりは後になると思います。</w:t>
      </w:r>
    </w:p>
    <w:p w14:paraId="3DF108FA" w14:textId="77777777" w:rsidR="000E5E4F" w:rsidRDefault="000E5E4F" w:rsidP="000E5E4F">
      <w:pPr>
        <w:rPr>
          <w:rFonts w:ascii="ＭＳ 明朝" w:eastAsia="ＭＳ 明朝" w:hAnsi="ＭＳ 明朝" w:cs="ＭＳ 明朝"/>
        </w:rPr>
      </w:pPr>
    </w:p>
    <w:p w14:paraId="7ECE1B95" w14:textId="0FF0D491" w:rsidR="000E5E4F" w:rsidRDefault="00900A0F" w:rsidP="00900A0F">
      <w:pPr>
        <w:pStyle w:val="PB03"/>
        <w:ind w:left="960" w:right="240"/>
      </w:pPr>
      <w:r w:rsidRPr="00900A0F">
        <w:t xml:space="preserve">- 刑事告発・非常上告＼金沢地方検察庁御中さんはTwitterを使っています： 「- 最高裁判所開廷期日情報 | 裁判所 https：//t.co/2zWZxq8W6T」 / Twitter </w:t>
      </w:r>
      <w:hyperlink r:id="rId52" w:history="1">
        <w:r w:rsidRPr="00A510E5">
          <w:rPr>
            <w:rStyle w:val="ab"/>
          </w:rPr>
          <w:t>https://twitter.com/hirono_hideki/status/1660874883419738112</w:t>
        </w:r>
      </w:hyperlink>
    </w:p>
    <w:p w14:paraId="17881BFB" w14:textId="77777777" w:rsidR="00900A0F" w:rsidRPr="00900A0F" w:rsidRDefault="00900A0F" w:rsidP="00900A0F">
      <w:pPr>
        <w:pStyle w:val="PB03"/>
        <w:ind w:left="960" w:right="240"/>
      </w:pPr>
    </w:p>
    <w:p w14:paraId="61B14D76" w14:textId="77777777" w:rsidR="000E5E4F" w:rsidRDefault="000E5E4F" w:rsidP="000E5E4F"/>
    <w:p w14:paraId="0C359AA4" w14:textId="0E5EB858" w:rsidR="000E5E4F" w:rsidRDefault="00900A0F" w:rsidP="000E5E4F">
      <w:pPr>
        <w:rPr>
          <w:rFonts w:ascii="ＭＳ 明朝" w:eastAsia="ＭＳ 明朝" w:hAnsi="ＭＳ 明朝" w:cs="ＭＳ 明朝"/>
        </w:rPr>
      </w:pPr>
      <w:r>
        <w:rPr>
          <w:rFonts w:ascii="ＭＳ 明朝" w:eastAsia="ＭＳ 明朝" w:hAnsi="ＭＳ 明朝" w:cs="ＭＳ 明朝" w:hint="eastAsia"/>
        </w:rPr>
        <w:t xml:space="preserve">　午後2時6分となっている上記のツイートですが、これもけっこう大きく感じられる新発見でした。Googleの「名古屋高裁金沢支部」の検索で出ていたのですが、最高裁が弁論や判決の日程を公開しているとは知りませんでした。</w:t>
      </w:r>
    </w:p>
    <w:p w14:paraId="48F51B84" w14:textId="77777777" w:rsidR="00900A0F" w:rsidRDefault="00900A0F" w:rsidP="000E5E4F">
      <w:pPr>
        <w:rPr>
          <w:rFonts w:ascii="ＭＳ 明朝" w:eastAsia="ＭＳ 明朝" w:hAnsi="ＭＳ 明朝" w:cs="ＭＳ 明朝"/>
        </w:rPr>
      </w:pPr>
    </w:p>
    <w:p w14:paraId="28767C04" w14:textId="77777777" w:rsidR="00900A0F" w:rsidRDefault="00900A0F" w:rsidP="00900A0F">
      <w:pPr>
        <w:pStyle w:val="PB03"/>
        <w:ind w:left="960" w:right="240"/>
      </w:pPr>
      <w:r>
        <w:t>```</w:t>
      </w:r>
    </w:p>
    <w:p w14:paraId="64807553" w14:textId="77777777" w:rsidR="00900A0F" w:rsidRDefault="00900A0F" w:rsidP="00900A0F">
      <w:pPr>
        <w:pStyle w:val="PB03"/>
        <w:ind w:left="960" w:right="240"/>
      </w:pPr>
      <w:r>
        <w:t>期日等</w:t>
      </w:r>
      <w:r>
        <w:tab/>
        <w:t>事件番号</w:t>
      </w:r>
      <w:r>
        <w:tab/>
        <w:t>事件名</w:t>
      </w:r>
      <w:r>
        <w:tab/>
        <w:t>第一審</w:t>
      </w:r>
    </w:p>
    <w:p w14:paraId="2F21E31F" w14:textId="77777777" w:rsidR="00900A0F" w:rsidRDefault="00900A0F" w:rsidP="00900A0F">
      <w:pPr>
        <w:pStyle w:val="PB03"/>
        <w:ind w:left="960" w:right="240"/>
      </w:pPr>
      <w:r>
        <w:t>第二審</w:t>
      </w:r>
      <w:r>
        <w:tab/>
        <w:t>弁論・ 判決</w:t>
      </w:r>
      <w:r>
        <w:tab/>
        <w:t>開廷場所</w:t>
      </w:r>
    </w:p>
    <w:p w14:paraId="4212DA4D" w14:textId="77777777" w:rsidR="00900A0F" w:rsidRDefault="00900A0F" w:rsidP="00900A0F">
      <w:pPr>
        <w:pStyle w:val="PB03"/>
        <w:ind w:left="960" w:right="240"/>
      </w:pPr>
      <w:r>
        <w:t>裁判長名</w:t>
      </w:r>
      <w:r>
        <w:tab/>
        <w:t>備考</w:t>
      </w:r>
    </w:p>
    <w:p w14:paraId="684DA518" w14:textId="77777777" w:rsidR="00900A0F" w:rsidRDefault="00900A0F" w:rsidP="00900A0F">
      <w:pPr>
        <w:pStyle w:val="PB03"/>
        <w:ind w:left="960" w:right="240"/>
      </w:pPr>
      <w:r>
        <w:t>令和5年5月30日</w:t>
      </w:r>
    </w:p>
    <w:p w14:paraId="05C383DB" w14:textId="77777777" w:rsidR="00900A0F" w:rsidRDefault="00900A0F" w:rsidP="00900A0F">
      <w:pPr>
        <w:pStyle w:val="PB03"/>
        <w:ind w:left="960" w:right="240"/>
      </w:pPr>
      <w:r>
        <w:lastRenderedPageBreak/>
        <w:t>午後3時00分</w:t>
      </w:r>
      <w:r>
        <w:tab/>
        <w:t>令和4年(行ヒ)</w:t>
      </w:r>
    </w:p>
    <w:p w14:paraId="38A61EE2" w14:textId="77777777" w:rsidR="00900A0F" w:rsidRDefault="00900A0F" w:rsidP="00900A0F">
      <w:pPr>
        <w:pStyle w:val="PB03"/>
        <w:ind w:left="960" w:right="240"/>
      </w:pPr>
      <w:r>
        <w:t>第274号</w:t>
      </w:r>
      <w:r>
        <w:tab/>
        <w:t>懲戒免職処分取消、退職手当支給制限処分取消</w:t>
      </w:r>
    </w:p>
    <w:p w14:paraId="57FB9207" w14:textId="77777777" w:rsidR="00900A0F" w:rsidRDefault="00900A0F" w:rsidP="00900A0F">
      <w:pPr>
        <w:pStyle w:val="PB03"/>
        <w:ind w:left="960" w:right="240"/>
      </w:pPr>
      <w:r>
        <w:t>事案の概要(PDF：118KB)</w:t>
      </w:r>
      <w:r>
        <w:tab/>
        <w:t>第一審</w:t>
      </w:r>
    </w:p>
    <w:p w14:paraId="691DECC9" w14:textId="77777777" w:rsidR="00900A0F" w:rsidRDefault="00900A0F" w:rsidP="00900A0F">
      <w:pPr>
        <w:pStyle w:val="PB03"/>
        <w:ind w:left="960" w:right="240"/>
      </w:pPr>
      <w:r>
        <w:t>仙台地裁</w:t>
      </w:r>
    </w:p>
    <w:p w14:paraId="3C11B77B" w14:textId="77777777" w:rsidR="00900A0F" w:rsidRDefault="00900A0F" w:rsidP="00900A0F">
      <w:pPr>
        <w:pStyle w:val="PB03"/>
        <w:ind w:left="960" w:right="240"/>
      </w:pPr>
      <w:r>
        <w:t>令和元年(行ウ)</w:t>
      </w:r>
    </w:p>
    <w:p w14:paraId="0EB8C912" w14:textId="77777777" w:rsidR="00900A0F" w:rsidRDefault="00900A0F" w:rsidP="00900A0F">
      <w:pPr>
        <w:pStyle w:val="PB03"/>
        <w:ind w:left="960" w:right="240"/>
      </w:pPr>
      <w:r>
        <w:t>第26号等</w:t>
      </w:r>
    </w:p>
    <w:p w14:paraId="620673C8" w14:textId="77777777" w:rsidR="00900A0F" w:rsidRDefault="00900A0F" w:rsidP="00900A0F">
      <w:pPr>
        <w:pStyle w:val="PB03"/>
        <w:ind w:left="960" w:right="240"/>
      </w:pPr>
    </w:p>
    <w:p w14:paraId="2C949AFF" w14:textId="77777777" w:rsidR="00900A0F" w:rsidRDefault="00900A0F" w:rsidP="00900A0F">
      <w:pPr>
        <w:pStyle w:val="PB03"/>
        <w:ind w:left="960" w:right="240"/>
      </w:pPr>
      <w:r>
        <w:t>第二審</w:t>
      </w:r>
    </w:p>
    <w:p w14:paraId="5C0AEC38" w14:textId="77777777" w:rsidR="00900A0F" w:rsidRDefault="00900A0F" w:rsidP="00900A0F">
      <w:pPr>
        <w:pStyle w:val="PB03"/>
        <w:ind w:left="960" w:right="240"/>
      </w:pPr>
      <w:r>
        <w:t>仙台高裁</w:t>
      </w:r>
    </w:p>
    <w:p w14:paraId="2A151A67" w14:textId="77777777" w:rsidR="00900A0F" w:rsidRDefault="00900A0F" w:rsidP="00900A0F">
      <w:pPr>
        <w:pStyle w:val="PB03"/>
        <w:ind w:left="960" w:right="240"/>
      </w:pPr>
      <w:r>
        <w:t>令和4年(行コ)</w:t>
      </w:r>
    </w:p>
    <w:p w14:paraId="06A2B724" w14:textId="77777777" w:rsidR="00900A0F" w:rsidRDefault="00900A0F" w:rsidP="00900A0F">
      <w:pPr>
        <w:pStyle w:val="PB03"/>
        <w:ind w:left="960" w:right="240"/>
      </w:pPr>
      <w:r>
        <w:t>第1号</w:t>
      </w:r>
      <w:r>
        <w:tab/>
        <w:t>弁論</w:t>
      </w:r>
      <w:r>
        <w:tab/>
        <w:t>第三小法廷</w:t>
      </w:r>
    </w:p>
    <w:p w14:paraId="2B588BC3" w14:textId="77777777" w:rsidR="00900A0F" w:rsidRDefault="00900A0F" w:rsidP="00900A0F">
      <w:pPr>
        <w:pStyle w:val="PB03"/>
        <w:ind w:left="960" w:right="240"/>
      </w:pPr>
      <w:r>
        <w:t>長嶺安政</w:t>
      </w:r>
      <w:r>
        <w:tab/>
        <w:t>先着順</w:t>
      </w:r>
    </w:p>
    <w:p w14:paraId="7EF68DB4" w14:textId="77777777" w:rsidR="00900A0F" w:rsidRDefault="00900A0F" w:rsidP="00900A0F">
      <w:pPr>
        <w:pStyle w:val="PB03"/>
        <w:ind w:left="960" w:right="240"/>
      </w:pPr>
      <w:r>
        <w:t>令和5年6月2日</w:t>
      </w:r>
    </w:p>
    <w:p w14:paraId="53A738BC" w14:textId="77777777" w:rsidR="00900A0F" w:rsidRDefault="00900A0F" w:rsidP="00900A0F">
      <w:pPr>
        <w:pStyle w:val="PB03"/>
        <w:ind w:left="960" w:right="240"/>
      </w:pPr>
      <w:r>
        <w:t>午後2時00分</w:t>
      </w:r>
      <w:r>
        <w:tab/>
        <w:t>令和3年(あ)</w:t>
      </w:r>
    </w:p>
    <w:p w14:paraId="5138785C" w14:textId="77777777" w:rsidR="00900A0F" w:rsidRDefault="00900A0F" w:rsidP="00900A0F">
      <w:pPr>
        <w:pStyle w:val="PB03"/>
        <w:ind w:left="960" w:right="240"/>
      </w:pPr>
      <w:r>
        <w:t>第855号</w:t>
      </w:r>
      <w:r>
        <w:tab/>
        <w:t>殺人、生命身体加害略取、逮捕監禁致死、逮捕監禁</w:t>
      </w:r>
      <w:r>
        <w:tab/>
        <w:t>第一審</w:t>
      </w:r>
    </w:p>
    <w:p w14:paraId="7E6E491F" w14:textId="77777777" w:rsidR="00900A0F" w:rsidRDefault="00900A0F" w:rsidP="00900A0F">
      <w:pPr>
        <w:pStyle w:val="PB03"/>
        <w:ind w:left="960" w:right="240"/>
      </w:pPr>
      <w:r>
        <w:t>神戸地裁姫路支部</w:t>
      </w:r>
    </w:p>
    <w:p w14:paraId="67F81316" w14:textId="77777777" w:rsidR="00900A0F" w:rsidRDefault="00900A0F" w:rsidP="00900A0F">
      <w:pPr>
        <w:pStyle w:val="PB03"/>
        <w:ind w:left="960" w:right="240"/>
      </w:pPr>
      <w:r>
        <w:t>平成25年(わ)</w:t>
      </w:r>
    </w:p>
    <w:p w14:paraId="33011154" w14:textId="77777777" w:rsidR="00900A0F" w:rsidRDefault="00900A0F" w:rsidP="00900A0F">
      <w:pPr>
        <w:pStyle w:val="PB03"/>
        <w:ind w:left="960" w:right="240"/>
      </w:pPr>
      <w:r>
        <w:t>第663号等</w:t>
      </w:r>
    </w:p>
    <w:p w14:paraId="4B02914A" w14:textId="77777777" w:rsidR="00900A0F" w:rsidRDefault="00900A0F" w:rsidP="00900A0F">
      <w:pPr>
        <w:pStyle w:val="PB03"/>
        <w:ind w:left="960" w:right="240"/>
      </w:pPr>
    </w:p>
    <w:p w14:paraId="3C8CB28D" w14:textId="77777777" w:rsidR="00900A0F" w:rsidRDefault="00900A0F" w:rsidP="00900A0F">
      <w:pPr>
        <w:pStyle w:val="PB03"/>
        <w:ind w:left="960" w:right="240"/>
      </w:pPr>
      <w:r>
        <w:t>第二審</w:t>
      </w:r>
    </w:p>
    <w:p w14:paraId="7CAAAFEC" w14:textId="77777777" w:rsidR="00900A0F" w:rsidRDefault="00900A0F" w:rsidP="00900A0F">
      <w:pPr>
        <w:pStyle w:val="PB03"/>
        <w:ind w:left="960" w:right="240"/>
      </w:pPr>
      <w:r>
        <w:t>大阪高裁</w:t>
      </w:r>
    </w:p>
    <w:p w14:paraId="3B2BF5BC" w14:textId="77777777" w:rsidR="00900A0F" w:rsidRDefault="00900A0F" w:rsidP="00900A0F">
      <w:pPr>
        <w:pStyle w:val="PB03"/>
        <w:ind w:left="960" w:right="240"/>
      </w:pPr>
      <w:r>
        <w:t>令和元年(う)</w:t>
      </w:r>
    </w:p>
    <w:p w14:paraId="207EF0A9" w14:textId="77777777" w:rsidR="00900A0F" w:rsidRDefault="00900A0F" w:rsidP="00900A0F">
      <w:pPr>
        <w:pStyle w:val="PB03"/>
        <w:ind w:left="960" w:right="240"/>
      </w:pPr>
      <w:r>
        <w:t>第585号</w:t>
      </w:r>
      <w:r>
        <w:tab/>
        <w:t>弁論</w:t>
      </w:r>
      <w:r>
        <w:tab/>
        <w:t>第二小法廷</w:t>
      </w:r>
    </w:p>
    <w:p w14:paraId="40E3422F" w14:textId="77777777" w:rsidR="00900A0F" w:rsidRDefault="00900A0F" w:rsidP="00900A0F">
      <w:pPr>
        <w:pStyle w:val="PB03"/>
        <w:ind w:left="960" w:right="240"/>
      </w:pPr>
      <w:r>
        <w:t>尾島明</w:t>
      </w:r>
      <w:r>
        <w:tab/>
        <w:t>抽選</w:t>
      </w:r>
    </w:p>
    <w:p w14:paraId="696EE727" w14:textId="77777777" w:rsidR="00900A0F" w:rsidRDefault="00900A0F" w:rsidP="00900A0F">
      <w:pPr>
        <w:pStyle w:val="PB03"/>
        <w:ind w:left="960" w:right="240"/>
      </w:pPr>
      <w:r>
        <w:t>整理券交付</w:t>
      </w:r>
      <w:proofErr w:type="gramStart"/>
      <w:r>
        <w:t>締切</w:t>
      </w:r>
      <w:proofErr w:type="gramEnd"/>
      <w:r>
        <w:t>時刻：午後1時20分</w:t>
      </w:r>
    </w:p>
    <w:p w14:paraId="5EA6BA74" w14:textId="77777777" w:rsidR="00900A0F" w:rsidRDefault="00900A0F" w:rsidP="00900A0F">
      <w:pPr>
        <w:pStyle w:val="PB03"/>
        <w:ind w:left="960" w:right="240"/>
      </w:pPr>
      <w:r>
        <w:t>令和5年6月5日</w:t>
      </w:r>
    </w:p>
    <w:p w14:paraId="3D4BD493" w14:textId="77777777" w:rsidR="00900A0F" w:rsidRDefault="00900A0F" w:rsidP="00900A0F">
      <w:pPr>
        <w:pStyle w:val="PB03"/>
        <w:ind w:left="960" w:right="240"/>
      </w:pPr>
      <w:r>
        <w:t>午後3時00分</w:t>
      </w:r>
      <w:r>
        <w:tab/>
        <w:t>令和2年(あ)</w:t>
      </w:r>
    </w:p>
    <w:p w14:paraId="2126DC7A" w14:textId="77777777" w:rsidR="00900A0F" w:rsidRDefault="00900A0F" w:rsidP="00900A0F">
      <w:pPr>
        <w:pStyle w:val="PB03"/>
        <w:ind w:left="960" w:right="240"/>
      </w:pPr>
      <w:r>
        <w:t>第124号</w:t>
      </w:r>
      <w:r>
        <w:tab/>
        <w:t>詐欺、殺人、電磁的公正証書原本不実記録、同供用、有印私文書偽造、同行使、詐欺未遂</w:t>
      </w:r>
      <w:r>
        <w:tab/>
        <w:t>第一審</w:t>
      </w:r>
    </w:p>
    <w:p w14:paraId="6AE4FC53" w14:textId="77777777" w:rsidR="00900A0F" w:rsidRDefault="00900A0F" w:rsidP="00900A0F">
      <w:pPr>
        <w:pStyle w:val="PB03"/>
        <w:ind w:left="960" w:right="240"/>
      </w:pPr>
      <w:r>
        <w:t>甲府地裁</w:t>
      </w:r>
    </w:p>
    <w:p w14:paraId="6DB0EB58" w14:textId="77777777" w:rsidR="00900A0F" w:rsidRDefault="00900A0F" w:rsidP="00900A0F">
      <w:pPr>
        <w:pStyle w:val="PB03"/>
        <w:ind w:left="960" w:right="240"/>
      </w:pPr>
      <w:r>
        <w:t>平成28年(わ)</w:t>
      </w:r>
    </w:p>
    <w:p w14:paraId="37417E17" w14:textId="77777777" w:rsidR="00900A0F" w:rsidRDefault="00900A0F" w:rsidP="00900A0F">
      <w:pPr>
        <w:pStyle w:val="PB03"/>
        <w:ind w:left="960" w:right="240"/>
      </w:pPr>
      <w:r>
        <w:t>第89号等</w:t>
      </w:r>
    </w:p>
    <w:p w14:paraId="668EFA37" w14:textId="77777777" w:rsidR="00900A0F" w:rsidRDefault="00900A0F" w:rsidP="00900A0F">
      <w:pPr>
        <w:pStyle w:val="PB03"/>
        <w:ind w:left="960" w:right="240"/>
      </w:pPr>
    </w:p>
    <w:p w14:paraId="16220339" w14:textId="77777777" w:rsidR="00900A0F" w:rsidRDefault="00900A0F" w:rsidP="00900A0F">
      <w:pPr>
        <w:pStyle w:val="PB03"/>
        <w:ind w:left="960" w:right="240"/>
      </w:pPr>
      <w:r>
        <w:t>第二審</w:t>
      </w:r>
    </w:p>
    <w:p w14:paraId="31E2631F" w14:textId="77777777" w:rsidR="00900A0F" w:rsidRDefault="00900A0F" w:rsidP="00900A0F">
      <w:pPr>
        <w:pStyle w:val="PB03"/>
        <w:ind w:left="960" w:right="240"/>
      </w:pPr>
      <w:r>
        <w:t>東京高裁</w:t>
      </w:r>
    </w:p>
    <w:p w14:paraId="550165B1" w14:textId="77777777" w:rsidR="00900A0F" w:rsidRDefault="00900A0F" w:rsidP="00900A0F">
      <w:pPr>
        <w:pStyle w:val="PB03"/>
        <w:ind w:left="960" w:right="240"/>
      </w:pPr>
      <w:r>
        <w:t>平成29年(う)</w:t>
      </w:r>
    </w:p>
    <w:p w14:paraId="31A71171" w14:textId="77777777" w:rsidR="00900A0F" w:rsidRDefault="00900A0F" w:rsidP="00900A0F">
      <w:pPr>
        <w:pStyle w:val="PB03"/>
        <w:ind w:left="960" w:right="240"/>
      </w:pPr>
      <w:r>
        <w:t>第1637号</w:t>
      </w:r>
      <w:r>
        <w:tab/>
        <w:t>判決</w:t>
      </w:r>
      <w:r>
        <w:tab/>
        <w:t>第一小法廷</w:t>
      </w:r>
    </w:p>
    <w:p w14:paraId="7154E33B" w14:textId="77777777" w:rsidR="00900A0F" w:rsidRDefault="00900A0F" w:rsidP="00900A0F">
      <w:pPr>
        <w:pStyle w:val="PB03"/>
        <w:ind w:left="960" w:right="240"/>
      </w:pPr>
      <w:r>
        <w:t>安浪亮介</w:t>
      </w:r>
      <w:r>
        <w:tab/>
        <w:t>抽選</w:t>
      </w:r>
    </w:p>
    <w:p w14:paraId="609E3DB3" w14:textId="77777777" w:rsidR="00900A0F" w:rsidRDefault="00900A0F" w:rsidP="00900A0F">
      <w:pPr>
        <w:pStyle w:val="PB03"/>
        <w:ind w:left="960" w:right="240"/>
      </w:pPr>
      <w:r>
        <w:lastRenderedPageBreak/>
        <w:t>整理券交付</w:t>
      </w:r>
      <w:proofErr w:type="gramStart"/>
      <w:r>
        <w:t>締切</w:t>
      </w:r>
      <w:proofErr w:type="gramEnd"/>
      <w:r>
        <w:t>時刻：午後2時20分</w:t>
      </w:r>
    </w:p>
    <w:p w14:paraId="31B1F231" w14:textId="77777777" w:rsidR="00900A0F" w:rsidRDefault="00900A0F" w:rsidP="00900A0F">
      <w:pPr>
        <w:pStyle w:val="PB03"/>
        <w:ind w:left="960" w:right="240"/>
      </w:pPr>
      <w:r>
        <w:t>```</w:t>
      </w:r>
    </w:p>
    <w:p w14:paraId="12A50670" w14:textId="77777777" w:rsidR="00900A0F" w:rsidRDefault="00900A0F" w:rsidP="00900A0F">
      <w:pPr>
        <w:pStyle w:val="PB03"/>
        <w:ind w:left="960" w:right="240"/>
      </w:pPr>
    </w:p>
    <w:p w14:paraId="5FF4B8D9" w14:textId="47A73290" w:rsidR="00900A0F" w:rsidRDefault="00900A0F" w:rsidP="00900A0F">
      <w:pPr>
        <w:pStyle w:val="PB03"/>
        <w:ind w:left="960" w:right="240"/>
      </w:pPr>
      <w:r>
        <w:t xml:space="preserve">- 最高裁判所開廷期日情報 | 裁判所 </w:t>
      </w:r>
      <w:hyperlink r:id="rId53" w:history="1">
        <w:r w:rsidRPr="00A510E5">
          <w:rPr>
            <w:rStyle w:val="ab"/>
          </w:rPr>
          <w:t>https://www.courts.go.jp/saikosai/kengaku/saikousai_kijitsu/index.html</w:t>
        </w:r>
      </w:hyperlink>
    </w:p>
    <w:p w14:paraId="332CCC50" w14:textId="77777777" w:rsidR="00900A0F" w:rsidRPr="00900A0F" w:rsidRDefault="00900A0F" w:rsidP="00900A0F">
      <w:pPr>
        <w:pStyle w:val="PB03"/>
        <w:ind w:left="960" w:right="240"/>
      </w:pPr>
    </w:p>
    <w:p w14:paraId="12191B29" w14:textId="77777777" w:rsidR="000E5E4F" w:rsidRDefault="000E5E4F" w:rsidP="000E5E4F"/>
    <w:p w14:paraId="3E069876" w14:textId="76FDBAB9" w:rsidR="0037445D" w:rsidRDefault="0037445D" w:rsidP="000E5E4F">
      <w:pPr>
        <w:rPr>
          <w:rFonts w:ascii="ＭＳ 明朝" w:eastAsia="ＭＳ 明朝" w:hAnsi="ＭＳ 明朝" w:cs="ＭＳ 明朝"/>
        </w:rPr>
      </w:pPr>
      <w:r>
        <w:rPr>
          <w:rFonts w:ascii="ＭＳ 明朝" w:eastAsia="ＭＳ 明朝" w:hAnsi="ＭＳ 明朝" w:cs="ＭＳ 明朝" w:hint="eastAsia"/>
        </w:rPr>
        <w:t xml:space="preserve">　事件番号で検索したところ、次の判例が見つかりました。</w:t>
      </w:r>
    </w:p>
    <w:p w14:paraId="06603581" w14:textId="77777777" w:rsidR="0037445D" w:rsidRPr="0037445D" w:rsidRDefault="0037445D" w:rsidP="000E5E4F">
      <w:pPr>
        <w:rPr>
          <w:rFonts w:ascii="ＭＳ 明朝" w:eastAsia="ＭＳ 明朝" w:hAnsi="ＭＳ 明朝" w:cs="ＭＳ 明朝"/>
        </w:rPr>
      </w:pPr>
    </w:p>
    <w:p w14:paraId="240CD221" w14:textId="3CC3AAC9" w:rsidR="000E5E4F" w:rsidRDefault="00000000" w:rsidP="000E5E4F">
      <w:hyperlink r:id="rId54" w:history="1">
        <w:r w:rsidR="0037445D" w:rsidRPr="00A510E5">
          <w:rPr>
            <w:rStyle w:val="ab"/>
          </w:rPr>
          <w:t>https://www.courts.go.jp/app/files/hanrei_jp/401/090401_hanrei.pdf</w:t>
        </w:r>
      </w:hyperlink>
    </w:p>
    <w:p w14:paraId="5CAF5BB2" w14:textId="77777777" w:rsidR="0037445D" w:rsidRDefault="0037445D" w:rsidP="000E5E4F"/>
    <w:p w14:paraId="756755C8" w14:textId="4F3106F9" w:rsidR="0037445D" w:rsidRDefault="0037445D" w:rsidP="000E5E4F">
      <w:pPr>
        <w:rPr>
          <w:rFonts w:ascii="ＭＳ 明朝" w:eastAsia="ＭＳ 明朝" w:hAnsi="ＭＳ 明朝" w:cs="ＭＳ 明朝"/>
        </w:rPr>
      </w:pPr>
      <w:r>
        <w:rPr>
          <w:rFonts w:ascii="ＭＳ 明朝" w:eastAsia="ＭＳ 明朝" w:hAnsi="ＭＳ 明朝" w:cs="ＭＳ 明朝" w:hint="eastAsia"/>
        </w:rPr>
        <w:t xml:space="preserve">　40ページある判決書の終わりの方で確認しましたが、大阪高裁で死刑判決が是認された実行犯の判例でした。</w:t>
      </w:r>
    </w:p>
    <w:p w14:paraId="45E6BF63" w14:textId="77777777" w:rsidR="0037445D" w:rsidRDefault="0037445D" w:rsidP="000E5E4F">
      <w:pPr>
        <w:rPr>
          <w:rFonts w:ascii="ＭＳ 明朝" w:eastAsia="ＭＳ 明朝" w:hAnsi="ＭＳ 明朝" w:cs="ＭＳ 明朝"/>
        </w:rPr>
      </w:pPr>
    </w:p>
    <w:p w14:paraId="33680B7E" w14:textId="77777777" w:rsidR="0037445D" w:rsidRDefault="0037445D" w:rsidP="0037445D">
      <w:pPr>
        <w:pStyle w:val="PB03"/>
        <w:ind w:left="960" w:right="240"/>
      </w:pPr>
      <w:r>
        <w:t>```</w:t>
      </w:r>
    </w:p>
    <w:p w14:paraId="398DAB7A" w14:textId="77777777" w:rsidR="0037445D" w:rsidRDefault="0037445D" w:rsidP="0037445D">
      <w:pPr>
        <w:pStyle w:val="PB03"/>
        <w:ind w:left="960" w:right="240"/>
      </w:pPr>
      <w:r>
        <w:t>検察側は、過去に起きた刑事事件にまつわる恨みや融資金の焦げ付きなどを背景に、中村被告が事件全体を主導したと主張。一方、被告・弁護側は起訴内容の大半を否認し、「懲役３年が相当」と主張していた。</w:t>
      </w:r>
    </w:p>
    <w:p w14:paraId="0AF844D6" w14:textId="77777777" w:rsidR="0037445D" w:rsidRDefault="0037445D" w:rsidP="0037445D">
      <w:pPr>
        <w:pStyle w:val="PB03"/>
        <w:ind w:left="960" w:right="240"/>
      </w:pPr>
    </w:p>
    <w:p w14:paraId="71756D3A" w14:textId="77777777" w:rsidR="0037445D" w:rsidRDefault="0037445D" w:rsidP="0037445D">
      <w:pPr>
        <w:pStyle w:val="PB03"/>
        <w:ind w:left="960" w:right="240"/>
      </w:pPr>
      <w:r>
        <w:t xml:space="preserve">　４月１６日の初公判から判決まで７０回の公判が開かれ、延べ１２０人以上が証人出廷。本人の申し出により裁判員３人が交代した。検察側と弁護側の主張が正面から対立したうえ、被害者とされた３人のうち２人の遺体が見つかっていないという複雑な構図が裁判日程の長期化につながった。</w:t>
      </w:r>
    </w:p>
    <w:p w14:paraId="40EC3FB5" w14:textId="77777777" w:rsidR="0037445D" w:rsidRDefault="0037445D" w:rsidP="0037445D">
      <w:pPr>
        <w:pStyle w:val="PB03"/>
        <w:ind w:left="960" w:right="240"/>
      </w:pPr>
      <w:r>
        <w:t>```</w:t>
      </w:r>
    </w:p>
    <w:p w14:paraId="4254E37D" w14:textId="77777777" w:rsidR="0037445D" w:rsidRDefault="0037445D" w:rsidP="0037445D">
      <w:pPr>
        <w:pStyle w:val="PB03"/>
        <w:ind w:left="960" w:right="240"/>
      </w:pPr>
    </w:p>
    <w:p w14:paraId="4DA7F8FE" w14:textId="0BAF7999" w:rsidR="0037445D" w:rsidRDefault="0037445D" w:rsidP="0037445D">
      <w:pPr>
        <w:pStyle w:val="PB03"/>
        <w:ind w:left="960" w:right="240"/>
      </w:pPr>
      <w:r>
        <w:t xml:space="preserve">- 過去最長２０７日の裁判員裁判、無期懲役の判決　姫路：朝日新聞デジタル </w:t>
      </w:r>
      <w:hyperlink r:id="rId55" w:history="1">
        <w:r w:rsidRPr="00A510E5">
          <w:rPr>
            <w:rStyle w:val="ab"/>
          </w:rPr>
          <w:t>https://www.asahi.com/articles/ASLBK4R2BLBKPIHB012.html</w:t>
        </w:r>
      </w:hyperlink>
    </w:p>
    <w:p w14:paraId="4E8B78B2" w14:textId="77777777" w:rsidR="0037445D" w:rsidRPr="0037445D" w:rsidRDefault="0037445D" w:rsidP="0037445D">
      <w:pPr>
        <w:pStyle w:val="PB03"/>
        <w:ind w:left="960" w:right="240"/>
      </w:pPr>
    </w:p>
    <w:p w14:paraId="054555B2" w14:textId="77777777" w:rsidR="000E5E4F" w:rsidRDefault="000E5E4F" w:rsidP="000E5E4F"/>
    <w:p w14:paraId="0E4C99B4" w14:textId="025E2BE7" w:rsidR="000E5E4F" w:rsidRDefault="0037445D" w:rsidP="000E5E4F">
      <w:pPr>
        <w:rPr>
          <w:rFonts w:ascii="ＭＳ 明朝" w:eastAsia="ＭＳ 明朝" w:hAnsi="ＭＳ 明朝" w:cs="ＭＳ 明朝"/>
        </w:rPr>
      </w:pPr>
      <w:r>
        <w:rPr>
          <w:rFonts w:ascii="ＭＳ 明朝" w:eastAsia="ＭＳ 明朝" w:hAnsi="ＭＳ 明朝" w:cs="ＭＳ 明朝" w:hint="eastAsia"/>
        </w:rPr>
        <w:t xml:space="preserve">　主犯は、無期懲役が確定していると確認しましたが、</w:t>
      </w:r>
      <w:r w:rsidR="00BE2E2F">
        <w:rPr>
          <w:rFonts w:ascii="ＭＳ 明朝" w:eastAsia="ＭＳ 明朝" w:hAnsi="ＭＳ 明朝" w:cs="ＭＳ 明朝" w:hint="eastAsia"/>
        </w:rPr>
        <w:t>上告棄却での確定だったようです。</w:t>
      </w:r>
    </w:p>
    <w:p w14:paraId="759A000A" w14:textId="77777777" w:rsidR="00BE2E2F" w:rsidRDefault="00BE2E2F" w:rsidP="000E5E4F">
      <w:pPr>
        <w:rPr>
          <w:rFonts w:ascii="ＭＳ 明朝" w:eastAsia="ＭＳ 明朝" w:hAnsi="ＭＳ 明朝" w:cs="ＭＳ 明朝"/>
        </w:rPr>
      </w:pPr>
    </w:p>
    <w:p w14:paraId="43135EE1" w14:textId="77777777" w:rsidR="00BE2E2F" w:rsidRDefault="00BE2E2F" w:rsidP="00BE2E2F">
      <w:pPr>
        <w:pStyle w:val="PB03"/>
        <w:ind w:left="960" w:right="240"/>
      </w:pPr>
      <w:r>
        <w:t>```</w:t>
      </w:r>
    </w:p>
    <w:p w14:paraId="592BA991" w14:textId="77777777" w:rsidR="00BE2E2F" w:rsidRDefault="00BE2E2F" w:rsidP="00BE2E2F">
      <w:pPr>
        <w:pStyle w:val="PB03"/>
        <w:ind w:left="960" w:right="240"/>
      </w:pPr>
      <w:r>
        <w:t>同じ事件を裁いているのに判決が異なるねじれ現象は、現在も続いている。陳被告はその後、2021年1月28日の控訴審判決公判で控訴棄却となり、2022年10月12日には上告も棄却された。これにより、一審・二審の無期懲役判決が確定した。</w:t>
      </w:r>
    </w:p>
    <w:p w14:paraId="7B14F29E" w14:textId="77777777" w:rsidR="00BE2E2F" w:rsidRDefault="00BE2E2F" w:rsidP="00BE2E2F">
      <w:pPr>
        <w:pStyle w:val="PB03"/>
        <w:ind w:left="960" w:right="240"/>
      </w:pPr>
    </w:p>
    <w:p w14:paraId="6DAC9A85" w14:textId="77777777" w:rsidR="00BE2E2F" w:rsidRDefault="00BE2E2F" w:rsidP="00BE2E2F">
      <w:pPr>
        <w:pStyle w:val="PB03"/>
        <w:ind w:left="960" w:right="240"/>
      </w:pPr>
      <w:r>
        <w:lastRenderedPageBreak/>
        <w:t>一方、上村被告は前述の通り、2021年5月19日に控訴が棄却され、死刑判決となっている。現在上告中だが、このまま「主犯は無期懲役、実行犯のみ死刑」が確定するのかどうかが注目されている。</w:t>
      </w:r>
    </w:p>
    <w:p w14:paraId="11B0DBBA" w14:textId="77777777" w:rsidR="00BE2E2F" w:rsidRDefault="00BE2E2F" w:rsidP="00BE2E2F">
      <w:pPr>
        <w:pStyle w:val="PB03"/>
        <w:ind w:left="960" w:right="240"/>
      </w:pPr>
      <w:r>
        <w:t>```</w:t>
      </w:r>
    </w:p>
    <w:p w14:paraId="48EA2857" w14:textId="77777777" w:rsidR="00BE2E2F" w:rsidRDefault="00BE2E2F" w:rsidP="00BE2E2F">
      <w:pPr>
        <w:pStyle w:val="PB03"/>
        <w:ind w:left="960" w:right="240"/>
      </w:pPr>
    </w:p>
    <w:p w14:paraId="5A1A6D2B" w14:textId="77777777" w:rsidR="00BE2E2F" w:rsidRDefault="00BE2E2F" w:rsidP="00BE2E2F">
      <w:pPr>
        <w:pStyle w:val="PB03"/>
        <w:ind w:left="960" w:right="240"/>
      </w:pPr>
      <w:r>
        <w:t>- 姫路パチンコ経営者3人殺害事件｜実行犯のみ死刑のねじれ判決 https://guardians7.com/himeji-pachinko/</w:t>
      </w:r>
    </w:p>
    <w:p w14:paraId="1BC8226D" w14:textId="77777777" w:rsidR="00BE2E2F" w:rsidRPr="00BE2E2F" w:rsidRDefault="00BE2E2F" w:rsidP="00BE2E2F">
      <w:pPr>
        <w:pStyle w:val="PB03"/>
        <w:ind w:left="960" w:right="240"/>
      </w:pPr>
    </w:p>
    <w:p w14:paraId="49D137FA" w14:textId="77777777" w:rsidR="000E5E4F" w:rsidRDefault="000E5E4F" w:rsidP="000E5E4F"/>
    <w:p w14:paraId="6757ADA2" w14:textId="5DB7B92E" w:rsidR="000E5E4F" w:rsidRDefault="00BE2E2F" w:rsidP="000E5E4F">
      <w:pPr>
        <w:rPr>
          <w:rFonts w:ascii="ＭＳ 明朝" w:eastAsia="ＭＳ 明朝" w:hAnsi="ＭＳ 明朝" w:cs="ＭＳ 明朝"/>
        </w:rPr>
      </w:pPr>
      <w:r>
        <w:rPr>
          <w:rFonts w:ascii="ＭＳ 明朝" w:eastAsia="ＭＳ 明朝" w:hAnsi="ＭＳ 明朝" w:cs="ＭＳ 明朝" w:hint="eastAsia"/>
        </w:rPr>
        <w:t xml:space="preserve">　この過去最長裁判員裁判のことは、テレビの21時台のNHKで知りました。NHK以外に報道は確認されなかったと記憶にあります。</w:t>
      </w:r>
    </w:p>
    <w:p w14:paraId="208DABEE" w14:textId="77777777" w:rsidR="00BE2E2F" w:rsidRDefault="00BE2E2F" w:rsidP="000E5E4F">
      <w:pPr>
        <w:rPr>
          <w:rFonts w:ascii="ＭＳ 明朝" w:eastAsia="ＭＳ 明朝" w:hAnsi="ＭＳ 明朝" w:cs="ＭＳ 明朝"/>
        </w:rPr>
      </w:pPr>
    </w:p>
    <w:p w14:paraId="147E66F3" w14:textId="77777777" w:rsidR="00BE2E2F" w:rsidRDefault="00BE2E2F" w:rsidP="00BE2E2F">
      <w:pPr>
        <w:pStyle w:val="PB03"/>
        <w:ind w:left="960" w:right="240"/>
      </w:pPr>
      <w:r>
        <w:t>```</w:t>
      </w:r>
    </w:p>
    <w:p w14:paraId="504047B3" w14:textId="77777777" w:rsidR="00BE2E2F" w:rsidRDefault="00BE2E2F" w:rsidP="00BE2E2F">
      <w:pPr>
        <w:pStyle w:val="PB03"/>
        <w:ind w:left="960" w:right="240"/>
      </w:pPr>
      <w:r>
        <w:t>───今は、どのような事件を扱っていますか？</w:t>
      </w:r>
    </w:p>
    <w:p w14:paraId="4D0B8C8C" w14:textId="77777777" w:rsidR="00BE2E2F" w:rsidRDefault="00BE2E2F" w:rsidP="00BE2E2F">
      <w:pPr>
        <w:pStyle w:val="PB03"/>
        <w:ind w:left="960" w:right="240"/>
      </w:pPr>
    </w:p>
    <w:p w14:paraId="4F1BADA0" w14:textId="77777777" w:rsidR="00BE2E2F" w:rsidRDefault="00BE2E2F" w:rsidP="00BE2E2F">
      <w:pPr>
        <w:pStyle w:val="PB03"/>
        <w:ind w:left="960" w:right="240"/>
      </w:pPr>
      <w:r>
        <w:t>私は、相当以前から刑事事件しかやっていません。</w:t>
      </w:r>
    </w:p>
    <w:p w14:paraId="73E0BA00" w14:textId="77777777" w:rsidR="00BE2E2F" w:rsidRDefault="00BE2E2F" w:rsidP="00BE2E2F">
      <w:pPr>
        <w:pStyle w:val="PB03"/>
        <w:ind w:left="960" w:right="240"/>
      </w:pPr>
      <w:r>
        <w:t>刑事に関連して民事の問題が発生することはありますが、その場合はアソシエイトに担当してもらっています。</w:t>
      </w:r>
    </w:p>
    <w:p w14:paraId="0F4C7AE7" w14:textId="77777777" w:rsidR="00BE2E2F" w:rsidRDefault="00BE2E2F" w:rsidP="00BE2E2F">
      <w:pPr>
        <w:pStyle w:val="PB03"/>
        <w:ind w:left="960" w:right="240"/>
      </w:pPr>
    </w:p>
    <w:p w14:paraId="0413AEC9" w14:textId="77777777" w:rsidR="00BE2E2F" w:rsidRDefault="00BE2E2F" w:rsidP="00BE2E2F">
      <w:pPr>
        <w:pStyle w:val="PB03"/>
        <w:ind w:left="960" w:right="240"/>
      </w:pPr>
      <w:r>
        <w:t>事件数は、今は10件弱でしょうか。極めて大規模な事件も含まれています。</w:t>
      </w:r>
    </w:p>
    <w:p w14:paraId="022517B6" w14:textId="77777777" w:rsidR="00BE2E2F" w:rsidRDefault="00BE2E2F" w:rsidP="00BE2E2F">
      <w:pPr>
        <w:pStyle w:val="PB03"/>
        <w:ind w:left="960" w:right="240"/>
      </w:pPr>
      <w:r>
        <w:t>昔は、多い時は刑事事件だけで40件くらいありました。あるとき数えてみたら、1年で延べ650回接見に</w:t>
      </w:r>
      <w:proofErr w:type="gramStart"/>
      <w:r>
        <w:t>行ってましたね</w:t>
      </w:r>
      <w:proofErr w:type="gramEnd"/>
      <w:r>
        <w:t>。</w:t>
      </w:r>
    </w:p>
    <w:p w14:paraId="640B478E" w14:textId="77777777" w:rsidR="00BE2E2F" w:rsidRDefault="00BE2E2F" w:rsidP="00BE2E2F">
      <w:pPr>
        <w:pStyle w:val="PB03"/>
        <w:ind w:left="960" w:right="240"/>
      </w:pPr>
    </w:p>
    <w:p w14:paraId="1FC4F366" w14:textId="77777777" w:rsidR="00BE2E2F" w:rsidRDefault="00BE2E2F" w:rsidP="00BE2E2F">
      <w:pPr>
        <w:pStyle w:val="PB03"/>
        <w:ind w:left="960" w:right="240"/>
      </w:pPr>
      <w:r>
        <w:t>───若干経緯を振り返りますと、2018年に、神戸地裁姫路支部で、史上最長の裁判員裁判が審理されました。この事件では500枚綴じファイルで300冊もの開示証拠があり、紙でもPDFでもとても管理しきれない状況でした。</w:t>
      </w:r>
    </w:p>
    <w:p w14:paraId="61BA4E3E" w14:textId="77777777" w:rsidR="00BE2E2F" w:rsidRDefault="00BE2E2F" w:rsidP="00BE2E2F">
      <w:pPr>
        <w:pStyle w:val="PB03"/>
        <w:ind w:left="960" w:right="240"/>
      </w:pPr>
      <w:r>
        <w:t>```</w:t>
      </w:r>
    </w:p>
    <w:p w14:paraId="43589796" w14:textId="77777777" w:rsidR="00BE2E2F" w:rsidRDefault="00BE2E2F" w:rsidP="00BE2E2F">
      <w:pPr>
        <w:pStyle w:val="PB03"/>
        <w:ind w:left="960" w:right="240"/>
      </w:pPr>
    </w:p>
    <w:p w14:paraId="38BC2105" w14:textId="29CD3AC1" w:rsidR="00BE2E2F" w:rsidRDefault="00BE2E2F" w:rsidP="00BE2E2F">
      <w:pPr>
        <w:pStyle w:val="PB03"/>
        <w:ind w:left="960" w:right="240"/>
      </w:pPr>
      <w:r>
        <w:t xml:space="preserve">- 弁護革命｜『５５過ぎたら弁護革命』 ベテランにこそ薦めたい～刑事弁護の達人、イチオシの仕事道具！ </w:t>
      </w:r>
      <w:hyperlink r:id="rId56" w:history="1">
        <w:r w:rsidRPr="00A510E5">
          <w:rPr>
            <w:rStyle w:val="ab"/>
          </w:rPr>
          <w:t>https://www.bengo-kakumei.jp/voice/04/</w:t>
        </w:r>
      </w:hyperlink>
    </w:p>
    <w:p w14:paraId="6749BAFE" w14:textId="77777777" w:rsidR="00BE2E2F" w:rsidRPr="00BE2E2F" w:rsidRDefault="00BE2E2F" w:rsidP="00BE2E2F">
      <w:pPr>
        <w:pStyle w:val="PB03"/>
        <w:ind w:left="960" w:right="240"/>
      </w:pPr>
    </w:p>
    <w:p w14:paraId="71578EE5" w14:textId="77777777" w:rsidR="000E5E4F" w:rsidRDefault="000E5E4F" w:rsidP="000E5E4F"/>
    <w:p w14:paraId="7189D4F8" w14:textId="2BD57106" w:rsidR="00BE2E2F" w:rsidRDefault="00BE2E2F" w:rsidP="000E5E4F">
      <w:pPr>
        <w:rPr>
          <w:rFonts w:ascii="ＭＳ 明朝" w:eastAsia="ＭＳ 明朝" w:hAnsi="ＭＳ 明朝" w:cs="ＭＳ 明朝"/>
        </w:rPr>
      </w:pPr>
      <w:r>
        <w:rPr>
          <w:rFonts w:ascii="ＭＳ 明朝" w:eastAsia="ＭＳ 明朝" w:hAnsi="ＭＳ 明朝" w:cs="ＭＳ 明朝" w:hint="eastAsia"/>
        </w:rPr>
        <w:t xml:space="preserve">　間違いなく前に読んでいるページと思ったのですが、どう考えても見覚えのないような書類の写真が出てきました。</w:t>
      </w:r>
    </w:p>
    <w:p w14:paraId="42EBDFE6" w14:textId="77777777" w:rsidR="00BE2E2F" w:rsidRDefault="00BE2E2F" w:rsidP="000E5E4F">
      <w:pPr>
        <w:rPr>
          <w:rFonts w:ascii="ＭＳ 明朝" w:eastAsia="ＭＳ 明朝" w:hAnsi="ＭＳ 明朝" w:cs="ＭＳ 明朝"/>
        </w:rPr>
      </w:pPr>
    </w:p>
    <w:p w14:paraId="132FC0F5" w14:textId="7C68E0C6" w:rsidR="00BE2E2F" w:rsidRPr="00BE2E2F" w:rsidRDefault="00BE2E2F" w:rsidP="000E5E4F">
      <w:pPr>
        <w:rPr>
          <w:rFonts w:ascii="ＭＳ 明朝" w:eastAsia="ＭＳ 明朝" w:hAnsi="ＭＳ 明朝" w:cs="ＭＳ 明朝"/>
        </w:rPr>
      </w:pPr>
      <w:r>
        <w:rPr>
          <w:rFonts w:ascii="ＭＳ 明朝" w:eastAsia="ＭＳ 明朝" w:hAnsi="ＭＳ 明朝" w:cs="ＭＳ 明朝" w:hint="eastAsia"/>
          <w:noProof/>
        </w:rPr>
        <w:lastRenderedPageBreak/>
        <w:drawing>
          <wp:inline distT="0" distB="0" distL="0" distR="0" wp14:anchorId="5E84096F" wp14:editId="44F1EB60">
            <wp:extent cx="6120130" cy="5012055"/>
            <wp:effectExtent l="0" t="0" r="1270" b="4445"/>
            <wp:docPr id="1724944830" name="図 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4830" name="図 2" descr="グラフィカル ユーザー インターフェイス, テキスト, アプリケーション&#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6120130" cy="5012055"/>
                    </a:xfrm>
                    <a:prstGeom prst="rect">
                      <a:avLst/>
                    </a:prstGeom>
                  </pic:spPr>
                </pic:pic>
              </a:graphicData>
            </a:graphic>
          </wp:inline>
        </w:drawing>
      </w:r>
    </w:p>
    <w:p w14:paraId="7F4F021D" w14:textId="0FB914EA" w:rsidR="00BE2E2F" w:rsidRPr="00BE2E2F" w:rsidRDefault="00BE2E2F" w:rsidP="000E5E4F">
      <w:pPr>
        <w:rPr>
          <w:sz w:val="18"/>
          <w:szCs w:val="18"/>
        </w:rPr>
      </w:pPr>
      <w:r w:rsidRPr="00BE2E2F">
        <w:rPr>
          <w:sz w:val="18"/>
          <w:szCs w:val="18"/>
        </w:rPr>
        <w:t>/Users/a66/</w:t>
      </w:r>
      <w:proofErr w:type="spellStart"/>
      <w:r w:rsidRPr="00BE2E2F">
        <w:rPr>
          <w:sz w:val="18"/>
          <w:szCs w:val="18"/>
        </w:rPr>
        <w:t>a_screenshot</w:t>
      </w:r>
      <w:proofErr w:type="spellEnd"/>
      <w:r w:rsidRPr="00BE2E2F">
        <w:rPr>
          <w:sz w:val="18"/>
          <w:szCs w:val="18"/>
        </w:rPr>
        <w:t>/2023-05-23_153707_-</w:t>
      </w:r>
      <w:r w:rsidRPr="00BE2E2F">
        <w:rPr>
          <w:rFonts w:ascii="ＭＳ 明朝" w:eastAsia="ＭＳ 明朝" w:hAnsi="ＭＳ 明朝" w:cs="ＭＳ 明朝" w:hint="eastAsia"/>
          <w:sz w:val="18"/>
          <w:szCs w:val="18"/>
        </w:rPr>
        <w:t xml:space="preserve">　弁護革命｜『５５</w:t>
      </w:r>
      <w:proofErr w:type="gramStart"/>
      <w:r w:rsidRPr="00BE2E2F">
        <w:rPr>
          <w:rFonts w:ascii="ＭＳ 明朝" w:eastAsia="ＭＳ 明朝" w:hAnsi="ＭＳ 明朝" w:cs="ＭＳ 明朝" w:hint="eastAsia"/>
          <w:sz w:val="18"/>
          <w:szCs w:val="18"/>
        </w:rPr>
        <w:t>過ぎたら</w:t>
      </w:r>
      <w:proofErr w:type="gramEnd"/>
      <w:r w:rsidRPr="00BE2E2F">
        <w:rPr>
          <w:rFonts w:ascii="ＭＳ 明朝" w:eastAsia="ＭＳ 明朝" w:hAnsi="ＭＳ 明朝" w:cs="ＭＳ 明朝" w:hint="eastAsia"/>
          <w:sz w:val="18"/>
          <w:szCs w:val="18"/>
        </w:rPr>
        <w:t xml:space="preserve">弁護革命』　</w:t>
      </w:r>
      <w:proofErr w:type="gramStart"/>
      <w:r w:rsidRPr="00BE2E2F">
        <w:rPr>
          <w:rFonts w:ascii="ＭＳ 明朝" w:eastAsia="ＭＳ 明朝" w:hAnsi="ＭＳ 明朝" w:cs="ＭＳ 明朝" w:hint="eastAsia"/>
          <w:sz w:val="18"/>
          <w:szCs w:val="18"/>
        </w:rPr>
        <w:t>ベ</w:t>
      </w:r>
      <w:proofErr w:type="gramEnd"/>
      <w:r w:rsidRPr="00BE2E2F">
        <w:rPr>
          <w:rFonts w:ascii="ＭＳ 明朝" w:eastAsia="ＭＳ 明朝" w:hAnsi="ＭＳ 明朝" w:cs="ＭＳ 明朝" w:hint="eastAsia"/>
          <w:sz w:val="18"/>
          <w:szCs w:val="18"/>
        </w:rPr>
        <w:t xml:space="preserve">テランにこそ薦めたい～刑事弁護の達人、イチオシの仕事道具！　</w:t>
      </w:r>
      <w:r w:rsidRPr="00BE2E2F">
        <w:rPr>
          <w:sz w:val="18"/>
          <w:szCs w:val="18"/>
        </w:rPr>
        <w:t>https</w:t>
      </w:r>
      <w:r w:rsidRPr="00BE2E2F">
        <w:rPr>
          <w:rFonts w:ascii="ＭＳ 明朝" w:eastAsia="ＭＳ 明朝" w:hAnsi="ＭＳ 明朝" w:cs="ＭＳ 明朝" w:hint="eastAsia"/>
          <w:sz w:val="18"/>
          <w:szCs w:val="18"/>
        </w:rPr>
        <w:t>：／／</w:t>
      </w:r>
      <w:r w:rsidRPr="00BE2E2F">
        <w:rPr>
          <w:sz w:val="18"/>
          <w:szCs w:val="18"/>
        </w:rPr>
        <w:t>www</w:t>
      </w:r>
      <w:r w:rsidRPr="00BE2E2F">
        <w:rPr>
          <w:rFonts w:ascii="ＭＳ 明朝" w:eastAsia="ＭＳ 明朝" w:hAnsi="ＭＳ 明朝" w:cs="ＭＳ 明朝" w:hint="eastAsia"/>
          <w:sz w:val="18"/>
          <w:szCs w:val="18"/>
        </w:rPr>
        <w:t>。</w:t>
      </w:r>
      <w:r w:rsidRPr="00BE2E2F">
        <w:rPr>
          <w:sz w:val="18"/>
          <w:szCs w:val="18"/>
        </w:rPr>
        <w:t>ben.jpg</w:t>
      </w:r>
    </w:p>
    <w:p w14:paraId="4B78C970" w14:textId="77777777" w:rsidR="00BE2E2F" w:rsidRDefault="00BE2E2F" w:rsidP="000E5E4F"/>
    <w:p w14:paraId="411A4CFB" w14:textId="762F2C2F" w:rsidR="00BE2E2F" w:rsidRDefault="00790E48" w:rsidP="000E5E4F">
      <w:r>
        <w:rPr>
          <w:noProof/>
        </w:rPr>
        <w:lastRenderedPageBreak/>
        <w:drawing>
          <wp:inline distT="0" distB="0" distL="0" distR="0" wp14:anchorId="46041623" wp14:editId="46647171">
            <wp:extent cx="6120130" cy="5012055"/>
            <wp:effectExtent l="0" t="0" r="1270" b="4445"/>
            <wp:docPr id="1652399940" name="図 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99940" name="図 3" descr="グラフィカル ユーザー インターフェイス, テキスト, アプリケーション, メール&#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6120130" cy="5012055"/>
                    </a:xfrm>
                    <a:prstGeom prst="rect">
                      <a:avLst/>
                    </a:prstGeom>
                  </pic:spPr>
                </pic:pic>
              </a:graphicData>
            </a:graphic>
          </wp:inline>
        </w:drawing>
      </w:r>
      <w:r w:rsidRPr="00790E48">
        <w:rPr>
          <w:sz w:val="18"/>
          <w:szCs w:val="18"/>
        </w:rPr>
        <w:t>/Users/a66/</w:t>
      </w:r>
      <w:proofErr w:type="spellStart"/>
      <w:r w:rsidRPr="00790E48">
        <w:rPr>
          <w:sz w:val="18"/>
          <w:szCs w:val="18"/>
        </w:rPr>
        <w:t>a_screenshot</w:t>
      </w:r>
      <w:proofErr w:type="spellEnd"/>
      <w:r w:rsidRPr="00790E48">
        <w:rPr>
          <w:sz w:val="18"/>
          <w:szCs w:val="18"/>
        </w:rPr>
        <w:t>/2023-05-23_154447_-</w:t>
      </w:r>
      <w:r w:rsidRPr="00790E48">
        <w:rPr>
          <w:rFonts w:ascii="ＭＳ 明朝" w:eastAsia="ＭＳ 明朝" w:hAnsi="ＭＳ 明朝" w:cs="ＭＳ 明朝" w:hint="eastAsia"/>
          <w:sz w:val="18"/>
          <w:szCs w:val="18"/>
        </w:rPr>
        <w:t xml:space="preserve">　弁護革命　姫路　</w:t>
      </w:r>
      <w:r w:rsidRPr="00790E48">
        <w:rPr>
          <w:sz w:val="18"/>
          <w:szCs w:val="18"/>
        </w:rPr>
        <w:t>-</w:t>
      </w:r>
      <w:r w:rsidRPr="00790E48">
        <w:rPr>
          <w:rFonts w:ascii="ＭＳ 明朝" w:eastAsia="ＭＳ 明朝" w:hAnsi="ＭＳ 明朝" w:cs="ＭＳ 明朝" w:hint="eastAsia"/>
          <w:sz w:val="18"/>
          <w:szCs w:val="18"/>
        </w:rPr>
        <w:t xml:space="preserve">　</w:t>
      </w:r>
      <w:r w:rsidRPr="00790E48">
        <w:rPr>
          <w:sz w:val="18"/>
          <w:szCs w:val="18"/>
        </w:rPr>
        <w:t>Google</w:t>
      </w:r>
      <w:r w:rsidRPr="00790E48">
        <w:rPr>
          <w:rFonts w:ascii="ＭＳ 明朝" w:eastAsia="ＭＳ 明朝" w:hAnsi="ＭＳ 明朝" w:cs="ＭＳ 明朝" w:hint="eastAsia"/>
          <w:sz w:val="18"/>
          <w:szCs w:val="18"/>
        </w:rPr>
        <w:t xml:space="preserve">　検索　</w:t>
      </w:r>
      <w:r w:rsidRPr="00790E48">
        <w:rPr>
          <w:sz w:val="18"/>
          <w:szCs w:val="18"/>
        </w:rPr>
        <w:t>https</w:t>
      </w:r>
      <w:r w:rsidRPr="00790E48">
        <w:rPr>
          <w:rFonts w:ascii="ＭＳ 明朝" w:eastAsia="ＭＳ 明朝" w:hAnsi="ＭＳ 明朝" w:cs="ＭＳ 明朝" w:hint="eastAsia"/>
          <w:sz w:val="18"/>
          <w:szCs w:val="18"/>
        </w:rPr>
        <w:t>：／／</w:t>
      </w:r>
      <w:r w:rsidRPr="00790E48">
        <w:rPr>
          <w:sz w:val="18"/>
          <w:szCs w:val="18"/>
        </w:rPr>
        <w:t>www</w:t>
      </w:r>
      <w:r w:rsidRPr="00790E48">
        <w:rPr>
          <w:rFonts w:ascii="ＭＳ 明朝" w:eastAsia="ＭＳ 明朝" w:hAnsi="ＭＳ 明朝" w:cs="ＭＳ 明朝" w:hint="eastAsia"/>
          <w:sz w:val="18"/>
          <w:szCs w:val="18"/>
        </w:rPr>
        <w:t>。</w:t>
      </w:r>
      <w:r w:rsidRPr="00790E48">
        <w:rPr>
          <w:sz w:val="18"/>
          <w:szCs w:val="18"/>
        </w:rPr>
        <w:t>google</w:t>
      </w:r>
      <w:r w:rsidRPr="00790E48">
        <w:rPr>
          <w:rFonts w:ascii="ＭＳ 明朝" w:eastAsia="ＭＳ 明朝" w:hAnsi="ＭＳ 明朝" w:cs="ＭＳ 明朝" w:hint="eastAsia"/>
          <w:sz w:val="18"/>
          <w:szCs w:val="18"/>
        </w:rPr>
        <w:t>。</w:t>
      </w:r>
      <w:r w:rsidRPr="00790E48">
        <w:rPr>
          <w:sz w:val="18"/>
          <w:szCs w:val="18"/>
        </w:rPr>
        <w:t>co</w:t>
      </w:r>
      <w:r w:rsidRPr="00790E48">
        <w:rPr>
          <w:rFonts w:ascii="ＭＳ 明朝" w:eastAsia="ＭＳ 明朝" w:hAnsi="ＭＳ 明朝" w:cs="ＭＳ 明朝" w:hint="eastAsia"/>
          <w:sz w:val="18"/>
          <w:szCs w:val="18"/>
        </w:rPr>
        <w:t>。</w:t>
      </w:r>
      <w:proofErr w:type="spellStart"/>
      <w:r w:rsidRPr="00790E48">
        <w:rPr>
          <w:sz w:val="18"/>
          <w:szCs w:val="18"/>
        </w:rPr>
        <w:t>jp</w:t>
      </w:r>
      <w:proofErr w:type="spellEnd"/>
      <w:r w:rsidRPr="00790E48">
        <w:rPr>
          <w:rFonts w:ascii="ＭＳ 明朝" w:eastAsia="ＭＳ 明朝" w:hAnsi="ＭＳ 明朝" w:cs="ＭＳ 明朝" w:hint="eastAsia"/>
          <w:sz w:val="18"/>
          <w:szCs w:val="18"/>
        </w:rPr>
        <w:t>／</w:t>
      </w:r>
      <w:r w:rsidRPr="00790E48">
        <w:rPr>
          <w:sz w:val="18"/>
          <w:szCs w:val="18"/>
        </w:rPr>
        <w:t>search</w:t>
      </w:r>
      <w:r w:rsidRPr="00790E48">
        <w:rPr>
          <w:rFonts w:ascii="ＭＳ 明朝" w:eastAsia="ＭＳ 明朝" w:hAnsi="ＭＳ 明朝" w:cs="ＭＳ 明朝" w:hint="eastAsia"/>
          <w:sz w:val="18"/>
          <w:szCs w:val="18"/>
        </w:rPr>
        <w:t>？</w:t>
      </w:r>
      <w:r w:rsidRPr="00790E48">
        <w:rPr>
          <w:sz w:val="18"/>
          <w:szCs w:val="18"/>
        </w:rPr>
        <w:t>q</w:t>
      </w:r>
      <w:r w:rsidRPr="00790E48">
        <w:rPr>
          <w:rFonts w:ascii="ＭＳ 明朝" w:eastAsia="ＭＳ 明朝" w:hAnsi="ＭＳ 明朝" w:cs="ＭＳ 明朝" w:hint="eastAsia"/>
          <w:sz w:val="18"/>
          <w:szCs w:val="18"/>
        </w:rPr>
        <w:t>＝％</w:t>
      </w:r>
      <w:r w:rsidRPr="00790E48">
        <w:rPr>
          <w:sz w:val="18"/>
          <w:szCs w:val="18"/>
        </w:rPr>
        <w:t>E5</w:t>
      </w:r>
      <w:r w:rsidRPr="00790E48">
        <w:rPr>
          <w:rFonts w:ascii="ＭＳ 明朝" w:eastAsia="ＭＳ 明朝" w:hAnsi="ＭＳ 明朝" w:cs="ＭＳ 明朝" w:hint="eastAsia"/>
          <w:sz w:val="18"/>
          <w:szCs w:val="18"/>
        </w:rPr>
        <w:t>％</w:t>
      </w:r>
      <w:r w:rsidRPr="00790E48">
        <w:rPr>
          <w:sz w:val="18"/>
          <w:szCs w:val="18"/>
        </w:rPr>
        <w:t>BC</w:t>
      </w:r>
      <w:r w:rsidRPr="00790E48">
        <w:rPr>
          <w:rFonts w:ascii="ＭＳ 明朝" w:eastAsia="ＭＳ 明朝" w:hAnsi="ＭＳ 明朝" w:cs="ＭＳ 明朝" w:hint="eastAsia"/>
          <w:sz w:val="18"/>
          <w:szCs w:val="18"/>
        </w:rPr>
        <w:t>％</w:t>
      </w:r>
      <w:r w:rsidRPr="00790E48">
        <w:rPr>
          <w:sz w:val="18"/>
          <w:szCs w:val="18"/>
        </w:rPr>
        <w:t>81</w:t>
      </w:r>
      <w:r w:rsidRPr="00790E48">
        <w:rPr>
          <w:rFonts w:ascii="ＭＳ 明朝" w:eastAsia="ＭＳ 明朝" w:hAnsi="ＭＳ 明朝" w:cs="ＭＳ 明朝" w:hint="eastAsia"/>
          <w:sz w:val="18"/>
          <w:szCs w:val="18"/>
        </w:rPr>
        <w:t>％</w:t>
      </w:r>
      <w:r w:rsidRPr="00790E48">
        <w:rPr>
          <w:sz w:val="18"/>
          <w:szCs w:val="18"/>
        </w:rPr>
        <w:t>.jpg</w:t>
      </w:r>
    </w:p>
    <w:p w14:paraId="363BD9F0" w14:textId="77777777" w:rsidR="00BE2E2F" w:rsidRDefault="00BE2E2F" w:rsidP="000E5E4F"/>
    <w:p w14:paraId="6578326C" w14:textId="4402B254" w:rsidR="00BE2E2F" w:rsidRDefault="00790E48" w:rsidP="000E5E4F">
      <w:pPr>
        <w:rPr>
          <w:rFonts w:ascii="ＭＳ 明朝" w:eastAsia="ＭＳ 明朝" w:hAnsi="ＭＳ 明朝" w:cs="ＭＳ 明朝"/>
        </w:rPr>
      </w:pPr>
      <w:r>
        <w:rPr>
          <w:rFonts w:ascii="ＭＳ 明朝" w:eastAsia="ＭＳ 明朝" w:hAnsi="ＭＳ 明朝" w:cs="ＭＳ 明朝" w:hint="eastAsia"/>
        </w:rPr>
        <w:t xml:space="preserve">　「弁護革命　姫路」という検索で最初に出てきました。確認すると記事の日付が2022年2月17日となっています。</w:t>
      </w:r>
    </w:p>
    <w:p w14:paraId="6C51BD4A" w14:textId="77777777" w:rsidR="00790E48" w:rsidRDefault="00790E48" w:rsidP="000E5E4F">
      <w:pPr>
        <w:rPr>
          <w:rFonts w:ascii="ＭＳ 明朝" w:eastAsia="ＭＳ 明朝" w:hAnsi="ＭＳ 明朝" w:cs="ＭＳ 明朝"/>
        </w:rPr>
      </w:pPr>
    </w:p>
    <w:p w14:paraId="6908B654" w14:textId="293C77FD" w:rsidR="00790E48" w:rsidRDefault="00790E48" w:rsidP="000E5E4F">
      <w:pPr>
        <w:rPr>
          <w:rFonts w:ascii="ＭＳ 明朝" w:eastAsia="ＭＳ 明朝" w:hAnsi="ＭＳ 明朝" w:cs="ＭＳ 明朝"/>
        </w:rPr>
      </w:pPr>
      <w:r>
        <w:rPr>
          <w:rFonts w:ascii="ＭＳ 明朝" w:eastAsia="ＭＳ 明朝" w:hAnsi="ＭＳ 明朝" w:cs="ＭＳ 明朝" w:hint="eastAsia"/>
        </w:rPr>
        <w:t xml:space="preserve">　数が多いので、Bloggerのブログのまとめ記事を作成しました。</w:t>
      </w:r>
    </w:p>
    <w:p w14:paraId="50099E24" w14:textId="77777777" w:rsidR="00790E48" w:rsidRDefault="00790E48" w:rsidP="000E5E4F">
      <w:pPr>
        <w:rPr>
          <w:rFonts w:ascii="ＭＳ 明朝" w:eastAsia="ＭＳ 明朝" w:hAnsi="ＭＳ 明朝" w:cs="ＭＳ 明朝"/>
        </w:rPr>
      </w:pPr>
    </w:p>
    <w:p w14:paraId="3519B4C3" w14:textId="77777777" w:rsidR="00790E48" w:rsidRDefault="00790E48" w:rsidP="00790E48">
      <w:pPr>
        <w:pStyle w:val="PB03"/>
        <w:ind w:left="960" w:right="240"/>
      </w:pPr>
      <w:r>
        <w:t>```</w:t>
      </w:r>
    </w:p>
    <w:p w14:paraId="36387688" w14:textId="77777777" w:rsidR="00790E48" w:rsidRDefault="00790E48" w:rsidP="00790E48">
      <w:pPr>
        <w:pStyle w:val="PB03"/>
        <w:ind w:left="960" w:right="240"/>
      </w:pPr>
      <w:r>
        <w:t>- （1／89／669647）：リツイート （@hirono_hideki） ／ （@） 2021-02-23 21：20：20 ／</w:t>
      </w:r>
    </w:p>
    <w:p w14:paraId="2F280325" w14:textId="77777777" w:rsidR="00790E48" w:rsidRDefault="00790E48" w:rsidP="00790E48">
      <w:pPr>
        <w:pStyle w:val="PB03"/>
        <w:ind w:left="960" w:right="240"/>
      </w:pPr>
      <w:r>
        <w:t>&gt; RT @bengoKakumei： 『弁護革命』に、文書のリスト出力機能を追加しました。</w:t>
      </w:r>
    </w:p>
    <w:p w14:paraId="2D0D5DB6" w14:textId="77777777" w:rsidR="00790E48" w:rsidRDefault="00790E48" w:rsidP="00790E48">
      <w:pPr>
        <w:pStyle w:val="PB03"/>
        <w:ind w:left="960" w:right="240"/>
      </w:pPr>
      <w:r>
        <w:t>ツイートのURL： https：//twitter.com/</w:t>
      </w:r>
      <w:proofErr w:type="spellStart"/>
      <w:r>
        <w:t>hirono_hideki</w:t>
      </w:r>
      <w:proofErr w:type="spellEnd"/>
      <w:r>
        <w:t>/status/1364188474992041988 ／</w:t>
      </w:r>
    </w:p>
    <w:p w14:paraId="74D0DC97" w14:textId="77777777" w:rsidR="00790E48" w:rsidRDefault="00790E48" w:rsidP="00790E48">
      <w:pPr>
        <w:pStyle w:val="PB03"/>
        <w:ind w:left="960" w:right="240"/>
      </w:pPr>
      <w:r>
        <w:t>```</w:t>
      </w:r>
    </w:p>
    <w:p w14:paraId="0BAB8605" w14:textId="77777777" w:rsidR="00790E48" w:rsidRDefault="00790E48" w:rsidP="00790E48">
      <w:pPr>
        <w:pStyle w:val="PB03"/>
        <w:ind w:left="960" w:right="240"/>
      </w:pPr>
    </w:p>
    <w:p w14:paraId="4E41165A" w14:textId="77777777" w:rsidR="00790E48" w:rsidRDefault="00790E48" w:rsidP="00790E48">
      <w:pPr>
        <w:pStyle w:val="PB03"/>
        <w:ind w:left="960" w:right="240"/>
      </w:pPr>
      <w:r>
        <w:lastRenderedPageBreak/>
        <w:t>- 奉納＼危険生物・弁護士脳汚染除去装置＼金沢地方検察庁御中_2020 https://kk2020-09.blogspot.com/</w:t>
      </w:r>
    </w:p>
    <w:p w14:paraId="7A2BF20C" w14:textId="77777777" w:rsidR="00790E48" w:rsidRPr="00790E48" w:rsidRDefault="00790E48" w:rsidP="00790E48">
      <w:pPr>
        <w:pStyle w:val="PB03"/>
        <w:ind w:left="960" w:right="240"/>
      </w:pPr>
    </w:p>
    <w:p w14:paraId="7B0FE800" w14:textId="77777777" w:rsidR="00BE2E2F" w:rsidRDefault="00BE2E2F" w:rsidP="000E5E4F"/>
    <w:p w14:paraId="52CC420D" w14:textId="03C5BF58" w:rsidR="00BE2E2F" w:rsidRDefault="00790E48" w:rsidP="000E5E4F">
      <w:pPr>
        <w:rPr>
          <w:rFonts w:ascii="ＭＳ 明朝" w:eastAsia="ＭＳ 明朝" w:hAnsi="ＭＳ 明朝" w:cs="ＭＳ 明朝"/>
        </w:rPr>
      </w:pPr>
      <w:r>
        <w:rPr>
          <w:rFonts w:ascii="ＭＳ 明朝" w:eastAsia="ＭＳ 明朝" w:hAnsi="ＭＳ 明朝" w:cs="ＭＳ 明朝" w:hint="eastAsia"/>
        </w:rPr>
        <w:t xml:space="preserve">　「達人」でページ内検索をしましたが、記事のタイトルに変更はないようです。</w:t>
      </w:r>
    </w:p>
    <w:p w14:paraId="3EDF67B6" w14:textId="77777777" w:rsidR="00790E48" w:rsidRDefault="00790E48" w:rsidP="000E5E4F">
      <w:pPr>
        <w:rPr>
          <w:rFonts w:ascii="ＭＳ 明朝" w:eastAsia="ＭＳ 明朝" w:hAnsi="ＭＳ 明朝" w:cs="ＭＳ 明朝"/>
        </w:rPr>
      </w:pPr>
    </w:p>
    <w:p w14:paraId="425D0C50" w14:textId="77777777" w:rsidR="00790E48" w:rsidRDefault="00790E48" w:rsidP="00790E48">
      <w:pPr>
        <w:pStyle w:val="PB03"/>
        <w:ind w:left="960" w:right="240"/>
      </w:pPr>
      <w:r>
        <w:t>```</w:t>
      </w:r>
    </w:p>
    <w:p w14:paraId="06AE3587" w14:textId="77777777" w:rsidR="00790E48" w:rsidRDefault="00790E48" w:rsidP="00790E48">
      <w:pPr>
        <w:pStyle w:val="PB03"/>
        <w:ind w:left="960" w:right="240"/>
      </w:pPr>
      <w:r>
        <w:t>- （46／89／669647）：ツイート 奉納＼さらば弁護士鉄道・泥棒神社の物語（@hirono_hideki） 2022-02-17 20：11：42</w:t>
      </w:r>
    </w:p>
    <w:p w14:paraId="64483510" w14:textId="77777777" w:rsidR="00790E48" w:rsidRDefault="00790E48" w:rsidP="00790E48">
      <w:pPr>
        <w:pStyle w:val="PB03"/>
        <w:ind w:left="960" w:right="240"/>
      </w:pPr>
      <w:r>
        <w:t>&gt; » 弁護革命｜『５５過ぎたら弁護革命』 | 刑事弁護の達人、イチオシの仕事道具 https：//t.co/h287VTLDZK 弁護革命ユーザーインタビュー／後藤 貞人 先生</w:t>
      </w:r>
    </w:p>
    <w:p w14:paraId="4128896B" w14:textId="77777777" w:rsidR="00790E48" w:rsidRDefault="00790E48" w:rsidP="00790E48">
      <w:pPr>
        <w:pStyle w:val="PB03"/>
        <w:ind w:left="960" w:right="240"/>
      </w:pPr>
      <w:r>
        <w:t>ツイートのURL： https：//twitter.com/</w:t>
      </w:r>
      <w:proofErr w:type="spellStart"/>
      <w:r>
        <w:t>hirono_hideki</w:t>
      </w:r>
      <w:proofErr w:type="spellEnd"/>
      <w:r>
        <w:t>/status/1494268313228042244</w:t>
      </w:r>
    </w:p>
    <w:p w14:paraId="4B2CA935" w14:textId="77777777" w:rsidR="00790E48" w:rsidRDefault="00790E48" w:rsidP="00790E48">
      <w:pPr>
        <w:pStyle w:val="PB03"/>
        <w:ind w:left="960" w:right="240"/>
      </w:pPr>
      <w:r>
        <w:t>```</w:t>
      </w:r>
    </w:p>
    <w:p w14:paraId="0B644035" w14:textId="77777777" w:rsidR="00790E48" w:rsidRDefault="00790E48" w:rsidP="00790E48">
      <w:pPr>
        <w:pStyle w:val="PB03"/>
        <w:ind w:left="960" w:right="240"/>
      </w:pPr>
    </w:p>
    <w:p w14:paraId="1FFFDE96" w14:textId="697FC82F" w:rsidR="00790E48" w:rsidRDefault="00790E48" w:rsidP="00790E48">
      <w:pPr>
        <w:pStyle w:val="PB03"/>
        <w:ind w:left="960" w:right="240"/>
      </w:pPr>
      <w:r>
        <w:t xml:space="preserve">- 奉納＼危険生物・弁護士脳汚染除去装置＼金沢地方検察庁御中_2020 </w:t>
      </w:r>
      <w:hyperlink r:id="rId59" w:history="1">
        <w:r w:rsidRPr="00A510E5">
          <w:rPr>
            <w:rStyle w:val="ab"/>
          </w:rPr>
          <w:t>https://kk2020-09.blogspot.com/</w:t>
        </w:r>
      </w:hyperlink>
    </w:p>
    <w:p w14:paraId="0FB28EA2" w14:textId="77777777" w:rsidR="00790E48" w:rsidRPr="00790E48" w:rsidRDefault="00790E48" w:rsidP="00790E48">
      <w:pPr>
        <w:pStyle w:val="PB03"/>
        <w:ind w:left="960" w:right="240"/>
      </w:pPr>
    </w:p>
    <w:p w14:paraId="2F03F290" w14:textId="77777777" w:rsidR="00BE2E2F" w:rsidRDefault="00BE2E2F" w:rsidP="000E5E4F"/>
    <w:p w14:paraId="738F1A24" w14:textId="402EBACA" w:rsidR="00BE2E2F" w:rsidRDefault="00CB2E1E" w:rsidP="00CB2E1E">
      <w:pPr>
        <w:pStyle w:val="a4"/>
        <w:rPr>
          <w:rFonts w:ascii="ＭＳ 明朝" w:eastAsia="ＭＳ 明朝" w:hAnsi="ＭＳ 明朝" w:cs="ＭＳ 明朝"/>
        </w:rPr>
      </w:pPr>
      <w:r>
        <w:rPr>
          <w:rFonts w:ascii="ＭＳ 明朝" w:eastAsia="ＭＳ 明朝" w:hAnsi="ＭＳ 明朝" w:cs="ＭＳ 明朝" w:hint="eastAsia"/>
        </w:rPr>
        <w:t xml:space="preserve">　</w:t>
      </w:r>
      <w:r>
        <w:rPr>
          <w:rFonts w:hint="eastAsia"/>
        </w:rPr>
        <w:t>2022</w:t>
      </w:r>
      <w:r>
        <w:rPr>
          <w:rFonts w:ascii="ＭＳ 明朝" w:eastAsia="ＭＳ 明朝" w:hAnsi="ＭＳ 明朝" w:cs="ＭＳ 明朝" w:hint="eastAsia"/>
        </w:rPr>
        <w:t>年</w:t>
      </w:r>
      <w:r>
        <w:rPr>
          <w:rFonts w:hint="eastAsia"/>
        </w:rPr>
        <w:t>2</w:t>
      </w:r>
      <w:r>
        <w:rPr>
          <w:rFonts w:ascii="ＭＳ 明朝" w:eastAsia="ＭＳ 明朝" w:hAnsi="ＭＳ 明朝" w:cs="ＭＳ 明朝" w:hint="eastAsia"/>
        </w:rPr>
        <w:t>月</w:t>
      </w:r>
      <w:r>
        <w:rPr>
          <w:rFonts w:hint="eastAsia"/>
        </w:rPr>
        <w:t>17</w:t>
      </w:r>
      <w:r>
        <w:rPr>
          <w:rFonts w:ascii="ＭＳ 明朝" w:eastAsia="ＭＳ 明朝" w:hAnsi="ＭＳ 明朝" w:cs="ＭＳ 明朝" w:hint="eastAsia"/>
        </w:rPr>
        <w:t>日のツイートにあるリンクを開くと、内容が同じページが表示されましたが、「</w:t>
      </w:r>
      <w:r w:rsidRPr="00CB2E1E">
        <w:rPr>
          <w:rFonts w:hint="eastAsia"/>
        </w:rPr>
        <w:t>2018</w:t>
      </w:r>
      <w:r w:rsidRPr="00CB2E1E">
        <w:rPr>
          <w:rFonts w:ascii="ＭＳ 明朝" w:eastAsia="ＭＳ 明朝" w:hAnsi="ＭＳ 明朝" w:cs="ＭＳ 明朝" w:hint="eastAsia"/>
        </w:rPr>
        <w:t>年に、神戸地裁姫路支部で、史上最長の裁判員裁判が審理されました。この事件では</w:t>
      </w:r>
      <w:r w:rsidRPr="00CB2E1E">
        <w:rPr>
          <w:rFonts w:hint="eastAsia"/>
        </w:rPr>
        <w:t>500</w:t>
      </w:r>
      <w:r w:rsidRPr="00CB2E1E">
        <w:rPr>
          <w:rFonts w:ascii="ＭＳ 明朝" w:eastAsia="ＭＳ 明朝" w:hAnsi="ＭＳ 明朝" w:cs="ＭＳ 明朝" w:hint="eastAsia"/>
        </w:rPr>
        <w:t>枚綴じファイルで</w:t>
      </w:r>
      <w:r w:rsidRPr="00CB2E1E">
        <w:rPr>
          <w:rFonts w:hint="eastAsia"/>
        </w:rPr>
        <w:t>300</w:t>
      </w:r>
      <w:r w:rsidRPr="00CB2E1E">
        <w:rPr>
          <w:rFonts w:ascii="ＭＳ 明朝" w:eastAsia="ＭＳ 明朝" w:hAnsi="ＭＳ 明朝" w:cs="ＭＳ 明朝" w:hint="eastAsia"/>
        </w:rPr>
        <w:t>冊もの開示証拠があり、紙でも</w:t>
      </w:r>
      <w:r w:rsidRPr="00CB2E1E">
        <w:rPr>
          <w:rFonts w:hint="eastAsia"/>
        </w:rPr>
        <w:t>PDF</w:t>
      </w:r>
      <w:r w:rsidRPr="00CB2E1E">
        <w:rPr>
          <w:rFonts w:ascii="ＭＳ 明朝" w:eastAsia="ＭＳ 明朝" w:hAnsi="ＭＳ 明朝" w:cs="ＭＳ 明朝" w:hint="eastAsia"/>
        </w:rPr>
        <w:t>でもとても管理しきれない状況でした。</w:t>
      </w:r>
      <w:r>
        <w:rPr>
          <w:rFonts w:ascii="ＭＳ 明朝" w:eastAsia="ＭＳ 明朝" w:hAnsi="ＭＳ 明朝" w:cs="ＭＳ 明朝" w:hint="eastAsia"/>
        </w:rPr>
        <w:t>」という部分に開示証拠とあることに気がつきました。</w:t>
      </w:r>
    </w:p>
    <w:p w14:paraId="078749F9" w14:textId="1ECAA3C7" w:rsidR="00CB2E1E" w:rsidRDefault="00CB2E1E" w:rsidP="00CB2E1E">
      <w:pPr>
        <w:pStyle w:val="a4"/>
        <w:rPr>
          <w:rFonts w:ascii="ＭＳ 明朝" w:eastAsia="ＭＳ 明朝" w:hAnsi="ＭＳ 明朝" w:cs="ＭＳ 明朝"/>
        </w:rPr>
      </w:pPr>
      <w:r>
        <w:rPr>
          <w:rFonts w:ascii="ＭＳ 明朝" w:eastAsia="ＭＳ 明朝" w:hAnsi="ＭＳ 明朝" w:cs="ＭＳ 明朝" w:hint="eastAsia"/>
        </w:rPr>
        <w:t xml:space="preserve">　</w:t>
      </w:r>
      <w:r w:rsidRPr="00CB2E1E">
        <w:rPr>
          <w:rFonts w:ascii="ＭＳ 明朝" w:eastAsia="ＭＳ 明朝" w:hAnsi="ＭＳ 明朝" w:cs="ＭＳ 明朝" w:hint="eastAsia"/>
        </w:rPr>
        <w:t>写真の下には「【甲</w:t>
      </w:r>
      <w:r w:rsidRPr="00CB2E1E">
        <w:rPr>
          <w:rFonts w:hint="eastAsia"/>
        </w:rPr>
        <w:t>1~900</w:t>
      </w:r>
      <w:r w:rsidRPr="00CB2E1E">
        <w:rPr>
          <w:rFonts w:ascii="ＭＳ 明朝" w:eastAsia="ＭＳ 明朝" w:hAnsi="ＭＳ 明朝" w:cs="ＭＳ 明朝" w:hint="eastAsia"/>
        </w:rPr>
        <w:t>号証】</w:t>
      </w:r>
      <w:r>
        <w:rPr>
          <w:rFonts w:ascii="ＭＳ 明朝" w:eastAsia="ＭＳ 明朝" w:hAnsi="ＭＳ 明朝" w:cs="ＭＳ 明朝" w:hint="eastAsia"/>
        </w:rPr>
        <w:t>」とありますが、被疑者以外の供述調書が甲で、被疑者本人の供述調書が乙になっていることは、自分の裁判記録で経験していました。</w:t>
      </w:r>
    </w:p>
    <w:p w14:paraId="306F24D9" w14:textId="77777777" w:rsidR="00CB2E1E" w:rsidRDefault="00CB2E1E" w:rsidP="00CB2E1E">
      <w:pPr>
        <w:pStyle w:val="a4"/>
        <w:rPr>
          <w:rFonts w:ascii="ＭＳ 明朝" w:eastAsia="ＭＳ 明朝" w:hAnsi="ＭＳ 明朝" w:cs="ＭＳ 明朝"/>
        </w:rPr>
      </w:pPr>
    </w:p>
    <w:p w14:paraId="25F4731A" w14:textId="57A556CB" w:rsidR="00CB2E1E" w:rsidRDefault="00CB2E1E" w:rsidP="00CB2E1E">
      <w:pPr>
        <w:pStyle w:val="a4"/>
        <w:rPr>
          <w:rFonts w:ascii="ＭＳ 明朝" w:eastAsia="ＭＳ 明朝" w:hAnsi="ＭＳ 明朝" w:cs="ＭＳ 明朝"/>
        </w:rPr>
      </w:pPr>
      <w:r>
        <w:rPr>
          <w:rFonts w:ascii="ＭＳ 明朝" w:eastAsia="ＭＳ 明朝" w:hAnsi="ＭＳ 明朝" w:cs="ＭＳ 明朝" w:hint="eastAsia"/>
        </w:rPr>
        <w:t xml:space="preserve">　これまで弁護士が山のような書類を築き上げたように思っていたのですが、これは全て警察が作成した書面なのかもしれません。</w:t>
      </w:r>
    </w:p>
    <w:p w14:paraId="74E2FB12" w14:textId="77777777" w:rsidR="00CB2E1E" w:rsidRDefault="00CB2E1E" w:rsidP="00CB2E1E">
      <w:pPr>
        <w:pStyle w:val="a4"/>
        <w:rPr>
          <w:rFonts w:ascii="ＭＳ 明朝" w:eastAsia="ＭＳ 明朝" w:hAnsi="ＭＳ 明朝" w:cs="ＭＳ 明朝"/>
        </w:rPr>
      </w:pPr>
    </w:p>
    <w:p w14:paraId="3FFCED67" w14:textId="77777777" w:rsidR="00CB2E1E" w:rsidRDefault="00CB2E1E" w:rsidP="00CB2E1E">
      <w:pPr>
        <w:pStyle w:val="PB03"/>
        <w:ind w:left="960" w:right="240"/>
      </w:pPr>
      <w:r>
        <w:t>```</w:t>
      </w:r>
    </w:p>
    <w:p w14:paraId="652C6B2C" w14:textId="77777777" w:rsidR="00CB2E1E" w:rsidRDefault="00CB2E1E" w:rsidP="00CB2E1E">
      <w:pPr>
        <w:pStyle w:val="PB03"/>
        <w:ind w:left="960" w:right="240"/>
      </w:pPr>
      <w:r>
        <w:t>───法廷での弁護活動はいかがでしたか？</w:t>
      </w:r>
    </w:p>
    <w:p w14:paraId="74186041" w14:textId="77777777" w:rsidR="00CB2E1E" w:rsidRDefault="00CB2E1E" w:rsidP="00CB2E1E">
      <w:pPr>
        <w:pStyle w:val="PB03"/>
        <w:ind w:left="960" w:right="240"/>
      </w:pPr>
    </w:p>
    <w:p w14:paraId="6631A5AE" w14:textId="77777777" w:rsidR="00CB2E1E" w:rsidRDefault="00CB2E1E" w:rsidP="00CB2E1E">
      <w:pPr>
        <w:pStyle w:val="PB03"/>
        <w:ind w:left="960" w:right="240"/>
      </w:pPr>
      <w:r>
        <w:t>この事件の記録は約15万枚あり、全てを法廷に持ち込むのは物理的に不可能でした。</w:t>
      </w:r>
    </w:p>
    <w:p w14:paraId="19ADFF05" w14:textId="77777777" w:rsidR="00CB2E1E" w:rsidRDefault="00CB2E1E" w:rsidP="00CB2E1E">
      <w:pPr>
        <w:pStyle w:val="PB03"/>
        <w:ind w:left="960" w:right="240"/>
      </w:pPr>
      <w:r>
        <w:t>そこで法廷には、その日に尋問する証人の調書の束のほか、最低限のものだけ紙で持っていき、残りの記録は全て弁護革命のみでした。</w:t>
      </w:r>
    </w:p>
    <w:p w14:paraId="431D317E" w14:textId="77777777" w:rsidR="00CB2E1E" w:rsidRDefault="00CB2E1E" w:rsidP="00CB2E1E">
      <w:pPr>
        <w:pStyle w:val="PB03"/>
        <w:ind w:left="960" w:right="240"/>
      </w:pPr>
      <w:r>
        <w:t>つまり、約1000枚は紙で持っていき、残り約14万9000枚は弁護革命一本で臨むイメージです。</w:t>
      </w:r>
    </w:p>
    <w:p w14:paraId="52007DF9" w14:textId="77777777" w:rsidR="00CB2E1E" w:rsidRDefault="00CB2E1E" w:rsidP="00CB2E1E">
      <w:pPr>
        <w:pStyle w:val="PB03"/>
        <w:ind w:left="960" w:right="240"/>
      </w:pPr>
    </w:p>
    <w:p w14:paraId="77ED9311" w14:textId="77777777" w:rsidR="00CB2E1E" w:rsidRDefault="00CB2E1E" w:rsidP="00CB2E1E">
      <w:pPr>
        <w:pStyle w:val="PB03"/>
        <w:ind w:left="960" w:right="240"/>
      </w:pPr>
      <w:r>
        <w:t>検察官の尋問を聞きながら、「調書ではどう</w:t>
      </w:r>
      <w:proofErr w:type="gramStart"/>
      <w:r>
        <w:t>言ってただろう</w:t>
      </w:r>
      <w:proofErr w:type="gramEnd"/>
      <w:r>
        <w:t>？」と思ったら、弁護革命で調書を検索していました。</w:t>
      </w:r>
    </w:p>
    <w:p w14:paraId="702FFCAB" w14:textId="77777777" w:rsidR="00CB2E1E" w:rsidRDefault="00CB2E1E" w:rsidP="00CB2E1E">
      <w:pPr>
        <w:pStyle w:val="PB03"/>
        <w:ind w:left="960" w:right="240"/>
      </w:pPr>
      <w:r>
        <w:t>すぐに弁護人全員で同じものを見ることもできます。その場で尋問事項を考えることもできました。</w:t>
      </w:r>
    </w:p>
    <w:p w14:paraId="7BFD11F2" w14:textId="77777777" w:rsidR="00CB2E1E" w:rsidRDefault="00CB2E1E" w:rsidP="00CB2E1E">
      <w:pPr>
        <w:pStyle w:val="PB03"/>
        <w:ind w:left="960" w:right="240"/>
      </w:pPr>
    </w:p>
    <w:p w14:paraId="36A66B6C" w14:textId="77777777" w:rsidR="00CB2E1E" w:rsidRDefault="00CB2E1E" w:rsidP="00CB2E1E">
      <w:pPr>
        <w:pStyle w:val="PB03"/>
        <w:ind w:left="960" w:right="240"/>
      </w:pPr>
      <w:r>
        <w:t>手持ちのプリンターを使い、弁護革命に入れていた証拠を即座に印刷して、証人に示すこともありました。</w:t>
      </w:r>
    </w:p>
    <w:p w14:paraId="2973E77A" w14:textId="77777777" w:rsidR="00CB2E1E" w:rsidRDefault="00CB2E1E" w:rsidP="00CB2E1E">
      <w:pPr>
        <w:pStyle w:val="PB03"/>
        <w:ind w:left="960" w:right="240"/>
      </w:pPr>
    </w:p>
    <w:p w14:paraId="5E83F39B" w14:textId="77777777" w:rsidR="00CB2E1E" w:rsidRDefault="00CB2E1E" w:rsidP="00CB2E1E">
      <w:pPr>
        <w:pStyle w:val="PB03"/>
        <w:ind w:left="960" w:right="240"/>
      </w:pPr>
      <w:r>
        <w:t>このような斬新な弁護活動は、弁護革命がない頃には考えられませんでした。</w:t>
      </w:r>
    </w:p>
    <w:p w14:paraId="07257BAC" w14:textId="77777777" w:rsidR="00CB2E1E" w:rsidRDefault="00CB2E1E" w:rsidP="00CB2E1E">
      <w:pPr>
        <w:pStyle w:val="PB03"/>
        <w:ind w:left="960" w:right="240"/>
      </w:pPr>
      <w:r>
        <w:t>まさに「弁護革命」です。</w:t>
      </w:r>
    </w:p>
    <w:p w14:paraId="44061A59" w14:textId="77777777" w:rsidR="00CB2E1E" w:rsidRDefault="00CB2E1E" w:rsidP="00CB2E1E">
      <w:pPr>
        <w:pStyle w:val="PB03"/>
        <w:ind w:left="960" w:right="240"/>
      </w:pPr>
    </w:p>
    <w:p w14:paraId="392DB042" w14:textId="77777777" w:rsidR="00CB2E1E" w:rsidRDefault="00CB2E1E" w:rsidP="00CB2E1E">
      <w:pPr>
        <w:pStyle w:val="PB03"/>
        <w:ind w:left="960" w:right="240"/>
      </w:pPr>
    </w:p>
    <w:p w14:paraId="28CFAB58" w14:textId="77777777" w:rsidR="00CB2E1E" w:rsidRDefault="00CB2E1E" w:rsidP="00CB2E1E">
      <w:pPr>
        <w:pStyle w:val="PB03"/>
        <w:ind w:left="960" w:right="240"/>
      </w:pPr>
      <w:r>
        <w:t>```</w:t>
      </w:r>
    </w:p>
    <w:p w14:paraId="41ED20DE" w14:textId="77777777" w:rsidR="00CB2E1E" w:rsidRDefault="00CB2E1E" w:rsidP="00CB2E1E">
      <w:pPr>
        <w:pStyle w:val="PB03"/>
        <w:ind w:left="960" w:right="240"/>
      </w:pPr>
    </w:p>
    <w:p w14:paraId="4112AC94" w14:textId="77777777" w:rsidR="00CB2E1E" w:rsidRDefault="00CB2E1E" w:rsidP="00CB2E1E">
      <w:pPr>
        <w:pStyle w:val="PB03"/>
        <w:ind w:left="960" w:right="240"/>
      </w:pPr>
      <w:r>
        <w:t>- 弁護革命｜『５５過ぎたら弁護革命』 ベテランにこそ薦めたい～刑事弁護の達人、イチオシの仕事道具！ https://www.bengo-kakumei.jp/voice/04/</w:t>
      </w:r>
    </w:p>
    <w:p w14:paraId="61031C76" w14:textId="77777777" w:rsidR="00CB2E1E" w:rsidRPr="00CB2E1E" w:rsidRDefault="00CB2E1E" w:rsidP="00CB2E1E">
      <w:pPr>
        <w:pStyle w:val="PB03"/>
        <w:ind w:left="960" w:right="240"/>
      </w:pPr>
    </w:p>
    <w:p w14:paraId="2A41469E" w14:textId="77777777" w:rsidR="00CB2E1E" w:rsidRPr="00CB2E1E" w:rsidRDefault="00CB2E1E" w:rsidP="00CB2E1E">
      <w:pPr>
        <w:pStyle w:val="a4"/>
      </w:pPr>
    </w:p>
    <w:p w14:paraId="23D0CC07" w14:textId="7D646758" w:rsidR="00FD291F" w:rsidRDefault="00FD291F" w:rsidP="000E5E4F">
      <w:pPr>
        <w:rPr>
          <w:rFonts w:ascii="ＭＳ 明朝" w:eastAsia="ＭＳ 明朝" w:hAnsi="ＭＳ 明朝" w:cs="ＭＳ 明朝"/>
        </w:rPr>
      </w:pPr>
      <w:r>
        <w:rPr>
          <w:rFonts w:ascii="ＭＳ 明朝" w:eastAsia="ＭＳ 明朝" w:hAnsi="ＭＳ 明朝" w:cs="ＭＳ 明朝" w:hint="eastAsia"/>
        </w:rPr>
        <w:t xml:space="preserve">　15万枚とあります。ネットのAmazonで購入したA4用紙の箱を確認すると、500枚の5冊入りの段ボールとなっていました。計算すると500枚用紙が300，</w:t>
      </w:r>
      <w:r>
        <w:rPr>
          <w:rFonts w:ascii="ＭＳ 明朝" w:eastAsia="ＭＳ 明朝" w:hAnsi="ＭＳ 明朝" w:cs="ＭＳ 明朝"/>
        </w:rPr>
        <w:t>5</w:t>
      </w:r>
      <w:r>
        <w:rPr>
          <w:rFonts w:ascii="ＭＳ 明朝" w:eastAsia="ＭＳ 明朝" w:hAnsi="ＭＳ 明朝" w:cs="ＭＳ 明朝" w:hint="eastAsia"/>
        </w:rPr>
        <w:t>冊入りの段ボールだと60個になるようです。</w:t>
      </w:r>
    </w:p>
    <w:p w14:paraId="459F0140" w14:textId="77777777" w:rsidR="00FD291F" w:rsidRDefault="00FD291F" w:rsidP="000E5E4F">
      <w:pPr>
        <w:rPr>
          <w:rFonts w:ascii="ＭＳ 明朝" w:eastAsia="ＭＳ 明朝" w:hAnsi="ＭＳ 明朝" w:cs="ＭＳ 明朝"/>
        </w:rPr>
      </w:pPr>
    </w:p>
    <w:p w14:paraId="10F4582A" w14:textId="5DCE8A42" w:rsidR="00FD291F" w:rsidRDefault="00FD291F" w:rsidP="000E5E4F">
      <w:pPr>
        <w:rPr>
          <w:rFonts w:ascii="ＭＳ 明朝" w:eastAsia="ＭＳ 明朝" w:hAnsi="ＭＳ 明朝" w:cs="ＭＳ 明朝"/>
        </w:rPr>
      </w:pPr>
      <w:r>
        <w:rPr>
          <w:rFonts w:ascii="ＭＳ 明朝" w:eastAsia="ＭＳ 明朝" w:hAnsi="ＭＳ 明朝" w:cs="ＭＳ 明朝" w:hint="eastAsia"/>
        </w:rPr>
        <w:t xml:space="preserve"> </w:t>
      </w:r>
      <w:r>
        <w:rPr>
          <w:rFonts w:ascii="ＭＳ 明朝" w:eastAsia="ＭＳ 明朝" w:hAnsi="ＭＳ 明朝" w:cs="ＭＳ 明朝"/>
        </w:rPr>
        <w:t>4</w:t>
      </w:r>
      <w:r>
        <w:rPr>
          <w:rFonts w:ascii="ＭＳ 明朝" w:eastAsia="ＭＳ 明朝" w:hAnsi="ＭＳ 明朝" w:cs="ＭＳ 明朝" w:hint="eastAsia"/>
        </w:rPr>
        <w:t>月28日に金沢地方検察庁で、判決謄本が1枚60円と聞いた記憶でしたが、2700円の印紙を45枚で割るとやはり1枚あたり60円でした。これを15万枚で計算すると900万円になりました。</w:t>
      </w:r>
    </w:p>
    <w:p w14:paraId="6C8EBAD4" w14:textId="77777777" w:rsidR="00FD291F" w:rsidRDefault="00FD291F" w:rsidP="000E5E4F">
      <w:pPr>
        <w:rPr>
          <w:rFonts w:ascii="ＭＳ 明朝" w:eastAsia="ＭＳ 明朝" w:hAnsi="ＭＳ 明朝" w:cs="ＭＳ 明朝"/>
        </w:rPr>
      </w:pPr>
    </w:p>
    <w:p w14:paraId="7C726521" w14:textId="373F8645" w:rsidR="00FD291F" w:rsidRDefault="009139BF" w:rsidP="000E5E4F">
      <w:pPr>
        <w:rPr>
          <w:rFonts w:ascii="ＭＳ 明朝" w:eastAsia="ＭＳ 明朝" w:hAnsi="ＭＳ 明朝" w:cs="ＭＳ 明朝"/>
        </w:rPr>
      </w:pPr>
      <w:r>
        <w:rPr>
          <w:rFonts w:ascii="ＭＳ 明朝" w:eastAsia="ＭＳ 明朝" w:hAnsi="ＭＳ 明朝" w:cs="ＭＳ 明朝" w:hint="eastAsia"/>
        </w:rPr>
        <w:t xml:space="preserve">　記憶にないのですが、接見でも被疑者・被告人にパソコンで証拠を見せて話をしているとあります。</w:t>
      </w:r>
      <w:r w:rsidR="00BB61F7">
        <w:rPr>
          <w:rFonts w:ascii="ＭＳ 明朝" w:eastAsia="ＭＳ 明朝" w:hAnsi="ＭＳ 明朝" w:cs="ＭＳ 明朝" w:hint="eastAsia"/>
        </w:rPr>
        <w:t>スマホの持ち込みでも問題にされていたような記憶があるのですが、「外付けの軽いディスプレイを買おうかなとおもっています。」とあります。</w:t>
      </w:r>
    </w:p>
    <w:p w14:paraId="2356A9CB" w14:textId="77777777" w:rsidR="00BB61F7" w:rsidRDefault="00BB61F7" w:rsidP="000E5E4F">
      <w:pPr>
        <w:rPr>
          <w:rFonts w:ascii="ＭＳ 明朝" w:eastAsia="ＭＳ 明朝" w:hAnsi="ＭＳ 明朝" w:cs="ＭＳ 明朝"/>
        </w:rPr>
      </w:pPr>
    </w:p>
    <w:p w14:paraId="33EF5070" w14:textId="70FC2A18" w:rsidR="00BB61F7" w:rsidRDefault="00BB61F7" w:rsidP="000E5E4F">
      <w:pPr>
        <w:rPr>
          <w:rFonts w:ascii="ＭＳ 明朝" w:eastAsia="ＭＳ 明朝" w:hAnsi="ＭＳ 明朝" w:cs="ＭＳ 明朝"/>
        </w:rPr>
      </w:pPr>
      <w:r>
        <w:rPr>
          <w:rFonts w:ascii="ＭＳ 明朝" w:eastAsia="ＭＳ 明朝" w:hAnsi="ＭＳ 明朝" w:cs="ＭＳ 明朝" w:hint="eastAsia"/>
        </w:rPr>
        <w:t xml:space="preserve">　パソコンの時計をみると16時24分でした。外が明るいのでもっと早い時間かと思っていましたが、名古屋高裁金沢支部の裁判は、もう終わっている可能性もありそうです。新情報は出ていません。</w:t>
      </w:r>
    </w:p>
    <w:p w14:paraId="1BBB3905" w14:textId="77777777" w:rsidR="00BB61F7" w:rsidRDefault="00BB61F7" w:rsidP="000E5E4F">
      <w:pPr>
        <w:rPr>
          <w:rFonts w:ascii="ＭＳ 明朝" w:eastAsia="ＭＳ 明朝" w:hAnsi="ＭＳ 明朝" w:cs="ＭＳ 明朝"/>
        </w:rPr>
      </w:pPr>
    </w:p>
    <w:p w14:paraId="78464732" w14:textId="3AABDE18" w:rsidR="00BB61F7" w:rsidRDefault="00BB61F7" w:rsidP="000E5E4F">
      <w:pPr>
        <w:rPr>
          <w:rFonts w:ascii="ＭＳ 明朝" w:eastAsia="ＭＳ 明朝" w:hAnsi="ＭＳ 明朝" w:cs="ＭＳ 明朝"/>
        </w:rPr>
      </w:pPr>
      <w:r>
        <w:rPr>
          <w:rFonts w:ascii="ＭＳ 明朝" w:eastAsia="ＭＳ 明朝" w:hAnsi="ＭＳ 明朝" w:cs="ＭＳ 明朝" w:hint="eastAsia"/>
        </w:rPr>
        <w:t xml:space="preserve">　「さいた</w:t>
      </w:r>
      <w:proofErr w:type="gramStart"/>
      <w:r>
        <w:rPr>
          <w:rFonts w:ascii="ＭＳ 明朝" w:eastAsia="ＭＳ 明朝" w:hAnsi="ＭＳ 明朝" w:cs="ＭＳ 明朝" w:hint="eastAsia"/>
        </w:rPr>
        <w:t>ま</w:t>
      </w:r>
      <w:proofErr w:type="gramEnd"/>
      <w:r>
        <w:rPr>
          <w:rFonts w:ascii="ＭＳ 明朝" w:eastAsia="ＭＳ 明朝" w:hAnsi="ＭＳ 明朝" w:cs="ＭＳ 明朝" w:hint="eastAsia"/>
        </w:rPr>
        <w:t>地裁」も同じようです。Googleでさいた</w:t>
      </w:r>
      <w:proofErr w:type="gramStart"/>
      <w:r>
        <w:rPr>
          <w:rFonts w:ascii="ＭＳ 明朝" w:eastAsia="ＭＳ 明朝" w:hAnsi="ＭＳ 明朝" w:cs="ＭＳ 明朝" w:hint="eastAsia"/>
        </w:rPr>
        <w:t>ま</w:t>
      </w:r>
      <w:proofErr w:type="gramEnd"/>
      <w:r>
        <w:rPr>
          <w:rFonts w:ascii="ＭＳ 明朝" w:eastAsia="ＭＳ 明朝" w:hAnsi="ＭＳ 明朝" w:cs="ＭＳ 明朝" w:hint="eastAsia"/>
        </w:rPr>
        <w:t>地裁を24時間以内で検索したところ、「</w:t>
      </w:r>
      <w:r w:rsidR="00357E83" w:rsidRPr="00357E83">
        <w:rPr>
          <w:rFonts w:ascii="ＭＳ 明朝" w:eastAsia="ＭＳ 明朝" w:hAnsi="ＭＳ 明朝" w:cs="ＭＳ 明朝"/>
        </w:rPr>
        <w:t>最高裁判所開廷期日情報</w:t>
      </w:r>
      <w:r w:rsidR="00357E83">
        <w:rPr>
          <w:rFonts w:ascii="ＭＳ 明朝" w:eastAsia="ＭＳ 明朝" w:hAnsi="ＭＳ 明朝" w:cs="ＭＳ 明朝" w:hint="eastAsia"/>
        </w:rPr>
        <w:t>」が出てきました。さいた</w:t>
      </w:r>
      <w:proofErr w:type="gramStart"/>
      <w:r w:rsidR="00357E83">
        <w:rPr>
          <w:rFonts w:ascii="ＭＳ 明朝" w:eastAsia="ＭＳ 明朝" w:hAnsi="ＭＳ 明朝" w:cs="ＭＳ 明朝" w:hint="eastAsia"/>
        </w:rPr>
        <w:t>ま</w:t>
      </w:r>
      <w:proofErr w:type="gramEnd"/>
      <w:r w:rsidR="00357E83">
        <w:rPr>
          <w:rFonts w:ascii="ＭＳ 明朝" w:eastAsia="ＭＳ 明朝" w:hAnsi="ＭＳ 明朝" w:cs="ＭＳ 明朝" w:hint="eastAsia"/>
        </w:rPr>
        <w:t>地裁の場合は上から8番目、名古屋高裁金沢支部で再確認すると上から3番目でした。</w:t>
      </w:r>
    </w:p>
    <w:p w14:paraId="76915B1C" w14:textId="77777777" w:rsidR="00357E83" w:rsidRDefault="00357E83" w:rsidP="000E5E4F">
      <w:pPr>
        <w:rPr>
          <w:rFonts w:ascii="ＭＳ 明朝" w:eastAsia="ＭＳ 明朝" w:hAnsi="ＭＳ 明朝" w:cs="ＭＳ 明朝"/>
        </w:rPr>
      </w:pPr>
    </w:p>
    <w:p w14:paraId="4A74D8DD" w14:textId="5D9818BA" w:rsidR="00357E83" w:rsidRDefault="00357E83" w:rsidP="000E5E4F">
      <w:pPr>
        <w:rPr>
          <w:rFonts w:ascii="ＭＳ 明朝" w:eastAsia="ＭＳ 明朝" w:hAnsi="ＭＳ 明朝" w:cs="ＭＳ 明朝"/>
        </w:rPr>
      </w:pPr>
      <w:r>
        <w:rPr>
          <w:rFonts w:ascii="ＭＳ 明朝" w:eastAsia="ＭＳ 明朝" w:hAnsi="ＭＳ 明朝" w:cs="ＭＳ 明朝" w:hint="eastAsia"/>
        </w:rPr>
        <w:lastRenderedPageBreak/>
        <w:t xml:space="preserve">　どうも開廷期日情報の第一審、第二審にある裁判所の名前でヒットするようです。5月22日更新とありますが、最近になって公開されるようになった情報なのかもしれません。</w:t>
      </w:r>
    </w:p>
    <w:p w14:paraId="33976E46" w14:textId="77777777" w:rsidR="00357E83" w:rsidRDefault="00357E83" w:rsidP="000E5E4F">
      <w:pPr>
        <w:rPr>
          <w:rFonts w:ascii="ＭＳ 明朝" w:eastAsia="ＭＳ 明朝" w:hAnsi="ＭＳ 明朝" w:cs="ＭＳ 明朝"/>
        </w:rPr>
      </w:pPr>
    </w:p>
    <w:p w14:paraId="001DA218" w14:textId="77777777" w:rsidR="006516D2" w:rsidRDefault="006516D2" w:rsidP="006516D2">
      <w:pPr>
        <w:pStyle w:val="PB03"/>
        <w:ind w:left="960" w:right="240"/>
      </w:pPr>
      <w:r>
        <w:t>```</w:t>
      </w:r>
    </w:p>
    <w:p w14:paraId="0BE01FD4" w14:textId="77777777" w:rsidR="006516D2" w:rsidRDefault="006516D2" w:rsidP="006516D2">
      <w:pPr>
        <w:pStyle w:val="PB03"/>
        <w:ind w:left="960" w:right="240"/>
      </w:pPr>
      <w:r>
        <w:t>現在、性暴力事件の控訴審が名古屋高裁金沢支部で行われております。次回公判は5月23日（火）で、被告人質問と結審が予定されています。</w:t>
      </w:r>
    </w:p>
    <w:p w14:paraId="3031C8D5" w14:textId="77777777" w:rsidR="006516D2" w:rsidRDefault="006516D2" w:rsidP="006516D2">
      <w:pPr>
        <w:pStyle w:val="PB03"/>
        <w:ind w:left="960" w:right="240"/>
      </w:pPr>
      <w:r>
        <w:t>第1回公判ではその様子を8人のメンバーが傍聴しました。法廷で陳述を直に聞き、公判の流れを注視し、正当な判決が下されることを願いました。</w:t>
      </w:r>
    </w:p>
    <w:p w14:paraId="00F259CE" w14:textId="77777777" w:rsidR="006516D2" w:rsidRDefault="006516D2" w:rsidP="006516D2">
      <w:pPr>
        <w:pStyle w:val="PB03"/>
        <w:ind w:left="960" w:right="240"/>
      </w:pPr>
    </w:p>
    <w:p w14:paraId="6C6BF489" w14:textId="77777777" w:rsidR="006516D2" w:rsidRDefault="006516D2" w:rsidP="006516D2">
      <w:pPr>
        <w:pStyle w:val="PB03"/>
        <w:ind w:left="960" w:right="240"/>
      </w:pPr>
      <w:r>
        <w:t>裁判は誰でも傍聴することが可能です。社会的に関心の高い裁判は、多くの傍聴人が訪れます。お時間が許すようでしたら、ぜひ裁判の傍聴にお越しください。当会の活動にご賛同いただける方…ともに判決と裁判の行く末を見守りましょう。</w:t>
      </w:r>
    </w:p>
    <w:p w14:paraId="049112EA" w14:textId="77777777" w:rsidR="006516D2" w:rsidRDefault="006516D2" w:rsidP="006516D2">
      <w:pPr>
        <w:pStyle w:val="PB03"/>
        <w:ind w:left="960" w:right="240"/>
      </w:pPr>
      <w:r>
        <w:t>```</w:t>
      </w:r>
    </w:p>
    <w:p w14:paraId="4C8F47E4" w14:textId="77777777" w:rsidR="006516D2" w:rsidRDefault="006516D2" w:rsidP="006516D2">
      <w:pPr>
        <w:pStyle w:val="PB03"/>
        <w:ind w:left="960" w:right="240"/>
      </w:pPr>
    </w:p>
    <w:p w14:paraId="2FC5C81A" w14:textId="3F9C5385" w:rsidR="006516D2" w:rsidRDefault="006516D2" w:rsidP="006516D2">
      <w:pPr>
        <w:pStyle w:val="PB03"/>
        <w:ind w:left="960" w:right="240"/>
      </w:pPr>
      <w:r>
        <w:t xml:space="preserve">- 裁判の傍聴について | お知らせ | 「性暴力のない社会」をめざす会 </w:t>
      </w:r>
      <w:hyperlink r:id="rId60" w:history="1">
        <w:r w:rsidRPr="00A510E5">
          <w:rPr>
            <w:rStyle w:val="ab"/>
          </w:rPr>
          <w:t>https://no-seibouryoku.com/archives/2218</w:t>
        </w:r>
      </w:hyperlink>
    </w:p>
    <w:p w14:paraId="471BDE52" w14:textId="77777777" w:rsidR="00357E83" w:rsidRPr="006516D2" w:rsidRDefault="00357E83" w:rsidP="006516D2">
      <w:pPr>
        <w:pStyle w:val="PB03"/>
        <w:ind w:left="960" w:right="240"/>
      </w:pPr>
    </w:p>
    <w:p w14:paraId="7D7996F4" w14:textId="53EAD781" w:rsidR="000E5E4F" w:rsidRDefault="000E5E4F" w:rsidP="00BE2E2F"/>
    <w:p w14:paraId="545799EC" w14:textId="5417096F" w:rsidR="006516D2" w:rsidRDefault="006516D2" w:rsidP="00BE2E2F">
      <w:pPr>
        <w:rPr>
          <w:rFonts w:ascii="ＭＳ 明朝" w:eastAsia="ＭＳ 明朝" w:hAnsi="ＭＳ 明朝" w:cs="ＭＳ 明朝"/>
        </w:rPr>
      </w:pPr>
      <w:r>
        <w:rPr>
          <w:rFonts w:ascii="ＭＳ 明朝" w:eastAsia="ＭＳ 明朝" w:hAnsi="ＭＳ 明朝" w:cs="ＭＳ 明朝" w:hint="eastAsia"/>
        </w:rPr>
        <w:t xml:space="preserve">　ツイートにリンクのあった記事ですが、5月21日なので一昨日です。時間の記載もあって13時30分からとあるので、終わっている可能性が高そうです。</w:t>
      </w:r>
    </w:p>
    <w:p w14:paraId="15EEC2C9" w14:textId="77777777" w:rsidR="006516D2" w:rsidRDefault="006516D2" w:rsidP="00BE2E2F">
      <w:pPr>
        <w:rPr>
          <w:rFonts w:ascii="ＭＳ 明朝" w:eastAsia="ＭＳ 明朝" w:hAnsi="ＭＳ 明朝" w:cs="ＭＳ 明朝"/>
        </w:rPr>
      </w:pPr>
    </w:p>
    <w:p w14:paraId="0F28E5B8" w14:textId="011AA310" w:rsidR="006516D2" w:rsidRDefault="006516D2" w:rsidP="00BE2E2F">
      <w:pPr>
        <w:rPr>
          <w:rFonts w:ascii="ＭＳ 明朝" w:eastAsia="ＭＳ 明朝" w:hAnsi="ＭＳ 明朝" w:cs="ＭＳ 明朝"/>
        </w:rPr>
      </w:pPr>
      <w:r>
        <w:rPr>
          <w:rFonts w:ascii="ＭＳ 明朝" w:eastAsia="ＭＳ 明朝" w:hAnsi="ＭＳ 明朝" w:cs="ＭＳ 明朝" w:hint="eastAsia"/>
        </w:rPr>
        <w:t xml:space="preserve">　昨年5月に富山地裁で無罪判決の出た性犯罪事件で、致傷で裁判員裁判になっていました。無罪判決が出たのに被告人の名前がなく、弁護人がコメントすら出していなかったという記憶なのですが、市民団体の活発な活動が富山地検を動かしたのか、検察による名古屋高裁金沢支部への控訴となっていました。</w:t>
      </w:r>
    </w:p>
    <w:p w14:paraId="54654337" w14:textId="77777777" w:rsidR="006516D2" w:rsidRDefault="006516D2" w:rsidP="00BE2E2F">
      <w:pPr>
        <w:rPr>
          <w:rFonts w:ascii="ＭＳ 明朝" w:eastAsia="ＭＳ 明朝" w:hAnsi="ＭＳ 明朝" w:cs="ＭＳ 明朝"/>
        </w:rPr>
      </w:pPr>
    </w:p>
    <w:p w14:paraId="1979DA76" w14:textId="651D8A06" w:rsidR="006516D2" w:rsidRDefault="00951521" w:rsidP="00BE2E2F">
      <w:pPr>
        <w:rPr>
          <w:rFonts w:ascii="ＭＳ 明朝" w:eastAsia="ＭＳ 明朝" w:hAnsi="ＭＳ 明朝" w:cs="ＭＳ 明朝"/>
        </w:rPr>
      </w:pPr>
      <w:r w:rsidRPr="00951521">
        <w:rPr>
          <w:rFonts w:ascii="ＭＳ 明朝" w:eastAsia="ＭＳ 明朝" w:hAnsi="ＭＳ 明朝" w:cs="ＭＳ 明朝"/>
        </w:rPr>
        <w:t>- 正義のフェミニスト弁護士・岸本学氏 多数の着服により弁護士会に専用窓口まで用意</w:t>
      </w:r>
      <w:proofErr w:type="gramStart"/>
      <w:r w:rsidRPr="00951521">
        <w:rPr>
          <w:rFonts w:ascii="ＭＳ 明朝" w:eastAsia="ＭＳ 明朝" w:hAnsi="ＭＳ 明朝" w:cs="ＭＳ 明朝"/>
        </w:rPr>
        <w:t>されてる</w:t>
      </w:r>
      <w:proofErr w:type="gramEnd"/>
      <w:r w:rsidRPr="00951521">
        <w:rPr>
          <w:rFonts w:ascii="ＭＳ 明朝" w:eastAsia="ＭＳ 明朝" w:hAnsi="ＭＳ 明朝" w:cs="ＭＳ 明朝"/>
        </w:rPr>
        <w:t xml:space="preserve">模様 - </w:t>
      </w:r>
      <w:proofErr w:type="spellStart"/>
      <w:r w:rsidRPr="00951521">
        <w:rPr>
          <w:rFonts w:ascii="ＭＳ 明朝" w:eastAsia="ＭＳ 明朝" w:hAnsi="ＭＳ 明朝" w:cs="ＭＳ 明朝"/>
        </w:rPr>
        <w:t>Togetter</w:t>
      </w:r>
      <w:proofErr w:type="spellEnd"/>
      <w:r w:rsidRPr="00951521">
        <w:rPr>
          <w:rFonts w:ascii="ＭＳ 明朝" w:eastAsia="ＭＳ 明朝" w:hAnsi="ＭＳ 明朝" w:cs="ＭＳ 明朝"/>
        </w:rPr>
        <w:t xml:space="preserve"> </w:t>
      </w:r>
      <w:hyperlink r:id="rId61" w:history="1">
        <w:r w:rsidRPr="00A510E5">
          <w:rPr>
            <w:rStyle w:val="ab"/>
            <w:rFonts w:ascii="ＭＳ 明朝" w:eastAsia="ＭＳ 明朝" w:hAnsi="ＭＳ 明朝" w:cs="ＭＳ 明朝"/>
          </w:rPr>
          <w:t>https://togetter.com/li/2149566</w:t>
        </w:r>
      </w:hyperlink>
    </w:p>
    <w:p w14:paraId="574FAF72" w14:textId="77777777" w:rsidR="00951521" w:rsidRDefault="00951521" w:rsidP="00BE2E2F">
      <w:pPr>
        <w:rPr>
          <w:rFonts w:ascii="ＭＳ 明朝" w:eastAsia="ＭＳ 明朝" w:hAnsi="ＭＳ 明朝" w:cs="ＭＳ 明朝"/>
        </w:rPr>
      </w:pPr>
    </w:p>
    <w:p w14:paraId="07FEEBEB" w14:textId="6CCEB4B1" w:rsidR="00951521" w:rsidRDefault="00951521" w:rsidP="00BE2E2F">
      <w:pPr>
        <w:rPr>
          <w:rFonts w:ascii="ＭＳ 明朝" w:eastAsia="ＭＳ 明朝" w:hAnsi="ＭＳ 明朝" w:cs="ＭＳ 明朝"/>
        </w:rPr>
      </w:pPr>
      <w:r w:rsidRPr="00951521">
        <w:rPr>
          <w:rFonts w:ascii="ＭＳ 明朝" w:eastAsia="ＭＳ 明朝" w:hAnsi="ＭＳ 明朝" w:cs="ＭＳ 明朝"/>
        </w:rPr>
        <w:t xml:space="preserve">- 岸本学弁護士、草津町から懲戒請求されていた - </w:t>
      </w:r>
      <w:proofErr w:type="spellStart"/>
      <w:r w:rsidRPr="00951521">
        <w:rPr>
          <w:rFonts w:ascii="ＭＳ 明朝" w:eastAsia="ＭＳ 明朝" w:hAnsi="ＭＳ 明朝" w:cs="ＭＳ 明朝"/>
        </w:rPr>
        <w:t>Togetter</w:t>
      </w:r>
      <w:proofErr w:type="spellEnd"/>
      <w:r w:rsidRPr="00951521">
        <w:rPr>
          <w:rFonts w:ascii="ＭＳ 明朝" w:eastAsia="ＭＳ 明朝" w:hAnsi="ＭＳ 明朝" w:cs="ＭＳ 明朝"/>
        </w:rPr>
        <w:t xml:space="preserve"> </w:t>
      </w:r>
      <w:hyperlink r:id="rId62" w:history="1">
        <w:r w:rsidRPr="00A510E5">
          <w:rPr>
            <w:rStyle w:val="ab"/>
            <w:rFonts w:ascii="ＭＳ 明朝" w:eastAsia="ＭＳ 明朝" w:hAnsi="ＭＳ 明朝" w:cs="ＭＳ 明朝"/>
          </w:rPr>
          <w:t>https://togetter.com/li/2052976</w:t>
        </w:r>
      </w:hyperlink>
    </w:p>
    <w:p w14:paraId="4FCD1909" w14:textId="77777777" w:rsidR="00951521" w:rsidRDefault="00951521" w:rsidP="00BE2E2F">
      <w:pPr>
        <w:rPr>
          <w:rFonts w:ascii="ＭＳ 明朝" w:eastAsia="ＭＳ 明朝" w:hAnsi="ＭＳ 明朝" w:cs="ＭＳ 明朝"/>
        </w:rPr>
      </w:pPr>
    </w:p>
    <w:p w14:paraId="42E83B09" w14:textId="56F1FFDB" w:rsidR="00951521" w:rsidRDefault="00951521" w:rsidP="00BE2E2F">
      <w:pPr>
        <w:rPr>
          <w:rFonts w:ascii="ＭＳ 明朝" w:eastAsia="ＭＳ 明朝" w:hAnsi="ＭＳ 明朝" w:cs="ＭＳ 明朝"/>
        </w:rPr>
      </w:pPr>
      <w:r>
        <w:rPr>
          <w:rFonts w:ascii="ＭＳ 明朝" w:eastAsia="ＭＳ 明朝" w:hAnsi="ＭＳ 明朝" w:cs="ＭＳ 明朝" w:hint="eastAsia"/>
        </w:rPr>
        <w:t xml:space="preserve">　関連があるのか不明ですが、フェミニストと呼ばれる人たちが、デモ行進のようなことをしながら富山地検に無罪判決の控訴を求めていたようです。</w:t>
      </w:r>
    </w:p>
    <w:p w14:paraId="70A9ED1A" w14:textId="77777777" w:rsidR="00951521" w:rsidRDefault="00951521" w:rsidP="00BE2E2F">
      <w:pPr>
        <w:rPr>
          <w:rFonts w:ascii="ＭＳ 明朝" w:eastAsia="ＭＳ 明朝" w:hAnsi="ＭＳ 明朝" w:cs="ＭＳ 明朝"/>
        </w:rPr>
      </w:pPr>
    </w:p>
    <w:p w14:paraId="2E8E3959" w14:textId="47F8EC15" w:rsidR="00951521" w:rsidRDefault="00951521" w:rsidP="00BE2E2F">
      <w:pPr>
        <w:rPr>
          <w:rFonts w:ascii="ＭＳ 明朝" w:eastAsia="ＭＳ 明朝" w:hAnsi="ＭＳ 明朝" w:cs="ＭＳ 明朝"/>
        </w:rPr>
      </w:pPr>
      <w:r w:rsidRPr="00951521">
        <w:rPr>
          <w:rFonts w:ascii="ＭＳ 明朝" w:eastAsia="ＭＳ 明朝" w:hAnsi="ＭＳ 明朝" w:cs="ＭＳ 明朝"/>
        </w:rPr>
        <w:t xml:space="preserve">- おとめ六法 | 上谷 さくら, 岸本 学, </w:t>
      </w:r>
      <w:proofErr w:type="spellStart"/>
      <w:r w:rsidRPr="00951521">
        <w:rPr>
          <w:rFonts w:ascii="ＭＳ 明朝" w:eastAsia="ＭＳ 明朝" w:hAnsi="ＭＳ 明朝" w:cs="ＭＳ 明朝"/>
        </w:rPr>
        <w:t>Caho</w:t>
      </w:r>
      <w:proofErr w:type="spellEnd"/>
      <w:r w:rsidRPr="00951521">
        <w:rPr>
          <w:rFonts w:ascii="ＭＳ 明朝" w:eastAsia="ＭＳ 明朝" w:hAnsi="ＭＳ 明朝" w:cs="ＭＳ 明朝"/>
        </w:rPr>
        <w:t xml:space="preserve"> |本 | 通販 | Amazon </w:t>
      </w:r>
      <w:hyperlink r:id="rId63" w:history="1">
        <w:r w:rsidRPr="00A510E5">
          <w:rPr>
            <w:rStyle w:val="ab"/>
            <w:rFonts w:ascii="ＭＳ 明朝" w:eastAsia="ＭＳ 明朝" w:hAnsi="ＭＳ 明朝" w:cs="ＭＳ 明朝"/>
          </w:rPr>
          <w:t>https://www.amazon.co.jp/%E3%81%8A%E3%81%A8%E3%82%81%E5%85%AD%E6%B3%95-%E4%B8%8A%E8%B0%B7-%E3%81%95%E3%81%8F%E3%82%89/dp/4046047798</w:t>
        </w:r>
      </w:hyperlink>
    </w:p>
    <w:p w14:paraId="49F887D1" w14:textId="77777777" w:rsidR="00951521" w:rsidRDefault="00951521" w:rsidP="00BE2E2F">
      <w:pPr>
        <w:rPr>
          <w:rFonts w:ascii="ＭＳ 明朝" w:eastAsia="ＭＳ 明朝" w:hAnsi="ＭＳ 明朝" w:cs="ＭＳ 明朝"/>
        </w:rPr>
      </w:pPr>
    </w:p>
    <w:p w14:paraId="6C757ED0" w14:textId="3E9B3FD5" w:rsidR="00951521" w:rsidRDefault="00951521" w:rsidP="00BE2E2F">
      <w:pPr>
        <w:rPr>
          <w:rFonts w:ascii="ＭＳ 明朝" w:eastAsia="ＭＳ 明朝" w:hAnsi="ＭＳ 明朝" w:cs="ＭＳ 明朝"/>
        </w:rPr>
      </w:pPr>
      <w:r>
        <w:rPr>
          <w:rFonts w:ascii="ＭＳ 明朝" w:eastAsia="ＭＳ 明朝" w:hAnsi="ＭＳ 明朝" w:cs="ＭＳ 明朝" w:hint="eastAsia"/>
        </w:rPr>
        <w:lastRenderedPageBreak/>
        <w:t xml:space="preserve">　2020年5月28日が発売のようですが、星4つで186個の評価とあります。穴水町の大型書店で実際に本を見かけたようなこともありました。</w:t>
      </w:r>
    </w:p>
    <w:p w14:paraId="6288E5D9" w14:textId="77777777" w:rsidR="00951521" w:rsidRDefault="00951521" w:rsidP="00BE2E2F">
      <w:pPr>
        <w:rPr>
          <w:rFonts w:ascii="ＭＳ 明朝" w:eastAsia="ＭＳ 明朝" w:hAnsi="ＭＳ 明朝" w:cs="ＭＳ 明朝"/>
        </w:rPr>
      </w:pPr>
    </w:p>
    <w:p w14:paraId="0B0451AB" w14:textId="0C95F756" w:rsidR="00951521" w:rsidRDefault="001F07AA" w:rsidP="001F07AA">
      <w:pPr>
        <w:pStyle w:val="PB03"/>
        <w:ind w:left="960" w:right="240"/>
      </w:pPr>
      <w:r w:rsidRPr="001F07AA">
        <w:t>- 藤吉修崇@YouTuber弁護士・税理士さんはTwitterを使っています： 「裁判官ガチャなどと言うのは敗者の言い訳ぐらいしか考えてなかったけど、第一審では本当に◯ソな裁判官にあたり、こちらの尋問申請や主張を一切認めないやばいやつだった</w:t>
      </w:r>
      <w:proofErr w:type="gramStart"/>
      <w:r w:rsidRPr="001F07AA">
        <w:t>ん</w:t>
      </w:r>
      <w:proofErr w:type="gramEnd"/>
      <w:r w:rsidRPr="001F07AA">
        <w:t>だけど、控訴審（高裁）では</w:t>
      </w:r>
      <w:proofErr w:type="gramStart"/>
      <w:r w:rsidRPr="001F07AA">
        <w:t>ほぼ</w:t>
      </w:r>
      <w:proofErr w:type="gramEnd"/>
      <w:r w:rsidRPr="001F07AA">
        <w:t>9割</w:t>
      </w:r>
      <w:proofErr w:type="gramStart"/>
      <w:r w:rsidRPr="001F07AA">
        <w:t>くらい</w:t>
      </w:r>
      <w:proofErr w:type="gramEnd"/>
      <w:r w:rsidRPr="001F07AA">
        <w:t xml:space="preserve">一回で終わる期日が続行になり、尋問も認めてもらえました。 初の東京高裁での尋問。」 / Twitter </w:t>
      </w:r>
      <w:hyperlink r:id="rId64" w:history="1">
        <w:r w:rsidRPr="00A510E5">
          <w:rPr>
            <w:rStyle w:val="ab"/>
          </w:rPr>
          <w:t>https://twitter.com/fujiyoshi_ben/status/1660876483844542466</w:t>
        </w:r>
      </w:hyperlink>
    </w:p>
    <w:p w14:paraId="2C4ECD12" w14:textId="77777777" w:rsidR="001F07AA" w:rsidRDefault="001F07AA" w:rsidP="001F07AA">
      <w:pPr>
        <w:pStyle w:val="PB03"/>
        <w:ind w:left="960" w:right="240"/>
      </w:pPr>
    </w:p>
    <w:p w14:paraId="702071D4" w14:textId="77777777" w:rsidR="00951521" w:rsidRDefault="00951521" w:rsidP="00BE2E2F">
      <w:pPr>
        <w:rPr>
          <w:rFonts w:ascii="ＭＳ 明朝" w:eastAsia="ＭＳ 明朝" w:hAnsi="ＭＳ 明朝" w:cs="ＭＳ 明朝"/>
        </w:rPr>
      </w:pPr>
    </w:p>
    <w:p w14:paraId="6BC45CC8" w14:textId="2E4F31A8" w:rsidR="00951521" w:rsidRDefault="001F07AA" w:rsidP="00BE2E2F">
      <w:pPr>
        <w:rPr>
          <w:rFonts w:ascii="ＭＳ 明朝" w:eastAsia="ＭＳ 明朝" w:hAnsi="ＭＳ 明朝" w:cs="ＭＳ 明朝"/>
        </w:rPr>
      </w:pPr>
      <w:r>
        <w:rPr>
          <w:rFonts w:ascii="ＭＳ 明朝" w:eastAsia="ＭＳ 明朝" w:hAnsi="ＭＳ 明朝" w:cs="ＭＳ 明朝" w:hint="eastAsia"/>
        </w:rPr>
        <w:t xml:space="preserve">　「控訴審」でのTwitter検索になります。上記は午後2時13分とあるツイートです。</w:t>
      </w:r>
    </w:p>
    <w:p w14:paraId="7A745AC6" w14:textId="77777777" w:rsidR="001F07AA" w:rsidRDefault="001F07AA" w:rsidP="00BE2E2F">
      <w:pPr>
        <w:rPr>
          <w:rFonts w:ascii="ＭＳ 明朝" w:eastAsia="ＭＳ 明朝" w:hAnsi="ＭＳ 明朝" w:cs="ＭＳ 明朝"/>
        </w:rPr>
      </w:pPr>
    </w:p>
    <w:p w14:paraId="0F9790F8" w14:textId="77777777" w:rsidR="001F07AA" w:rsidRDefault="001F07AA" w:rsidP="001F07AA">
      <w:pPr>
        <w:pStyle w:val="PB03"/>
        <w:ind w:left="960" w:right="240"/>
      </w:pPr>
      <w:r>
        <w:t>```</w:t>
      </w:r>
    </w:p>
    <w:p w14:paraId="44A143AC" w14:textId="77777777" w:rsidR="001F07AA" w:rsidRDefault="001F07AA" w:rsidP="001F07AA">
      <w:pPr>
        <w:pStyle w:val="PB03"/>
        <w:ind w:left="960" w:right="240"/>
      </w:pPr>
      <w:r>
        <w:t>2023年2月、一審の札幌地方裁判所は「未来ある赤ちゃんの生命を奪う重大な犯行」とした一方、「意思に反した妊娠をしていて、周囲に相談しづらかったことは理解できる」などとして、懲役８年の求刑に対し、懲役５年の実刑判決を言い渡し、弁護側は量刑が重すぎるとして控訴していました。</w:t>
      </w:r>
    </w:p>
    <w:p w14:paraId="79AE058E" w14:textId="77777777" w:rsidR="001F07AA" w:rsidRDefault="001F07AA" w:rsidP="001F07AA">
      <w:pPr>
        <w:pStyle w:val="PB03"/>
        <w:ind w:left="960" w:right="240"/>
      </w:pPr>
    </w:p>
    <w:p w14:paraId="24182441" w14:textId="77777777" w:rsidR="001F07AA" w:rsidRDefault="001F07AA" w:rsidP="001F07AA">
      <w:pPr>
        <w:pStyle w:val="PB03"/>
        <w:ind w:left="960" w:right="240"/>
      </w:pPr>
      <w:r>
        <w:t xml:space="preserve">　被告の弁護人は「本人とは話せていないので、コメントは差し控えたい」と話しています。</w:t>
      </w:r>
    </w:p>
    <w:p w14:paraId="4D339B44" w14:textId="77777777" w:rsidR="001F07AA" w:rsidRDefault="001F07AA" w:rsidP="001F07AA">
      <w:pPr>
        <w:pStyle w:val="PB03"/>
        <w:ind w:left="960" w:right="240"/>
      </w:pPr>
      <w:r>
        <w:t>```</w:t>
      </w:r>
    </w:p>
    <w:p w14:paraId="4FD86EBF" w14:textId="77777777" w:rsidR="001F07AA" w:rsidRDefault="001F07AA" w:rsidP="001F07AA">
      <w:pPr>
        <w:pStyle w:val="PB03"/>
        <w:ind w:left="960" w:right="240"/>
      </w:pPr>
    </w:p>
    <w:p w14:paraId="3D1D7692" w14:textId="2A30C8EE" w:rsidR="001F07AA" w:rsidRDefault="001F07AA" w:rsidP="001F07AA">
      <w:pPr>
        <w:pStyle w:val="PB03"/>
        <w:ind w:left="960" w:right="240"/>
      </w:pPr>
      <w:r>
        <w:t xml:space="preserve">- 北海道ニュース UHB | UHB 北海道文化放送 </w:t>
      </w:r>
      <w:hyperlink r:id="rId65" w:history="1">
        <w:r w:rsidRPr="00A510E5">
          <w:rPr>
            <w:rStyle w:val="ab"/>
          </w:rPr>
          <w:t>https://www.uhb.jp/news/single.html?id=35559</w:t>
        </w:r>
      </w:hyperlink>
    </w:p>
    <w:p w14:paraId="7F7720A6" w14:textId="77777777" w:rsidR="001F07AA" w:rsidRPr="001F07AA" w:rsidRDefault="001F07AA" w:rsidP="001F07AA">
      <w:pPr>
        <w:pStyle w:val="PB03"/>
        <w:ind w:left="960" w:right="240"/>
      </w:pPr>
    </w:p>
    <w:p w14:paraId="0FAFEBEB" w14:textId="77777777" w:rsidR="00951521" w:rsidRDefault="00951521" w:rsidP="00BE2E2F">
      <w:pPr>
        <w:rPr>
          <w:rFonts w:ascii="ＭＳ 明朝" w:eastAsia="ＭＳ 明朝" w:hAnsi="ＭＳ 明朝" w:cs="ＭＳ 明朝"/>
        </w:rPr>
      </w:pPr>
    </w:p>
    <w:p w14:paraId="1D380F4B" w14:textId="7162E9A4" w:rsidR="00951521" w:rsidRDefault="001F07AA" w:rsidP="00BE2E2F">
      <w:pPr>
        <w:rPr>
          <w:rFonts w:ascii="ＭＳ 明朝" w:eastAsia="ＭＳ 明朝" w:hAnsi="ＭＳ 明朝" w:cs="ＭＳ 明朝"/>
        </w:rPr>
      </w:pPr>
      <w:r>
        <w:rPr>
          <w:rFonts w:ascii="ＭＳ 明朝" w:eastAsia="ＭＳ 明朝" w:hAnsi="ＭＳ 明朝" w:cs="ＭＳ 明朝" w:hint="eastAsia"/>
        </w:rPr>
        <w:t xml:space="preserve">　同じような事件のニュースは、これまでにいくつか見てきたように思いますが、懲役5年の判決というのは、これまでに比較して重いように思っていたところ、求刑が懲役8年となります。</w:t>
      </w:r>
    </w:p>
    <w:p w14:paraId="7056B6B5" w14:textId="77777777" w:rsidR="001F07AA" w:rsidRDefault="001F07AA" w:rsidP="00BE2E2F">
      <w:pPr>
        <w:rPr>
          <w:rFonts w:ascii="ＭＳ 明朝" w:eastAsia="ＭＳ 明朝" w:hAnsi="ＭＳ 明朝" w:cs="ＭＳ 明朝"/>
        </w:rPr>
      </w:pPr>
    </w:p>
    <w:p w14:paraId="6D64CDAF" w14:textId="075215B5" w:rsidR="001F07AA" w:rsidRDefault="001F07AA" w:rsidP="00BE2E2F">
      <w:pPr>
        <w:rPr>
          <w:rFonts w:ascii="ＭＳ 明朝" w:eastAsia="ＭＳ 明朝" w:hAnsi="ＭＳ 明朝" w:cs="ＭＳ 明朝"/>
        </w:rPr>
      </w:pPr>
      <w:r>
        <w:rPr>
          <w:rFonts w:ascii="ＭＳ 明朝" w:eastAsia="ＭＳ 明朝" w:hAnsi="ＭＳ 明朝" w:cs="ＭＳ 明朝" w:hint="eastAsia"/>
        </w:rPr>
        <w:t xml:space="preserve">　控訴審のTwitter検索のタイムラインには、弁護士が発達障害を理由に減刑を求めたというような記述がありました。</w:t>
      </w:r>
    </w:p>
    <w:p w14:paraId="63FE422F" w14:textId="77777777" w:rsidR="001F07AA" w:rsidRDefault="001F07AA" w:rsidP="00BE2E2F">
      <w:pPr>
        <w:rPr>
          <w:rFonts w:ascii="ＭＳ 明朝" w:eastAsia="ＭＳ 明朝" w:hAnsi="ＭＳ 明朝" w:cs="ＭＳ 明朝"/>
        </w:rPr>
      </w:pPr>
    </w:p>
    <w:p w14:paraId="62F0A8AD" w14:textId="77777777" w:rsidR="00483E09" w:rsidRDefault="00483E09" w:rsidP="00483E09">
      <w:pPr>
        <w:pStyle w:val="PB03"/>
        <w:ind w:left="960" w:right="240"/>
      </w:pPr>
      <w:r>
        <w:t>```</w:t>
      </w:r>
    </w:p>
    <w:p w14:paraId="4583DEDF" w14:textId="77777777" w:rsidR="00483E09" w:rsidRDefault="00483E09" w:rsidP="00483E09">
      <w:pPr>
        <w:pStyle w:val="PB03"/>
        <w:ind w:left="960" w:right="240"/>
      </w:pPr>
      <w:r>
        <w:t>2023年2月、一審の札幌地方裁判所は「未来ある赤ちゃんの生命を奪う重大な犯行」とした一方、「意思に反した妊娠をしていて、周囲に相談しづらかったことは理解できる」など</w:t>
      </w:r>
      <w:r>
        <w:lastRenderedPageBreak/>
        <w:t>として、懲役８年の求刑に対し、懲役５年の実刑判決を言い渡し、弁護側は量刑が重すぎるとして控訴していました。</w:t>
      </w:r>
    </w:p>
    <w:p w14:paraId="6F09EBAC" w14:textId="77777777" w:rsidR="00483E09" w:rsidRDefault="00483E09" w:rsidP="00483E09">
      <w:pPr>
        <w:pStyle w:val="PB03"/>
        <w:ind w:left="960" w:right="240"/>
      </w:pPr>
    </w:p>
    <w:p w14:paraId="6AA31D71" w14:textId="77777777" w:rsidR="00483E09" w:rsidRDefault="00483E09" w:rsidP="00483E09">
      <w:pPr>
        <w:pStyle w:val="PB03"/>
        <w:ind w:left="960" w:right="240"/>
      </w:pPr>
      <w:r>
        <w:t xml:space="preserve">　被告の弁護人は「本人とは話せていないので、コメントは差し控えたい」と話しています。</w:t>
      </w:r>
    </w:p>
    <w:p w14:paraId="0EAD70EA" w14:textId="77777777" w:rsidR="00483E09" w:rsidRDefault="00483E09" w:rsidP="00483E09">
      <w:pPr>
        <w:pStyle w:val="PB03"/>
        <w:ind w:left="960" w:right="240"/>
      </w:pPr>
      <w:r>
        <w:t>```</w:t>
      </w:r>
    </w:p>
    <w:p w14:paraId="2ED173F6" w14:textId="77777777" w:rsidR="00483E09" w:rsidRDefault="00483E09" w:rsidP="00483E09">
      <w:pPr>
        <w:pStyle w:val="PB03"/>
        <w:ind w:left="960" w:right="240"/>
      </w:pPr>
    </w:p>
    <w:p w14:paraId="345A6BA0" w14:textId="77777777" w:rsidR="00483E09" w:rsidRDefault="00483E09" w:rsidP="00483E09">
      <w:pPr>
        <w:pStyle w:val="PB03"/>
        <w:ind w:left="960" w:right="240"/>
      </w:pPr>
      <w:r>
        <w:t>- 北海道ニュース UHB | UHB 北海道文化放送 https://www.uhb.jp/news/single.html?id=35559</w:t>
      </w:r>
    </w:p>
    <w:p w14:paraId="5F7D6792" w14:textId="77777777" w:rsidR="001F07AA" w:rsidRPr="00483E09" w:rsidRDefault="001F07AA" w:rsidP="00483E09">
      <w:pPr>
        <w:pStyle w:val="PB03"/>
        <w:ind w:left="960" w:right="240"/>
      </w:pPr>
    </w:p>
    <w:p w14:paraId="080425B1" w14:textId="77777777" w:rsidR="00951521" w:rsidRDefault="00951521" w:rsidP="00BE2E2F">
      <w:pPr>
        <w:rPr>
          <w:rFonts w:ascii="ＭＳ 明朝" w:eastAsia="ＭＳ 明朝" w:hAnsi="ＭＳ 明朝" w:cs="ＭＳ 明朝"/>
        </w:rPr>
      </w:pPr>
    </w:p>
    <w:p w14:paraId="3DFA026B" w14:textId="33DC060E" w:rsidR="00951521" w:rsidRDefault="00483E09" w:rsidP="00BE2E2F">
      <w:pPr>
        <w:rPr>
          <w:rFonts w:ascii="ＭＳ 明朝" w:eastAsia="ＭＳ 明朝" w:hAnsi="ＭＳ 明朝" w:cs="ＭＳ 明朝"/>
        </w:rPr>
      </w:pPr>
      <w:r>
        <w:rPr>
          <w:rFonts w:ascii="ＭＳ 明朝" w:eastAsia="ＭＳ 明朝" w:hAnsi="ＭＳ 明朝" w:cs="ＭＳ 明朝" w:hint="eastAsia"/>
        </w:rPr>
        <w:t xml:space="preserve">　記事のタイトルに23歳とありますが、23歳の女性で住所不定無職というのも珍しいように感じられました。発達障害は、図書館の新刊のコーナーでもちょくちょくと見かけるのですが、発達障害を理由にした減刑というのは余り見た覚えがありません。</w:t>
      </w:r>
    </w:p>
    <w:p w14:paraId="49BBD5A4" w14:textId="77777777" w:rsidR="00483E09" w:rsidRDefault="00483E09" w:rsidP="00BE2E2F">
      <w:pPr>
        <w:rPr>
          <w:rFonts w:ascii="ＭＳ 明朝" w:eastAsia="ＭＳ 明朝" w:hAnsi="ＭＳ 明朝" w:cs="ＭＳ 明朝"/>
        </w:rPr>
      </w:pPr>
    </w:p>
    <w:p w14:paraId="00EF5870" w14:textId="611263FE" w:rsidR="00483E09" w:rsidRDefault="00483E09" w:rsidP="00BE2E2F">
      <w:pPr>
        <w:rPr>
          <w:rFonts w:ascii="ＭＳ 明朝" w:eastAsia="ＭＳ 明朝" w:hAnsi="ＭＳ 明朝" w:cs="ＭＳ 明朝"/>
        </w:rPr>
      </w:pPr>
      <w:r>
        <w:rPr>
          <w:rFonts w:ascii="ＭＳ 明朝" w:eastAsia="ＭＳ 明朝" w:hAnsi="ＭＳ 明朝" w:cs="ＭＳ 明朝" w:hint="eastAsia"/>
        </w:rPr>
        <w:t xml:space="preserve">　刑事罰の量刑が全体的に重くなっているような気もしますが、弁護活動が検察の求刑を重くした可能性がないのかと気になります。</w:t>
      </w:r>
    </w:p>
    <w:p w14:paraId="329969CB" w14:textId="77777777" w:rsidR="00483E09" w:rsidRDefault="00483E09" w:rsidP="00BE2E2F">
      <w:pPr>
        <w:rPr>
          <w:rFonts w:ascii="ＭＳ 明朝" w:eastAsia="ＭＳ 明朝" w:hAnsi="ＭＳ 明朝" w:cs="ＭＳ 明朝"/>
        </w:rPr>
      </w:pPr>
    </w:p>
    <w:p w14:paraId="0A7B2C34" w14:textId="77777777" w:rsidR="00935497" w:rsidRDefault="00935497" w:rsidP="00935497">
      <w:pPr>
        <w:pStyle w:val="PB03"/>
        <w:ind w:left="960" w:right="240"/>
      </w:pPr>
      <w:r>
        <w:t>```</w:t>
      </w:r>
    </w:p>
    <w:p w14:paraId="325B77E5" w14:textId="77777777" w:rsidR="00935497" w:rsidRDefault="00935497" w:rsidP="00935497">
      <w:pPr>
        <w:pStyle w:val="PB03"/>
        <w:ind w:left="960" w:right="240"/>
      </w:pPr>
      <w:r>
        <w:t>これに対し、弁護側は「小関被告の知的能力など特性が大きく影響した」などとして、事実誤認や量刑不当で控訴していました。</w:t>
      </w:r>
    </w:p>
    <w:p w14:paraId="7A135E16" w14:textId="77777777" w:rsidR="00935497" w:rsidRDefault="00935497" w:rsidP="00935497">
      <w:pPr>
        <w:pStyle w:val="PB03"/>
        <w:ind w:left="960" w:right="240"/>
      </w:pPr>
    </w:p>
    <w:p w14:paraId="540D6049" w14:textId="77777777" w:rsidR="00935497" w:rsidRDefault="00935497" w:rsidP="00935497">
      <w:pPr>
        <w:pStyle w:val="PB03"/>
        <w:ind w:left="960" w:right="240"/>
      </w:pPr>
      <w:r>
        <w:t xml:space="preserve">　23日の判決公判で札幌高裁は、「被告の知的能力などを考慮した一審判決に不合理な点はない」などとして弁護側の要求を退け、懲役5年の一審判決を支持しました。</w:t>
      </w:r>
    </w:p>
    <w:p w14:paraId="2033B8BF" w14:textId="77777777" w:rsidR="00935497" w:rsidRDefault="00935497" w:rsidP="00935497">
      <w:pPr>
        <w:pStyle w:val="PB03"/>
        <w:ind w:left="960" w:right="240"/>
      </w:pPr>
      <w:r>
        <w:t>```</w:t>
      </w:r>
    </w:p>
    <w:p w14:paraId="7B434443" w14:textId="77777777" w:rsidR="00935497" w:rsidRDefault="00935497" w:rsidP="00935497">
      <w:pPr>
        <w:pStyle w:val="PB03"/>
        <w:ind w:left="960" w:right="240"/>
      </w:pPr>
    </w:p>
    <w:p w14:paraId="5E9EA61D" w14:textId="500A7E81" w:rsidR="00935497" w:rsidRDefault="00935497" w:rsidP="00935497">
      <w:pPr>
        <w:pStyle w:val="PB03"/>
        <w:ind w:left="960" w:right="240"/>
      </w:pPr>
      <w:r>
        <w:t xml:space="preserve">- 「重大で悪質、動機も自己中心的」乳児殺害コインロッカー遺棄控訴審　一審判決支持し懲役5年 HTB北海道ニュース </w:t>
      </w:r>
      <w:hyperlink r:id="rId66" w:history="1">
        <w:r w:rsidRPr="00A510E5">
          <w:rPr>
            <w:rStyle w:val="ab"/>
          </w:rPr>
          <w:t>https://www.htb.co.jp/news/archives_20663.html</w:t>
        </w:r>
      </w:hyperlink>
    </w:p>
    <w:p w14:paraId="3ADB051D" w14:textId="77777777" w:rsidR="00483E09" w:rsidRPr="00935497" w:rsidRDefault="00483E09" w:rsidP="00935497">
      <w:pPr>
        <w:pStyle w:val="PB03"/>
        <w:ind w:left="960" w:right="240"/>
      </w:pPr>
    </w:p>
    <w:p w14:paraId="76CA1CE0" w14:textId="77777777" w:rsidR="00951521" w:rsidRDefault="00951521" w:rsidP="00BE2E2F">
      <w:pPr>
        <w:rPr>
          <w:rFonts w:ascii="ＭＳ 明朝" w:eastAsia="ＭＳ 明朝" w:hAnsi="ＭＳ 明朝" w:cs="ＭＳ 明朝"/>
        </w:rPr>
      </w:pPr>
    </w:p>
    <w:p w14:paraId="42F2B3E5" w14:textId="0B606957" w:rsidR="00951521" w:rsidRDefault="00935497" w:rsidP="00BE2E2F">
      <w:pPr>
        <w:rPr>
          <w:rFonts w:ascii="ＭＳ 明朝" w:eastAsia="ＭＳ 明朝" w:hAnsi="ＭＳ 明朝" w:cs="ＭＳ 明朝"/>
        </w:rPr>
      </w:pPr>
      <w:r>
        <w:rPr>
          <w:rFonts w:ascii="ＭＳ 明朝" w:eastAsia="ＭＳ 明朝" w:hAnsi="ＭＳ 明朝" w:cs="ＭＳ 明朝" w:hint="eastAsia"/>
        </w:rPr>
        <w:t xml:space="preserve">　どちらも判決公判を傍聴した記者の情報を使っているものと思われますが、「発達障害」と「知的能力」の違いが気になるところで、実際に判決文の読み上げで出た言葉がどちらだったのか気になります。</w:t>
      </w:r>
    </w:p>
    <w:p w14:paraId="36FA24F6" w14:textId="77777777" w:rsidR="00935497" w:rsidRDefault="00935497" w:rsidP="00BE2E2F">
      <w:pPr>
        <w:rPr>
          <w:rFonts w:ascii="ＭＳ 明朝" w:eastAsia="ＭＳ 明朝" w:hAnsi="ＭＳ 明朝" w:cs="ＭＳ 明朝"/>
        </w:rPr>
      </w:pPr>
    </w:p>
    <w:p w14:paraId="2FC6426D" w14:textId="77777777" w:rsidR="00540A4F" w:rsidRDefault="00540A4F" w:rsidP="00540A4F">
      <w:pPr>
        <w:pStyle w:val="aa"/>
      </w:pPr>
      <w:r>
        <w:t xml:space="preserve">≪≪≪ </w:t>
      </w:r>
      <w:proofErr w:type="spellStart"/>
      <w:r>
        <w:t>Macbook</w:t>
      </w:r>
      <w:proofErr w:type="spellEnd"/>
      <w:r>
        <w:t>-Air Word 2023/05/23 17:23:52 ≪≪≪</w:t>
      </w:r>
    </w:p>
    <w:p w14:paraId="6843A8CC" w14:textId="77777777" w:rsidR="00540A4F" w:rsidRDefault="00540A4F" w:rsidP="00540A4F">
      <w:pPr>
        <w:pStyle w:val="aa"/>
      </w:pPr>
    </w:p>
    <w:p w14:paraId="531FC9CA" w14:textId="77777777" w:rsidR="001D1AE2" w:rsidRDefault="001D1AE2" w:rsidP="001D1AE2">
      <w:pPr>
        <w:pStyle w:val="aa"/>
        <w:rPr>
          <w:rFonts w:ascii="Cambria Math" w:hAnsi="Cambria Math" w:cs="Cambria Math"/>
        </w:rPr>
      </w:pPr>
      <w:r>
        <w:rPr>
          <w:rFonts w:ascii="Cambria Math" w:hAnsi="Cambria Math" w:cs="Cambria Math"/>
        </w:rPr>
        <w:t>≫≫≫</w:t>
      </w:r>
      <w:r>
        <w:t xml:space="preserve"> </w:t>
      </w:r>
      <w:proofErr w:type="spellStart"/>
      <w:r>
        <w:t>Macbook</w:t>
      </w:r>
      <w:proofErr w:type="spellEnd"/>
      <w:r>
        <w:t xml:space="preserve">-Air Word 2023/05/24 13:56:15 </w:t>
      </w:r>
      <w:r>
        <w:rPr>
          <w:rFonts w:ascii="Cambria Math" w:hAnsi="Cambria Math" w:cs="Cambria Math"/>
        </w:rPr>
        <w:t>≫≫≫</w:t>
      </w:r>
    </w:p>
    <w:p w14:paraId="114F006B" w14:textId="77777777" w:rsidR="001D1AE2" w:rsidRDefault="001D1AE2" w:rsidP="001D1AE2">
      <w:pPr>
        <w:pStyle w:val="aa"/>
        <w:rPr>
          <w:rFonts w:ascii="Cambria Math" w:hAnsi="Cambria Math" w:cs="Cambria Math"/>
        </w:rPr>
      </w:pPr>
    </w:p>
    <w:p w14:paraId="5528F54F" w14:textId="77777777" w:rsidR="001D1AE2" w:rsidRDefault="001D1AE2" w:rsidP="001D1AE2">
      <w:pPr>
        <w:pStyle w:val="PB03"/>
        <w:ind w:left="960" w:right="240"/>
      </w:pPr>
      <w:r>
        <w:t>```</w:t>
      </w:r>
    </w:p>
    <w:p w14:paraId="1F57C758" w14:textId="77777777" w:rsidR="001D1AE2" w:rsidRDefault="001D1AE2" w:rsidP="001D1AE2">
      <w:pPr>
        <w:pStyle w:val="PB03"/>
        <w:ind w:left="960" w:right="240"/>
      </w:pPr>
      <w:r>
        <w:lastRenderedPageBreak/>
        <w:t xml:space="preserve">　富山市内のホテルで知人女性に性的暴行を加えてけがをさせたとして、強制性交致傷罪に問われ、一審で無罪判決を受けた当時大学生の男（２６）の控訴審第２回公判が２３日</w:t>
      </w:r>
      <w:proofErr w:type="gramStart"/>
      <w:r>
        <w:t>...</w:t>
      </w:r>
      <w:proofErr w:type="gramEnd"/>
    </w:p>
    <w:p w14:paraId="0587472D" w14:textId="77777777" w:rsidR="001D1AE2" w:rsidRDefault="001D1AE2" w:rsidP="001D1AE2">
      <w:pPr>
        <w:pStyle w:val="PB03"/>
        <w:ind w:left="960" w:right="240"/>
      </w:pPr>
    </w:p>
    <w:p w14:paraId="31C23269" w14:textId="77777777" w:rsidR="001D1AE2" w:rsidRDefault="001D1AE2" w:rsidP="001D1AE2">
      <w:pPr>
        <w:pStyle w:val="PB03"/>
        <w:ind w:left="960" w:right="240"/>
      </w:pPr>
      <w:r>
        <w:t>残り359文字（全文：439文字）</w:t>
      </w:r>
    </w:p>
    <w:p w14:paraId="0214AE4E" w14:textId="77777777" w:rsidR="001D1AE2" w:rsidRDefault="001D1AE2" w:rsidP="001D1AE2">
      <w:pPr>
        <w:pStyle w:val="PB03"/>
        <w:ind w:left="960" w:right="240"/>
      </w:pPr>
      <w:r>
        <w:t>```</w:t>
      </w:r>
    </w:p>
    <w:p w14:paraId="6E6F96BD" w14:textId="77777777" w:rsidR="001D1AE2" w:rsidRDefault="001D1AE2" w:rsidP="001D1AE2">
      <w:pPr>
        <w:pStyle w:val="PB03"/>
        <w:ind w:left="960" w:right="240"/>
      </w:pPr>
    </w:p>
    <w:p w14:paraId="49F6B78A" w14:textId="40B2BEB4" w:rsidR="001D1AE2" w:rsidRDefault="001D1AE2" w:rsidP="001D1AE2">
      <w:pPr>
        <w:pStyle w:val="PB03"/>
        <w:ind w:left="960" w:right="240"/>
      </w:pPr>
      <w:r>
        <w:t>- 富山の強制性交 被告改めて無罪主張　名高裁金沢で結審、７月に判決｜北日本新聞</w:t>
      </w:r>
      <w:proofErr w:type="spellStart"/>
      <w:r>
        <w:t>webun</w:t>
      </w:r>
      <w:proofErr w:type="spellEnd"/>
      <w:r>
        <w:t xml:space="preserve">プラス </w:t>
      </w:r>
      <w:hyperlink r:id="rId67" w:history="1">
        <w:r w:rsidRPr="00A510E5">
          <w:rPr>
            <w:rStyle w:val="ab"/>
          </w:rPr>
          <w:t>https://webun.jp/articles/-/401085</w:t>
        </w:r>
      </w:hyperlink>
    </w:p>
    <w:p w14:paraId="0C5A6F31" w14:textId="058D1AEF" w:rsidR="00935497" w:rsidRPr="001D1AE2" w:rsidRDefault="00935497" w:rsidP="001D1AE2">
      <w:pPr>
        <w:pStyle w:val="PB03"/>
        <w:ind w:left="960" w:right="240"/>
      </w:pPr>
    </w:p>
    <w:p w14:paraId="451D678A" w14:textId="77777777" w:rsidR="00951521" w:rsidRDefault="00951521" w:rsidP="00BE2E2F">
      <w:pPr>
        <w:rPr>
          <w:rFonts w:ascii="ＭＳ 明朝" w:eastAsia="ＭＳ 明朝" w:hAnsi="ＭＳ 明朝" w:cs="ＭＳ 明朝"/>
        </w:rPr>
      </w:pPr>
    </w:p>
    <w:p w14:paraId="40F2DE7E" w14:textId="5632C248" w:rsidR="00951521" w:rsidRDefault="001D1AE2" w:rsidP="00BE2E2F">
      <w:pPr>
        <w:rPr>
          <w:rFonts w:ascii="ＭＳ 明朝" w:eastAsia="ＭＳ 明朝" w:hAnsi="ＭＳ 明朝" w:cs="ＭＳ 明朝"/>
        </w:rPr>
      </w:pPr>
      <w:r>
        <w:rPr>
          <w:rFonts w:ascii="ＭＳ 明朝" w:eastAsia="ＭＳ 明朝" w:hAnsi="ＭＳ 明朝" w:cs="ＭＳ 明朝" w:hint="eastAsia"/>
        </w:rPr>
        <w:t xml:space="preserve">　昨日の夕方にみていたような記事ですが、配信時刻が今日の5月24日00時44分となっています。</w:t>
      </w:r>
    </w:p>
    <w:p w14:paraId="5C069AAD" w14:textId="77777777" w:rsidR="001D1AE2" w:rsidRDefault="001D1AE2" w:rsidP="00BE2E2F">
      <w:pPr>
        <w:rPr>
          <w:rFonts w:ascii="ＭＳ 明朝" w:eastAsia="ＭＳ 明朝" w:hAnsi="ＭＳ 明朝" w:cs="ＭＳ 明朝"/>
        </w:rPr>
      </w:pPr>
    </w:p>
    <w:p w14:paraId="419BBCF0" w14:textId="205DF88E" w:rsidR="001D1AE2" w:rsidRDefault="001D1AE2" w:rsidP="001D1AE2">
      <w:pPr>
        <w:pStyle w:val="PB03"/>
        <w:ind w:left="960" w:right="240"/>
      </w:pPr>
      <w:r w:rsidRPr="001D1AE2">
        <w:t xml:space="preserve">- 刑事告発・非常上告＼金沢地方検察庁御中さんはTwitterを使っています： 「富山の強制性交、男性改めて無罪主張　名高裁金沢で結審、７月に判決 https：//t.co/dxrWoj1xpc 2023年5月23日 15：19 残り459文字（全文：539文字）」 / Twitter </w:t>
      </w:r>
      <w:hyperlink r:id="rId68" w:history="1">
        <w:r w:rsidRPr="00A510E5">
          <w:rPr>
            <w:rStyle w:val="ab"/>
          </w:rPr>
          <w:t>https://twitter.com/hirono_hideki/status/1660928578576416770</w:t>
        </w:r>
      </w:hyperlink>
    </w:p>
    <w:p w14:paraId="39CC4033" w14:textId="77777777" w:rsidR="001D1AE2" w:rsidRPr="001D1AE2" w:rsidRDefault="001D1AE2" w:rsidP="001D1AE2">
      <w:pPr>
        <w:pStyle w:val="PB03"/>
        <w:ind w:left="960" w:right="240"/>
      </w:pPr>
    </w:p>
    <w:p w14:paraId="008FC63F" w14:textId="1419E856" w:rsidR="00951521" w:rsidRDefault="00951521" w:rsidP="00951521"/>
    <w:p w14:paraId="63CF201E" w14:textId="4DD0D9B8" w:rsidR="001D1AE2" w:rsidRDefault="001D1AE2" w:rsidP="00951521">
      <w:pPr>
        <w:rPr>
          <w:rFonts w:ascii="ＭＳ 明朝" w:eastAsia="ＭＳ 明朝" w:hAnsi="ＭＳ 明朝" w:cs="ＭＳ 明朝"/>
        </w:rPr>
      </w:pPr>
      <w:r>
        <w:rPr>
          <w:rFonts w:ascii="ＭＳ 明朝" w:eastAsia="ＭＳ 明朝" w:hAnsi="ＭＳ 明朝" w:cs="ＭＳ 明朝" w:hint="eastAsia"/>
        </w:rPr>
        <w:t xml:space="preserve">　リンクの記事を開くと00時44分になっていました。15時19分の方は全文が539文字で、更新されたと考えられる00時44分の方は全文が439文字で、文字数が少なくなっているようです。</w:t>
      </w:r>
    </w:p>
    <w:p w14:paraId="298382F2" w14:textId="77777777" w:rsidR="001D1AE2" w:rsidRDefault="001D1AE2" w:rsidP="00951521">
      <w:pPr>
        <w:rPr>
          <w:rFonts w:ascii="ＭＳ 明朝" w:eastAsia="ＭＳ 明朝" w:hAnsi="ＭＳ 明朝" w:cs="ＭＳ 明朝"/>
        </w:rPr>
      </w:pPr>
    </w:p>
    <w:p w14:paraId="71261454" w14:textId="1156BAE3" w:rsidR="001D1AE2" w:rsidRDefault="001D1AE2" w:rsidP="00951521">
      <w:pPr>
        <w:rPr>
          <w:rFonts w:ascii="ＭＳ 明朝" w:eastAsia="ＭＳ 明朝" w:hAnsi="ＭＳ 明朝" w:cs="ＭＳ 明朝"/>
        </w:rPr>
      </w:pPr>
      <w:r w:rsidRPr="001D1AE2">
        <w:rPr>
          <w:rFonts w:ascii="ＭＳ 明朝" w:eastAsia="ＭＳ 明朝" w:hAnsi="ＭＳ 明朝" w:cs="ＭＳ 明朝"/>
        </w:rPr>
        <w:t xml:space="preserve">- 性的暴行でけが負わせた罪　１審で無罪判決の被告の２審が結審｜NHK 富山県のニュース </w:t>
      </w:r>
      <w:hyperlink r:id="rId69" w:history="1">
        <w:r w:rsidRPr="00A510E5">
          <w:rPr>
            <w:rStyle w:val="ab"/>
            <w:rFonts w:ascii="ＭＳ 明朝" w:eastAsia="ＭＳ 明朝" w:hAnsi="ＭＳ 明朝" w:cs="ＭＳ 明朝"/>
          </w:rPr>
          <w:t>https://www3.nhk.or.jp/lnews/toyama/20230523/3060013391.html</w:t>
        </w:r>
      </w:hyperlink>
    </w:p>
    <w:p w14:paraId="11B48932" w14:textId="77777777" w:rsidR="001D1AE2" w:rsidRDefault="001D1AE2" w:rsidP="00951521">
      <w:pPr>
        <w:rPr>
          <w:rFonts w:ascii="ＭＳ 明朝" w:eastAsia="ＭＳ 明朝" w:hAnsi="ＭＳ 明朝" w:cs="ＭＳ 明朝"/>
        </w:rPr>
      </w:pPr>
    </w:p>
    <w:p w14:paraId="2C0AA7E5" w14:textId="56EAAF3C" w:rsidR="001D1AE2" w:rsidRDefault="001D1AE2" w:rsidP="00951521">
      <w:pPr>
        <w:rPr>
          <w:rFonts w:ascii="ＭＳ 明朝" w:eastAsia="ＭＳ 明朝" w:hAnsi="ＭＳ 明朝" w:cs="ＭＳ 明朝"/>
        </w:rPr>
      </w:pPr>
      <w:r w:rsidRPr="001D1AE2">
        <w:rPr>
          <w:rFonts w:ascii="ＭＳ 明朝" w:eastAsia="ＭＳ 明朝" w:hAnsi="ＭＳ 明朝" w:cs="ＭＳ 明朝"/>
        </w:rPr>
        <w:t xml:space="preserve">- 知人に無理やり性交した罪…一審無罪の男性「同意あった」と改めて主張 検察側「女性は今も心身不調」（富山テレビ） - Yahoo!ニュース </w:t>
      </w:r>
      <w:hyperlink r:id="rId70" w:history="1">
        <w:r w:rsidRPr="00A510E5">
          <w:rPr>
            <w:rStyle w:val="ab"/>
            <w:rFonts w:ascii="ＭＳ 明朝" w:eastAsia="ＭＳ 明朝" w:hAnsi="ＭＳ 明朝" w:cs="ＭＳ 明朝"/>
          </w:rPr>
          <w:t>https://news.yahoo.co.jp/articles/fe6ef39dc56c8bc5c603e11f8a579bd65286ba14</w:t>
        </w:r>
      </w:hyperlink>
    </w:p>
    <w:p w14:paraId="6D473240" w14:textId="77777777" w:rsidR="001D1AE2" w:rsidRDefault="001D1AE2" w:rsidP="00951521">
      <w:pPr>
        <w:rPr>
          <w:rFonts w:ascii="ＭＳ 明朝" w:eastAsia="ＭＳ 明朝" w:hAnsi="ＭＳ 明朝" w:cs="ＭＳ 明朝"/>
        </w:rPr>
      </w:pPr>
    </w:p>
    <w:p w14:paraId="58206BBD" w14:textId="0922527A" w:rsidR="001D1AE2" w:rsidRPr="001D1AE2" w:rsidRDefault="00C4153E" w:rsidP="00951521">
      <w:pPr>
        <w:rPr>
          <w:rFonts w:ascii="ＭＳ 明朝" w:eastAsia="ＭＳ 明朝" w:hAnsi="ＭＳ 明朝" w:cs="ＭＳ 明朝"/>
        </w:rPr>
      </w:pPr>
      <w:r>
        <w:rPr>
          <w:rFonts w:ascii="ＭＳ 明朝" w:eastAsia="ＭＳ 明朝" w:hAnsi="ＭＳ 明朝" w:cs="ＭＳ 明朝" w:hint="eastAsia"/>
        </w:rPr>
        <w:t xml:space="preserve">　上記の富山テレビの記事は19時50分が配信時刻になっています。</w:t>
      </w:r>
    </w:p>
    <w:p w14:paraId="01CB55AA" w14:textId="77777777" w:rsidR="001D1AE2" w:rsidRDefault="001D1AE2" w:rsidP="00951521">
      <w:pPr>
        <w:rPr>
          <w:rFonts w:ascii="ＭＳ 明朝" w:eastAsia="ＭＳ 明朝" w:hAnsi="ＭＳ 明朝" w:cs="ＭＳ 明朝"/>
        </w:rPr>
      </w:pPr>
    </w:p>
    <w:p w14:paraId="1672E9AB" w14:textId="7CD3874C" w:rsidR="001D1AE2" w:rsidRDefault="00C4153E" w:rsidP="00951521">
      <w:pPr>
        <w:rPr>
          <w:rFonts w:ascii="ＭＳ 明朝" w:eastAsia="ＭＳ 明朝" w:hAnsi="ＭＳ 明朝" w:cs="ＭＳ 明朝"/>
        </w:rPr>
      </w:pPr>
      <w:r>
        <w:rPr>
          <w:rFonts w:ascii="ＭＳ 明朝" w:eastAsia="ＭＳ 明朝" w:hAnsi="ＭＳ 明朝" w:cs="ＭＳ 明朝" w:hint="eastAsia"/>
        </w:rPr>
        <w:t xml:space="preserve">　ニュース動画の1分28秒中、1分12秒あたりに、裁判官の方に向かって左手の机の前に座る男女2人の姿があります。バッジが見えないのでわからないですが、向かいになる席には誰も座っておらず、検察官と弁護士のどちらか一方ということになります。</w:t>
      </w:r>
    </w:p>
    <w:p w14:paraId="74B11361" w14:textId="77777777" w:rsidR="00C4153E" w:rsidRDefault="00C4153E" w:rsidP="00951521">
      <w:pPr>
        <w:rPr>
          <w:rFonts w:ascii="ＭＳ 明朝" w:eastAsia="ＭＳ 明朝" w:hAnsi="ＭＳ 明朝" w:cs="ＭＳ 明朝"/>
        </w:rPr>
      </w:pPr>
    </w:p>
    <w:p w14:paraId="106C9D6C" w14:textId="1C00A26F" w:rsidR="00C4153E" w:rsidRDefault="00C4153E" w:rsidP="00951521">
      <w:pPr>
        <w:rPr>
          <w:rFonts w:ascii="ＭＳ 明朝" w:eastAsia="ＭＳ 明朝" w:hAnsi="ＭＳ 明朝" w:cs="ＭＳ 明朝"/>
        </w:rPr>
      </w:pPr>
      <w:r>
        <w:rPr>
          <w:rFonts w:ascii="ＭＳ 明朝" w:eastAsia="ＭＳ 明朝" w:hAnsi="ＭＳ 明朝" w:cs="ＭＳ 明朝" w:hint="eastAsia"/>
        </w:rPr>
        <w:t xml:space="preserve">　同じ建物になる金沢地裁の場合は、裁判官に向かって左手の席に弁護士が座っていました。しかし、同じ左手ですが、総合的に考えて弁護士ではなく検察官の可能性が高いように思われます。</w:t>
      </w:r>
    </w:p>
    <w:p w14:paraId="379D2B9D" w14:textId="77777777" w:rsidR="000642CB" w:rsidRDefault="000642CB" w:rsidP="00951521">
      <w:pPr>
        <w:rPr>
          <w:rFonts w:ascii="ＭＳ 明朝" w:eastAsia="ＭＳ 明朝" w:hAnsi="ＭＳ 明朝" w:cs="ＭＳ 明朝"/>
        </w:rPr>
      </w:pPr>
    </w:p>
    <w:p w14:paraId="273DD55E" w14:textId="187C7894" w:rsidR="000642CB" w:rsidRDefault="000642CB" w:rsidP="00951521">
      <w:pPr>
        <w:rPr>
          <w:rFonts w:ascii="ＭＳ 明朝" w:eastAsia="ＭＳ 明朝" w:hAnsi="ＭＳ 明朝" w:cs="ＭＳ 明朝"/>
        </w:rPr>
      </w:pPr>
      <w:r>
        <w:rPr>
          <w:rFonts w:ascii="ＭＳ 明朝" w:eastAsia="ＭＳ 明朝" w:hAnsi="ＭＳ 明朝" w:cs="ＭＳ 明朝" w:hint="eastAsia"/>
        </w:rPr>
        <w:t xml:space="preserve">　よくみると裁判官の大きく長い机の後ろには全部で10ぐらいの数の椅子が並んでいるようです。裁判員裁判が開かれる法廷のようですが、高裁で裁判員裁判というのは制度上なかったように思われます。</w:t>
      </w:r>
    </w:p>
    <w:p w14:paraId="4BD8C16B" w14:textId="77777777" w:rsidR="000642CB" w:rsidRDefault="000642CB" w:rsidP="00951521">
      <w:pPr>
        <w:rPr>
          <w:rFonts w:ascii="ＭＳ 明朝" w:eastAsia="ＭＳ 明朝" w:hAnsi="ＭＳ 明朝" w:cs="ＭＳ 明朝"/>
        </w:rPr>
      </w:pPr>
    </w:p>
    <w:p w14:paraId="5032428C" w14:textId="60762465" w:rsidR="000642CB" w:rsidRDefault="000642CB" w:rsidP="00951521">
      <w:pPr>
        <w:rPr>
          <w:rFonts w:ascii="ＭＳ 明朝" w:eastAsia="ＭＳ 明朝" w:hAnsi="ＭＳ 明朝" w:cs="ＭＳ 明朝"/>
        </w:rPr>
      </w:pPr>
      <w:r>
        <w:rPr>
          <w:rFonts w:ascii="ＭＳ 明朝" w:eastAsia="ＭＳ 明朝" w:hAnsi="ＭＳ 明朝" w:cs="ＭＳ 明朝" w:hint="eastAsia"/>
        </w:rPr>
        <w:t xml:space="preserve">　次が見つけた4つ目のニュース記事ですが、配信時刻が22時30分になっています。</w:t>
      </w:r>
    </w:p>
    <w:p w14:paraId="787436A9" w14:textId="77777777" w:rsidR="001D1AE2" w:rsidRDefault="001D1AE2" w:rsidP="00951521">
      <w:pPr>
        <w:rPr>
          <w:rFonts w:ascii="ＭＳ 明朝" w:eastAsia="ＭＳ 明朝" w:hAnsi="ＭＳ 明朝" w:cs="ＭＳ 明朝"/>
        </w:rPr>
      </w:pPr>
    </w:p>
    <w:p w14:paraId="510591C3" w14:textId="15C33F74" w:rsidR="001D1AE2" w:rsidRDefault="000642CB" w:rsidP="000642CB">
      <w:pPr>
        <w:pStyle w:val="PB03"/>
        <w:ind w:left="960" w:right="240"/>
      </w:pPr>
      <w:r w:rsidRPr="000642CB">
        <w:t xml:space="preserve">- 刑事告発・非常上告＼金沢地方検察庁御中さんはTwitterを使っています： 「富山のホテルで当時25歳の女性に…強制性交等致傷罪に問われた元大学生の控訴審　被告人質問の詳細 | 富山県のニュース｜チューリップテレビ (1ページ) https：//t.co/kUQTepm5dQ 2023年5月23日(火) 22：30」 / Twitter </w:t>
      </w:r>
      <w:hyperlink r:id="rId71" w:history="1">
        <w:r w:rsidRPr="00A510E5">
          <w:rPr>
            <w:rStyle w:val="ab"/>
          </w:rPr>
          <w:t>https://twitter.com/hirono_hideki/status/1661144828279926784</w:t>
        </w:r>
      </w:hyperlink>
    </w:p>
    <w:p w14:paraId="5398278A" w14:textId="77777777" w:rsidR="000642CB" w:rsidRPr="000642CB" w:rsidRDefault="000642CB" w:rsidP="000642CB">
      <w:pPr>
        <w:pStyle w:val="PB03"/>
        <w:ind w:left="960" w:right="240"/>
      </w:pPr>
    </w:p>
    <w:p w14:paraId="1EB2BCF7" w14:textId="77777777" w:rsidR="001D1AE2" w:rsidRDefault="001D1AE2" w:rsidP="00951521">
      <w:pPr>
        <w:rPr>
          <w:rFonts w:ascii="ＭＳ 明朝" w:eastAsia="ＭＳ 明朝" w:hAnsi="ＭＳ 明朝" w:cs="ＭＳ 明朝"/>
        </w:rPr>
      </w:pPr>
    </w:p>
    <w:p w14:paraId="334CD8F3" w14:textId="266A0633" w:rsidR="001D1AE2" w:rsidRDefault="000642CB" w:rsidP="00951521">
      <w:pPr>
        <w:rPr>
          <w:rFonts w:ascii="ＭＳ 明朝" w:eastAsia="ＭＳ 明朝" w:hAnsi="ＭＳ 明朝" w:cs="ＭＳ 明朝"/>
        </w:rPr>
      </w:pPr>
      <w:r>
        <w:rPr>
          <w:rFonts w:ascii="ＭＳ 明朝" w:eastAsia="ＭＳ 明朝" w:hAnsi="ＭＳ 明朝" w:cs="ＭＳ 明朝" w:hint="eastAsia"/>
        </w:rPr>
        <w:t xml:space="preserve">　上記のツイートの時刻は今朝の7時59分となっています。朝になってから見つけた記事ですが、他の記事と比較するとかなり詳細です。</w:t>
      </w:r>
    </w:p>
    <w:p w14:paraId="74899756" w14:textId="77777777" w:rsidR="001D1AE2" w:rsidRDefault="001D1AE2" w:rsidP="00951521">
      <w:pPr>
        <w:rPr>
          <w:rFonts w:ascii="ＭＳ 明朝" w:eastAsia="ＭＳ 明朝" w:hAnsi="ＭＳ 明朝" w:cs="ＭＳ 明朝"/>
        </w:rPr>
      </w:pPr>
    </w:p>
    <w:p w14:paraId="0A047E5E" w14:textId="4A4A84EC" w:rsidR="001D1AE2" w:rsidRDefault="001502B3" w:rsidP="00951521">
      <w:pPr>
        <w:rPr>
          <w:rFonts w:ascii="ＭＳ 明朝" w:eastAsia="ＭＳ 明朝" w:hAnsi="ＭＳ 明朝" w:cs="ＭＳ 明朝"/>
        </w:rPr>
      </w:pPr>
      <w:r>
        <w:rPr>
          <w:rFonts w:ascii="ＭＳ 明朝" w:eastAsia="ＭＳ 明朝" w:hAnsi="ＭＳ 明朝" w:cs="ＭＳ 明朝" w:hint="eastAsia"/>
        </w:rPr>
        <w:t xml:space="preserve">　5ページに分かれていて、1ページの分量が多くはないですが、次の引用部分のように、これまでに余り見たことがないような、細かい尋問のやりとりが記載さえています。</w:t>
      </w:r>
    </w:p>
    <w:p w14:paraId="76C6A395" w14:textId="77777777" w:rsidR="001502B3" w:rsidRDefault="001502B3" w:rsidP="00951521">
      <w:pPr>
        <w:rPr>
          <w:rFonts w:ascii="ＭＳ 明朝" w:eastAsia="ＭＳ 明朝" w:hAnsi="ＭＳ 明朝" w:cs="ＭＳ 明朝"/>
        </w:rPr>
      </w:pPr>
    </w:p>
    <w:p w14:paraId="1F3B212A" w14:textId="77777777" w:rsidR="001502B3" w:rsidRDefault="001502B3" w:rsidP="001502B3">
      <w:pPr>
        <w:pStyle w:val="PB03"/>
        <w:ind w:left="960" w:right="240"/>
      </w:pPr>
      <w:r>
        <w:t>```</w:t>
      </w:r>
    </w:p>
    <w:p w14:paraId="3A740E8B" w14:textId="77777777" w:rsidR="001502B3" w:rsidRDefault="001502B3" w:rsidP="001502B3">
      <w:pPr>
        <w:pStyle w:val="PB03"/>
        <w:ind w:left="960" w:right="240"/>
      </w:pPr>
      <w:r>
        <w:t>検察側：「被害女性の上半身の服をどのように脱がしたか覚えていますか？」</w:t>
      </w:r>
    </w:p>
    <w:p w14:paraId="115EAC83" w14:textId="77777777" w:rsidR="001502B3" w:rsidRDefault="001502B3" w:rsidP="001502B3">
      <w:pPr>
        <w:pStyle w:val="PB03"/>
        <w:ind w:left="960" w:right="240"/>
      </w:pPr>
      <w:r>
        <w:t>被告の男性：「一審で話したほど鮮明に覚えていない。当時、弁護士から記憶を保持するカウンセリングを受けていたがいまは受けていないから当時ほど覚えていない。だから当時（一審）の話した通りじゃないのか」</w:t>
      </w:r>
    </w:p>
    <w:p w14:paraId="780CD209" w14:textId="77777777" w:rsidR="001502B3" w:rsidRDefault="001502B3" w:rsidP="001502B3">
      <w:pPr>
        <w:pStyle w:val="PB03"/>
        <w:ind w:left="960" w:right="240"/>
      </w:pPr>
      <w:r>
        <w:t>検察側：「その際被害女性は嫌がっていたか？」</w:t>
      </w:r>
    </w:p>
    <w:p w14:paraId="1EE2A92B" w14:textId="77777777" w:rsidR="001502B3" w:rsidRDefault="001502B3" w:rsidP="001502B3">
      <w:pPr>
        <w:pStyle w:val="PB03"/>
        <w:ind w:left="960" w:right="240"/>
      </w:pPr>
      <w:r>
        <w:t>被告の男性：「いいえ」</w:t>
      </w:r>
    </w:p>
    <w:p w14:paraId="7880A0DF" w14:textId="77777777" w:rsidR="001502B3" w:rsidRDefault="001502B3" w:rsidP="001502B3">
      <w:pPr>
        <w:pStyle w:val="PB03"/>
        <w:ind w:left="960" w:right="240"/>
      </w:pPr>
      <w:r>
        <w:t>検察側：「被害女性の上半身の服を脱がせたか？」</w:t>
      </w:r>
    </w:p>
    <w:p w14:paraId="79A88B70" w14:textId="77777777" w:rsidR="001502B3" w:rsidRDefault="001502B3" w:rsidP="001502B3">
      <w:pPr>
        <w:pStyle w:val="PB03"/>
        <w:ind w:left="960" w:right="240"/>
      </w:pPr>
      <w:r>
        <w:t>被告の男性：「脱がせた記憶はあります」</w:t>
      </w:r>
    </w:p>
    <w:p w14:paraId="51FA2E6A" w14:textId="77777777" w:rsidR="001502B3" w:rsidRDefault="001502B3" w:rsidP="001502B3">
      <w:pPr>
        <w:pStyle w:val="PB03"/>
        <w:ind w:left="960" w:right="240"/>
      </w:pPr>
      <w:r>
        <w:t>検察側：「どのように？」</w:t>
      </w:r>
    </w:p>
    <w:p w14:paraId="05D3738D" w14:textId="77777777" w:rsidR="001502B3" w:rsidRDefault="001502B3" w:rsidP="001502B3">
      <w:pPr>
        <w:pStyle w:val="PB03"/>
        <w:ind w:left="960" w:right="240"/>
      </w:pPr>
      <w:r>
        <w:t>被告の男性：「記憶が鮮明ではないが、女性がバンザイするような形で」</w:t>
      </w:r>
    </w:p>
    <w:p w14:paraId="1C048FF0" w14:textId="77777777" w:rsidR="001502B3" w:rsidRDefault="001502B3" w:rsidP="001502B3">
      <w:pPr>
        <w:pStyle w:val="PB03"/>
        <w:ind w:left="960" w:right="240"/>
      </w:pPr>
      <w:r>
        <w:t>検察側：「被害女性は協力的だったか？」</w:t>
      </w:r>
    </w:p>
    <w:p w14:paraId="7612A800" w14:textId="77777777" w:rsidR="001502B3" w:rsidRDefault="001502B3" w:rsidP="001502B3">
      <w:pPr>
        <w:pStyle w:val="PB03"/>
        <w:ind w:left="960" w:right="240"/>
      </w:pPr>
      <w:r>
        <w:t>被告の男性：「手をあげたりとかは能動的だったと思う」</w:t>
      </w:r>
    </w:p>
    <w:p w14:paraId="44C40295" w14:textId="77777777" w:rsidR="001502B3" w:rsidRDefault="001502B3" w:rsidP="001502B3">
      <w:pPr>
        <w:pStyle w:val="PB03"/>
        <w:ind w:left="960" w:right="240"/>
      </w:pPr>
      <w:r>
        <w:t>```</w:t>
      </w:r>
    </w:p>
    <w:p w14:paraId="2EA3EE43" w14:textId="77777777" w:rsidR="001502B3" w:rsidRDefault="001502B3" w:rsidP="001502B3">
      <w:pPr>
        <w:pStyle w:val="PB03"/>
        <w:ind w:left="960" w:right="240"/>
      </w:pPr>
    </w:p>
    <w:p w14:paraId="61F85BE7" w14:textId="03445BAF" w:rsidR="001502B3" w:rsidRDefault="001502B3" w:rsidP="001502B3">
      <w:pPr>
        <w:pStyle w:val="PB03"/>
        <w:ind w:left="960" w:right="240"/>
      </w:pPr>
      <w:r>
        <w:lastRenderedPageBreak/>
        <w:t xml:space="preserve">- 富山のホテルで当時25歳の女性に…強制性交等致傷罪に問われた元大学生の控訴審　被告人質問の詳細 | 富山県のニュース｜チューリップテレビ (3ページ) </w:t>
      </w:r>
      <w:hyperlink r:id="rId72" w:history="1">
        <w:r w:rsidRPr="00A510E5">
          <w:rPr>
            <w:rStyle w:val="ab"/>
          </w:rPr>
          <w:t>https://newsdig.tbs.co.jp/articles/tut/501348?page=3</w:t>
        </w:r>
      </w:hyperlink>
    </w:p>
    <w:p w14:paraId="381C0B6D" w14:textId="77777777" w:rsidR="001502B3" w:rsidRPr="001502B3" w:rsidRDefault="001502B3" w:rsidP="001502B3">
      <w:pPr>
        <w:pStyle w:val="PB03"/>
        <w:ind w:left="960" w:right="240"/>
      </w:pPr>
    </w:p>
    <w:p w14:paraId="1E3FDEEE" w14:textId="77777777" w:rsidR="001D1AE2" w:rsidRDefault="001D1AE2" w:rsidP="00951521">
      <w:pPr>
        <w:rPr>
          <w:rFonts w:ascii="ＭＳ 明朝" w:eastAsia="ＭＳ 明朝" w:hAnsi="ＭＳ 明朝" w:cs="ＭＳ 明朝"/>
        </w:rPr>
      </w:pPr>
    </w:p>
    <w:p w14:paraId="3328B986" w14:textId="647D3CBF" w:rsidR="001D1AE2" w:rsidRDefault="001502B3" w:rsidP="00951521">
      <w:pPr>
        <w:rPr>
          <w:rFonts w:ascii="ＭＳ 明朝" w:eastAsia="ＭＳ 明朝" w:hAnsi="ＭＳ 明朝" w:cs="ＭＳ 明朝"/>
        </w:rPr>
      </w:pPr>
      <w:r>
        <w:rPr>
          <w:rFonts w:ascii="ＭＳ 明朝" w:eastAsia="ＭＳ 明朝" w:hAnsi="ＭＳ 明朝" w:cs="ＭＳ 明朝" w:hint="eastAsia"/>
        </w:rPr>
        <w:t xml:space="preserve">　弁護士から記憶を保持するカウンセリングを受けていた、とありますが、記憶保持のカウンセリングというのは初めて見かけました。今は受けていないとあるので、一審の無罪判決の時とは弁護士が違っているのかもしれません。</w:t>
      </w:r>
    </w:p>
    <w:p w14:paraId="4431EBE9" w14:textId="77777777" w:rsidR="001502B3" w:rsidRDefault="001502B3" w:rsidP="00951521">
      <w:pPr>
        <w:rPr>
          <w:rFonts w:ascii="ＭＳ 明朝" w:eastAsia="ＭＳ 明朝" w:hAnsi="ＭＳ 明朝" w:cs="ＭＳ 明朝"/>
        </w:rPr>
      </w:pPr>
    </w:p>
    <w:p w14:paraId="5F732769" w14:textId="77777777" w:rsidR="001502B3" w:rsidRDefault="001502B3" w:rsidP="001502B3">
      <w:pPr>
        <w:pStyle w:val="PB03"/>
        <w:ind w:left="960" w:right="240"/>
      </w:pPr>
      <w:r>
        <w:t>```</w:t>
      </w:r>
    </w:p>
    <w:p w14:paraId="5FBBC660" w14:textId="77777777" w:rsidR="001502B3" w:rsidRDefault="001502B3" w:rsidP="001502B3">
      <w:pPr>
        <w:pStyle w:val="PB03"/>
        <w:ind w:left="960" w:right="240"/>
      </w:pPr>
      <w:r>
        <w:t>弁護側の被告人質問</w:t>
      </w:r>
    </w:p>
    <w:p w14:paraId="41B64BE8" w14:textId="77777777" w:rsidR="001502B3" w:rsidRDefault="001502B3" w:rsidP="001502B3">
      <w:pPr>
        <w:pStyle w:val="PB03"/>
        <w:ind w:left="960" w:right="240"/>
      </w:pPr>
      <w:r>
        <w:t>弁護側：「いま会社員ということですが仕事の内容は？」</w:t>
      </w:r>
    </w:p>
    <w:p w14:paraId="098AE6DD" w14:textId="77777777" w:rsidR="001502B3" w:rsidRDefault="001502B3" w:rsidP="001502B3">
      <w:pPr>
        <w:pStyle w:val="PB03"/>
        <w:ind w:left="960" w:right="240"/>
      </w:pPr>
      <w:r>
        <w:t>被告の男性：「主に調理場を担当、後輩の教育や新メニューの開発にも携わっています。9か月から10か月ほど勤務しています」</w:t>
      </w:r>
    </w:p>
    <w:p w14:paraId="30C76F1F" w14:textId="77777777" w:rsidR="001502B3" w:rsidRDefault="001502B3" w:rsidP="001502B3">
      <w:pPr>
        <w:pStyle w:val="PB03"/>
        <w:ind w:left="960" w:right="240"/>
      </w:pPr>
      <w:r>
        <w:t>弁護側：「事件が起きる前までは小学校の先生になりたかった？」</w:t>
      </w:r>
    </w:p>
    <w:p w14:paraId="6DFED2FF" w14:textId="77777777" w:rsidR="001502B3" w:rsidRDefault="001502B3" w:rsidP="001502B3">
      <w:pPr>
        <w:pStyle w:val="PB03"/>
        <w:ind w:left="960" w:right="240"/>
      </w:pPr>
      <w:r>
        <w:t>被告の男性：「はい、そうです。採用試験に合格していましたが、今回の事件で逮捕・拘留されてしまい、手続きの期限を逃したことで話が白紙になりました」</w:t>
      </w:r>
    </w:p>
    <w:p w14:paraId="63F17F90" w14:textId="77777777" w:rsidR="001502B3" w:rsidRDefault="001502B3" w:rsidP="001502B3">
      <w:pPr>
        <w:pStyle w:val="PB03"/>
        <w:ind w:left="960" w:right="240"/>
      </w:pPr>
      <w:r>
        <w:t>弁護側：「逮捕されたときは大学生、事件の後友人などに連絡はしましたか？」</w:t>
      </w:r>
    </w:p>
    <w:p w14:paraId="42B7AC20" w14:textId="77777777" w:rsidR="001502B3" w:rsidRDefault="001502B3" w:rsidP="001502B3">
      <w:pPr>
        <w:pStyle w:val="PB03"/>
        <w:ind w:left="960" w:right="240"/>
      </w:pPr>
      <w:r>
        <w:t>被告の男性：「当時の交際相手とお世話になっていた教授に連絡をしました。ほかは自分から連絡はしていませんが、向こう（友人）から連絡はありました。今回の事件のことを</w:t>
      </w:r>
      <w:proofErr w:type="gramStart"/>
      <w:r>
        <w:t>聞かれたり</w:t>
      </w:r>
      <w:proofErr w:type="gramEnd"/>
      <w:r>
        <w:t>、一時行方不明のように思われていたので、心配して連絡をくれました」</w:t>
      </w:r>
    </w:p>
    <w:p w14:paraId="1B532849" w14:textId="77777777" w:rsidR="001502B3" w:rsidRDefault="001502B3" w:rsidP="001502B3">
      <w:pPr>
        <w:pStyle w:val="PB03"/>
        <w:ind w:left="960" w:right="240"/>
      </w:pPr>
      <w:r>
        <w:t>弁護側：「被害女性に対していま思うことは？」</w:t>
      </w:r>
    </w:p>
    <w:p w14:paraId="603D3822" w14:textId="77777777" w:rsidR="001502B3" w:rsidRDefault="001502B3" w:rsidP="001502B3">
      <w:pPr>
        <w:pStyle w:val="PB03"/>
        <w:ind w:left="960" w:right="240"/>
      </w:pPr>
      <w:r>
        <w:t>被告の男性：「僕からは関わりたくありません」</w:t>
      </w:r>
    </w:p>
    <w:p w14:paraId="279F525C" w14:textId="77777777" w:rsidR="001502B3" w:rsidRDefault="001502B3" w:rsidP="001502B3">
      <w:pPr>
        <w:pStyle w:val="PB03"/>
        <w:ind w:left="960" w:right="240"/>
      </w:pPr>
    </w:p>
    <w:p w14:paraId="26275D61" w14:textId="77777777" w:rsidR="001502B3" w:rsidRDefault="001502B3" w:rsidP="001502B3">
      <w:pPr>
        <w:pStyle w:val="PB03"/>
        <w:ind w:left="960" w:right="240"/>
      </w:pPr>
      <w:r>
        <w:t>続いて検察側からの被告人質問です。</w:t>
      </w:r>
    </w:p>
    <w:p w14:paraId="4F36106E" w14:textId="77777777" w:rsidR="001502B3" w:rsidRDefault="001502B3" w:rsidP="001502B3">
      <w:pPr>
        <w:pStyle w:val="PB03"/>
        <w:ind w:left="960" w:right="240"/>
      </w:pPr>
      <w:r>
        <w:t>```</w:t>
      </w:r>
    </w:p>
    <w:p w14:paraId="68211CA8" w14:textId="77777777" w:rsidR="001502B3" w:rsidRDefault="001502B3" w:rsidP="001502B3">
      <w:pPr>
        <w:pStyle w:val="PB03"/>
        <w:ind w:left="960" w:right="240"/>
      </w:pPr>
    </w:p>
    <w:p w14:paraId="59554AEC" w14:textId="71B1639F" w:rsidR="001502B3" w:rsidRDefault="001502B3" w:rsidP="001502B3">
      <w:pPr>
        <w:pStyle w:val="PB03"/>
        <w:ind w:left="960" w:right="240"/>
      </w:pPr>
      <w:r>
        <w:t xml:space="preserve">- 富山のホテルで当時25歳の女性に…強制性交等致傷罪に問われた元大学生の控訴審　被告人質問の詳細 | 富山県のニュース｜チューリップテレビ (2ページ) </w:t>
      </w:r>
      <w:hyperlink r:id="rId73" w:history="1">
        <w:r w:rsidRPr="00A510E5">
          <w:rPr>
            <w:rStyle w:val="ab"/>
          </w:rPr>
          <w:t>https://newsdig.tbs.co.jp/articles/tut/501348?page=2</w:t>
        </w:r>
      </w:hyperlink>
    </w:p>
    <w:p w14:paraId="4CB2642F" w14:textId="77777777" w:rsidR="001502B3" w:rsidRPr="001502B3" w:rsidRDefault="001502B3" w:rsidP="001502B3">
      <w:pPr>
        <w:pStyle w:val="PB03"/>
        <w:ind w:left="960" w:right="240"/>
      </w:pPr>
    </w:p>
    <w:p w14:paraId="64A8C284" w14:textId="1358079C" w:rsidR="001D1AE2" w:rsidRDefault="001D1AE2" w:rsidP="001D1AE2"/>
    <w:p w14:paraId="04397565" w14:textId="36E9B6A1" w:rsidR="001502B3" w:rsidRDefault="001502B3" w:rsidP="001D1AE2">
      <w:pPr>
        <w:rPr>
          <w:rFonts w:ascii="ＭＳ 明朝" w:eastAsia="ＭＳ 明朝" w:hAnsi="ＭＳ 明朝" w:cs="ＭＳ 明朝"/>
        </w:rPr>
      </w:pPr>
      <w:r>
        <w:rPr>
          <w:rFonts w:ascii="ＭＳ 明朝" w:eastAsia="ＭＳ 明朝" w:hAnsi="ＭＳ 明朝" w:cs="ＭＳ 明朝" w:hint="eastAsia"/>
        </w:rPr>
        <w:t xml:space="preserve">　2ページ目で短いですが、弁護側の被告人質問だけをまとめているようです。「当時の交際相手」という部分が気になったのですが、交際相手がいながら性行為に及んだということかもしれません。</w:t>
      </w:r>
    </w:p>
    <w:p w14:paraId="674B82A5" w14:textId="77777777" w:rsidR="001502B3" w:rsidRDefault="001502B3" w:rsidP="001D1AE2">
      <w:pPr>
        <w:rPr>
          <w:rFonts w:ascii="ＭＳ 明朝" w:eastAsia="ＭＳ 明朝" w:hAnsi="ＭＳ 明朝" w:cs="ＭＳ 明朝"/>
        </w:rPr>
      </w:pPr>
    </w:p>
    <w:p w14:paraId="63116163" w14:textId="73FCAF1B" w:rsidR="001502B3" w:rsidRDefault="001502B3" w:rsidP="00007857">
      <w:pPr>
        <w:pStyle w:val="a4"/>
        <w:rPr>
          <w:rFonts w:ascii="ＭＳ 明朝" w:eastAsia="ＭＳ 明朝" w:hAnsi="ＭＳ 明朝" w:cs="ＭＳ 明朝"/>
        </w:rPr>
      </w:pPr>
      <w:r>
        <w:rPr>
          <w:rFonts w:ascii="ＭＳ 明朝" w:eastAsia="ＭＳ 明朝" w:hAnsi="ＭＳ 明朝" w:cs="ＭＳ 明朝" w:hint="eastAsia"/>
        </w:rPr>
        <w:t xml:space="preserve">　一審の無罪判決の</w:t>
      </w:r>
      <w:r w:rsidR="00007857">
        <w:rPr>
          <w:rFonts w:ascii="ＭＳ 明朝" w:eastAsia="ＭＳ 明朝" w:hAnsi="ＭＳ 明朝" w:cs="ＭＳ 明朝" w:hint="eastAsia"/>
        </w:rPr>
        <w:t>方</w:t>
      </w:r>
      <w:proofErr w:type="gramStart"/>
      <w:r w:rsidR="00007857">
        <w:rPr>
          <w:rFonts w:ascii="ＭＳ 明朝" w:eastAsia="ＭＳ 明朝" w:hAnsi="ＭＳ 明朝" w:cs="ＭＳ 明朝" w:hint="eastAsia"/>
        </w:rPr>
        <w:t>が</w:t>
      </w:r>
      <w:proofErr w:type="gramEnd"/>
      <w:r w:rsidR="00007857">
        <w:rPr>
          <w:rFonts w:ascii="ＭＳ 明朝" w:eastAsia="ＭＳ 明朝" w:hAnsi="ＭＳ 明朝" w:cs="ＭＳ 明朝" w:hint="eastAsia"/>
        </w:rPr>
        <w:t>情報量</w:t>
      </w:r>
      <w:proofErr w:type="gramStart"/>
      <w:r w:rsidR="00007857">
        <w:rPr>
          <w:rFonts w:ascii="ＭＳ 明朝" w:eastAsia="ＭＳ 明朝" w:hAnsi="ＭＳ 明朝" w:cs="ＭＳ 明朝" w:hint="eastAsia"/>
        </w:rPr>
        <w:t>が</w:t>
      </w:r>
      <w:proofErr w:type="gramEnd"/>
      <w:r w:rsidR="00007857">
        <w:rPr>
          <w:rFonts w:ascii="ＭＳ 明朝" w:eastAsia="ＭＳ 明朝" w:hAnsi="ＭＳ 明朝" w:cs="ＭＳ 明朝" w:hint="eastAsia"/>
        </w:rPr>
        <w:t>多かったですが、男女4，5人でホテルに宿泊したのか、部屋が別々だったような話があったように思います。今回のチューリップテレビ</w:t>
      </w:r>
      <w:r w:rsidR="00007857">
        <w:rPr>
          <w:rFonts w:ascii="ＭＳ 明朝" w:eastAsia="ＭＳ 明朝" w:hAnsi="ＭＳ 明朝" w:cs="ＭＳ 明朝" w:hint="eastAsia"/>
        </w:rPr>
        <w:lastRenderedPageBreak/>
        <w:t>の記事でも、3ページ目に「</w:t>
      </w:r>
      <w:r w:rsidR="00007857" w:rsidRPr="00007857">
        <w:rPr>
          <w:rFonts w:ascii="ＭＳ 明朝" w:eastAsia="ＭＳ 明朝" w:hAnsi="ＭＳ 明朝" w:cs="ＭＳ 明朝" w:hint="eastAsia"/>
        </w:rPr>
        <w:t>検察側：「『隣の部屋に泊まっていた知人に声が聞こえるかもわからないのにどうして』と解釈したことは？」</w:t>
      </w:r>
      <w:r w:rsidR="00007857">
        <w:rPr>
          <w:rFonts w:ascii="ＭＳ 明朝" w:eastAsia="ＭＳ 明朝" w:hAnsi="ＭＳ 明朝" w:cs="ＭＳ 明朝" w:hint="eastAsia"/>
        </w:rPr>
        <w:t>とあります。</w:t>
      </w:r>
    </w:p>
    <w:p w14:paraId="27AD671E" w14:textId="77777777" w:rsidR="00007857" w:rsidRDefault="00007857" w:rsidP="00007857">
      <w:pPr>
        <w:pStyle w:val="a4"/>
        <w:rPr>
          <w:rFonts w:ascii="ＭＳ 明朝" w:eastAsia="ＭＳ 明朝" w:hAnsi="ＭＳ 明朝" w:cs="ＭＳ 明朝"/>
        </w:rPr>
      </w:pPr>
    </w:p>
    <w:p w14:paraId="54DCAD50" w14:textId="748E7662" w:rsidR="00007857" w:rsidRDefault="00007857" w:rsidP="00007857">
      <w:pPr>
        <w:pStyle w:val="a4"/>
        <w:rPr>
          <w:rFonts w:ascii="ＭＳ 明朝" w:eastAsia="ＭＳ 明朝" w:hAnsi="ＭＳ 明朝" w:cs="ＭＳ 明朝"/>
        </w:rPr>
      </w:pPr>
      <w:r>
        <w:rPr>
          <w:rFonts w:ascii="ＭＳ 明朝" w:eastAsia="ＭＳ 明朝" w:hAnsi="ＭＳ 明朝" w:cs="ＭＳ 明朝" w:hint="eastAsia"/>
        </w:rPr>
        <w:t xml:space="preserve">　1つ前の検察側の質問が、「</w:t>
      </w:r>
      <w:r w:rsidRPr="00007857">
        <w:rPr>
          <w:rFonts w:ascii="ＭＳ 明朝" w:eastAsia="ＭＳ 明朝" w:hAnsi="ＭＳ 明朝" w:cs="ＭＳ 明朝" w:hint="eastAsia"/>
        </w:rPr>
        <w:t>検察側：「『避妊具をつけないのはどうして』と思わなかった？」</w:t>
      </w:r>
      <w:r>
        <w:rPr>
          <w:rFonts w:ascii="ＭＳ 明朝" w:eastAsia="ＭＳ 明朝" w:hAnsi="ＭＳ 明朝" w:cs="ＭＳ 明朝" w:hint="eastAsia"/>
        </w:rPr>
        <w:t>となっていますが、これも気になりました。性交には至っていないはずで、女性の陰部に指を入れたような話は、どこかの記事で見たように思います。</w:t>
      </w:r>
    </w:p>
    <w:p w14:paraId="4C4F3C72" w14:textId="77777777" w:rsidR="00007857" w:rsidRDefault="00007857" w:rsidP="00007857">
      <w:pPr>
        <w:pStyle w:val="a4"/>
        <w:rPr>
          <w:rFonts w:ascii="ＭＳ 明朝" w:eastAsia="ＭＳ 明朝" w:hAnsi="ＭＳ 明朝" w:cs="ＭＳ 明朝"/>
        </w:rPr>
      </w:pPr>
    </w:p>
    <w:p w14:paraId="14BE951B" w14:textId="6EDE3E3C" w:rsidR="00007857" w:rsidRDefault="00007857" w:rsidP="00007857">
      <w:pPr>
        <w:pStyle w:val="a4"/>
        <w:rPr>
          <w:rFonts w:ascii="ＭＳ 明朝" w:eastAsia="ＭＳ 明朝" w:hAnsi="ＭＳ 明朝" w:cs="ＭＳ 明朝"/>
        </w:rPr>
      </w:pPr>
      <w:r>
        <w:rPr>
          <w:rFonts w:ascii="ＭＳ 明朝" w:eastAsia="ＭＳ 明朝" w:hAnsi="ＭＳ 明朝" w:cs="ＭＳ 明朝" w:hint="eastAsia"/>
        </w:rPr>
        <w:t xml:space="preserve">　有形力の行使のような暴行があったという事実は問題にされておらず、致傷になっているので、指を陰部に入れたときの怪我の可能性がありますが、そこで性行為をやめたとも考えられます。</w:t>
      </w:r>
    </w:p>
    <w:p w14:paraId="19E61DDE" w14:textId="77777777" w:rsidR="003143A7" w:rsidRDefault="003143A7" w:rsidP="00007857">
      <w:pPr>
        <w:pStyle w:val="a4"/>
        <w:rPr>
          <w:rFonts w:ascii="ＭＳ 明朝" w:eastAsia="ＭＳ 明朝" w:hAnsi="ＭＳ 明朝" w:cs="ＭＳ 明朝"/>
        </w:rPr>
      </w:pPr>
    </w:p>
    <w:p w14:paraId="29571E0D" w14:textId="00D65690" w:rsidR="003143A7" w:rsidRPr="00007857" w:rsidRDefault="003143A7" w:rsidP="00007857">
      <w:pPr>
        <w:pStyle w:val="a4"/>
      </w:pPr>
      <w:r>
        <w:rPr>
          <w:rFonts w:ascii="ＭＳ 明朝" w:eastAsia="ＭＳ 明朝" w:hAnsi="ＭＳ 明朝" w:cs="ＭＳ 明朝" w:hint="eastAsia"/>
        </w:rPr>
        <w:t xml:space="preserve">　「弁護側の被告人質問」、「検察側の被告人質問」、「裁判官、裁判長の被告人質問」となっていますが、これが全てとは考えにくい気がします。これだけ細かい質問が記事になっているのも珍しく、偶然とは思いにくいところもあり、参考にしながら記録化しています。</w:t>
      </w:r>
    </w:p>
    <w:p w14:paraId="456B8644" w14:textId="77777777" w:rsidR="00007857" w:rsidRDefault="00007857" w:rsidP="00007857">
      <w:pPr>
        <w:pStyle w:val="a4"/>
        <w:rPr>
          <w:rFonts w:ascii="ＭＳ 明朝" w:eastAsia="ＭＳ 明朝" w:hAnsi="ＭＳ 明朝" w:cs="ＭＳ 明朝"/>
        </w:rPr>
      </w:pPr>
    </w:p>
    <w:p w14:paraId="3DFFBF85" w14:textId="22151746" w:rsidR="00007857" w:rsidRDefault="003143A7" w:rsidP="003143A7">
      <w:pPr>
        <w:pStyle w:val="PB03"/>
        <w:ind w:left="960" w:right="240"/>
      </w:pPr>
      <w:r w:rsidRPr="003143A7">
        <w:t xml:space="preserve">- チューリップテレビ・ニュースさんはTwitterを使っています： 「富山のホテルで当時25歳の女性に…強制性交等致傷罪に問われた元大学生の控訴審　被告人質問の詳細 #富山県のニュース https：//t.co/vrQH400Fw3」 / Twitter </w:t>
      </w:r>
      <w:hyperlink r:id="rId74" w:history="1">
        <w:r w:rsidRPr="00A510E5">
          <w:rPr>
            <w:rStyle w:val="ab"/>
          </w:rPr>
          <w:t>https://twitter.com/tulip_tv_news/status/1661005486399922176</w:t>
        </w:r>
      </w:hyperlink>
    </w:p>
    <w:p w14:paraId="57666287" w14:textId="77777777" w:rsidR="003143A7" w:rsidRPr="003143A7" w:rsidRDefault="003143A7" w:rsidP="003143A7">
      <w:pPr>
        <w:pStyle w:val="PB03"/>
        <w:ind w:left="960" w:right="240"/>
      </w:pPr>
    </w:p>
    <w:p w14:paraId="4FC6AE5F" w14:textId="77777777" w:rsidR="00007857" w:rsidRDefault="00007857" w:rsidP="00007857">
      <w:pPr>
        <w:pStyle w:val="a4"/>
        <w:rPr>
          <w:rFonts w:ascii="ＭＳ 明朝" w:eastAsia="ＭＳ 明朝" w:hAnsi="ＭＳ 明朝" w:cs="ＭＳ 明朝"/>
        </w:rPr>
      </w:pPr>
    </w:p>
    <w:p w14:paraId="1BF4D284" w14:textId="262AAFB4" w:rsidR="00007857" w:rsidRDefault="003143A7" w:rsidP="00007857">
      <w:pPr>
        <w:pStyle w:val="a4"/>
        <w:rPr>
          <w:rFonts w:ascii="ＭＳ 明朝" w:eastAsia="ＭＳ 明朝" w:hAnsi="ＭＳ 明朝" w:cs="ＭＳ 明朝"/>
        </w:rPr>
      </w:pPr>
      <w:r>
        <w:rPr>
          <w:rFonts w:ascii="ＭＳ 明朝" w:eastAsia="ＭＳ 明朝" w:hAnsi="ＭＳ 明朝" w:cs="ＭＳ 明朝" w:hint="eastAsia"/>
        </w:rPr>
        <w:t xml:space="preserve">　上記のチューリップテレビ・ニュースのツイートですが、昨日23日の午後10時45分で、リツイートが4件、いい</w:t>
      </w:r>
      <w:proofErr w:type="gramStart"/>
      <w:r>
        <w:rPr>
          <w:rFonts w:ascii="ＭＳ 明朝" w:eastAsia="ＭＳ 明朝" w:hAnsi="ＭＳ 明朝" w:cs="ＭＳ 明朝" w:hint="eastAsia"/>
        </w:rPr>
        <w:t>ねが</w:t>
      </w:r>
      <w:proofErr w:type="gramEnd"/>
      <w:r>
        <w:rPr>
          <w:rFonts w:ascii="ＭＳ 明朝" w:eastAsia="ＭＳ 明朝" w:hAnsi="ＭＳ 明朝" w:cs="ＭＳ 明朝" w:hint="eastAsia"/>
        </w:rPr>
        <w:t>6件、1795件の表示となっています。</w:t>
      </w:r>
    </w:p>
    <w:p w14:paraId="48F07FCB" w14:textId="77777777" w:rsidR="00F2453B" w:rsidRDefault="00F2453B" w:rsidP="00007857">
      <w:pPr>
        <w:pStyle w:val="a4"/>
        <w:rPr>
          <w:rFonts w:ascii="ＭＳ 明朝" w:eastAsia="ＭＳ 明朝" w:hAnsi="ＭＳ 明朝" w:cs="ＭＳ 明朝"/>
        </w:rPr>
      </w:pPr>
    </w:p>
    <w:p w14:paraId="7C92D2ED" w14:textId="72099D52" w:rsidR="00F2453B" w:rsidRDefault="00F2453B" w:rsidP="00007857">
      <w:pPr>
        <w:pStyle w:val="a4"/>
        <w:rPr>
          <w:rFonts w:ascii="ＭＳ 明朝" w:eastAsia="ＭＳ 明朝" w:hAnsi="ＭＳ 明朝" w:cs="ＭＳ 明朝"/>
        </w:rPr>
      </w:pPr>
      <w:r>
        <w:rPr>
          <w:rFonts w:ascii="ＭＳ 明朝" w:eastAsia="ＭＳ 明朝" w:hAnsi="ＭＳ 明朝" w:cs="ＭＳ 明朝" w:hint="eastAsia"/>
        </w:rPr>
        <w:t xml:space="preserve">　昨夜はテレビをつけたまま寝てしまい、夜中に一度起きたときも、テレビをつけたまままた寝てしまって、今朝の6時41分にテレビを消す直前に撮影した写真を確認しました。夜中にも日テレ系の24時間ニュースなどと聞こえていたのですが、6時台にもテレビのニュース</w:t>
      </w:r>
      <w:proofErr w:type="gramStart"/>
      <w:r>
        <w:rPr>
          <w:rFonts w:ascii="ＭＳ 明朝" w:eastAsia="ＭＳ 明朝" w:hAnsi="ＭＳ 明朝" w:cs="ＭＳ 明朝" w:hint="eastAsia"/>
        </w:rPr>
        <w:t>を</w:t>
      </w:r>
      <w:proofErr w:type="gramEnd"/>
      <w:r>
        <w:rPr>
          <w:rFonts w:ascii="ＭＳ 明朝" w:eastAsia="ＭＳ 明朝" w:hAnsi="ＭＳ 明朝" w:cs="ＭＳ 明朝" w:hint="eastAsia"/>
        </w:rPr>
        <w:t>目</w:t>
      </w:r>
      <w:proofErr w:type="gramStart"/>
      <w:r>
        <w:rPr>
          <w:rFonts w:ascii="ＭＳ 明朝" w:eastAsia="ＭＳ 明朝" w:hAnsi="ＭＳ 明朝" w:cs="ＭＳ 明朝" w:hint="eastAsia"/>
        </w:rPr>
        <w:t>を</w:t>
      </w:r>
      <w:proofErr w:type="gramEnd"/>
      <w:r>
        <w:rPr>
          <w:rFonts w:ascii="ＭＳ 明朝" w:eastAsia="ＭＳ 明朝" w:hAnsi="ＭＳ 明朝" w:cs="ＭＳ 明朝" w:hint="eastAsia"/>
        </w:rPr>
        <w:t>つむったまま聞いていました。</w:t>
      </w:r>
    </w:p>
    <w:p w14:paraId="7A43254B" w14:textId="77777777" w:rsidR="00F2453B" w:rsidRDefault="00F2453B" w:rsidP="00007857">
      <w:pPr>
        <w:pStyle w:val="a4"/>
        <w:rPr>
          <w:rFonts w:ascii="ＭＳ 明朝" w:eastAsia="ＭＳ 明朝" w:hAnsi="ＭＳ 明朝" w:cs="ＭＳ 明朝"/>
        </w:rPr>
      </w:pPr>
    </w:p>
    <w:p w14:paraId="35A1DEF1" w14:textId="624B03EE" w:rsidR="00F2453B" w:rsidRDefault="00F2453B" w:rsidP="00007857">
      <w:pPr>
        <w:pStyle w:val="a4"/>
        <w:rPr>
          <w:rFonts w:ascii="ＭＳ 明朝" w:eastAsia="ＭＳ 明朝" w:hAnsi="ＭＳ 明朝" w:cs="ＭＳ 明朝"/>
        </w:rPr>
      </w:pPr>
      <w:r>
        <w:rPr>
          <w:rFonts w:ascii="ＭＳ 明朝" w:eastAsia="ＭＳ 明朝" w:hAnsi="ＭＳ 明朝" w:cs="ＭＳ 明朝" w:hint="eastAsia"/>
        </w:rPr>
        <w:t xml:space="preserve">　夜寝る前に観ていたテレビニュースの内容が不思議なほど記憶にないのですが、朝までに刑事裁判のニュースというのは1つも聞かなかったように思います。</w:t>
      </w:r>
    </w:p>
    <w:p w14:paraId="7C835296" w14:textId="77777777" w:rsidR="00F2453B" w:rsidRDefault="00F2453B" w:rsidP="00007857">
      <w:pPr>
        <w:pStyle w:val="a4"/>
        <w:rPr>
          <w:rFonts w:ascii="ＭＳ 明朝" w:eastAsia="ＭＳ 明朝" w:hAnsi="ＭＳ 明朝" w:cs="ＭＳ 明朝"/>
        </w:rPr>
      </w:pPr>
    </w:p>
    <w:p w14:paraId="775027E0" w14:textId="77777777" w:rsidR="009561A0" w:rsidRDefault="009561A0" w:rsidP="009561A0">
      <w:pPr>
        <w:pStyle w:val="PB03"/>
        <w:ind w:left="960" w:right="240"/>
      </w:pPr>
      <w:r>
        <w:t>```</w:t>
      </w:r>
    </w:p>
    <w:p w14:paraId="5916AE7D" w14:textId="77777777" w:rsidR="009561A0" w:rsidRDefault="009561A0" w:rsidP="009561A0">
      <w:pPr>
        <w:pStyle w:val="PB03"/>
        <w:ind w:left="960" w:right="240"/>
      </w:pPr>
      <w:r>
        <w:t>ホテルで女性の衣類を脱がし、下半身を触るなどした結果、出血を伴うケガを負わせたものの、性交には至らなかったとして、強制性交等致傷ではなく、強制わいせつ致傷の容疑で捜査が進められている事案です。それでも、これが事実であれば、無期または3年以上20年以下の懲役と極めて重い犯罪にほかなりません。</w:t>
      </w:r>
    </w:p>
    <w:p w14:paraId="5630E3D3" w14:textId="77777777" w:rsidR="009561A0" w:rsidRDefault="009561A0" w:rsidP="009561A0">
      <w:pPr>
        <w:pStyle w:val="PB03"/>
        <w:ind w:left="960" w:right="240"/>
      </w:pPr>
    </w:p>
    <w:p w14:paraId="2CA0FD81" w14:textId="77777777" w:rsidR="009561A0" w:rsidRDefault="009561A0" w:rsidP="009561A0">
      <w:pPr>
        <w:pStyle w:val="PB03"/>
        <w:ind w:left="960" w:right="240"/>
      </w:pPr>
      <w:r>
        <w:t>これに対し、山川穂高選手は、妻以外の女性とホテルに行ったことや女性が負傷したこと、その被害届に基づいて警察の取調べを受けたことについては認めているものの、絶対に無理矢理ではなかったと述べ、容疑を否認しています。</w:t>
      </w:r>
    </w:p>
    <w:p w14:paraId="372A0E43" w14:textId="77777777" w:rsidR="009561A0" w:rsidRDefault="009561A0" w:rsidP="009561A0">
      <w:pPr>
        <w:pStyle w:val="PB03"/>
        <w:ind w:left="960" w:right="240"/>
      </w:pPr>
      <w:r>
        <w:t>```</w:t>
      </w:r>
    </w:p>
    <w:p w14:paraId="6371F65B" w14:textId="77777777" w:rsidR="009561A0" w:rsidRDefault="009561A0" w:rsidP="009561A0">
      <w:pPr>
        <w:pStyle w:val="PB03"/>
        <w:ind w:left="960" w:right="240"/>
      </w:pPr>
    </w:p>
    <w:p w14:paraId="2604EEFB" w14:textId="1C048FC9" w:rsidR="009561A0" w:rsidRDefault="009561A0" w:rsidP="009561A0">
      <w:pPr>
        <w:pStyle w:val="PB03"/>
        <w:ind w:left="960" w:right="240"/>
      </w:pPr>
      <w:r>
        <w:t xml:space="preserve">- Yahoo!ニュース 個人オーサー前田恒彦さんのコメント - Yahoo!ニュース </w:t>
      </w:r>
      <w:hyperlink r:id="rId75" w:history="1">
        <w:r w:rsidRPr="00A510E5">
          <w:rPr>
            <w:rStyle w:val="ab"/>
          </w:rPr>
          <w:t>https://news.yahoo.co.jp/profile/commentator/maedatsunehiko/comments/16837970942608.0993.00040</w:t>
        </w:r>
      </w:hyperlink>
    </w:p>
    <w:p w14:paraId="1FD7B1E5" w14:textId="77777777" w:rsidR="00F2453B" w:rsidRPr="009561A0" w:rsidRDefault="00F2453B" w:rsidP="00F2453B">
      <w:pPr>
        <w:pStyle w:val="PB03"/>
        <w:ind w:left="960" w:right="240"/>
      </w:pPr>
    </w:p>
    <w:p w14:paraId="2CC74C96" w14:textId="77777777" w:rsidR="00007857" w:rsidRDefault="00007857" w:rsidP="00007857">
      <w:pPr>
        <w:pStyle w:val="a4"/>
        <w:rPr>
          <w:rFonts w:ascii="ＭＳ 明朝" w:eastAsia="ＭＳ 明朝" w:hAnsi="ＭＳ 明朝" w:cs="ＭＳ 明朝"/>
        </w:rPr>
      </w:pPr>
    </w:p>
    <w:p w14:paraId="31A24538" w14:textId="504AC783" w:rsidR="00007857" w:rsidRDefault="009561A0" w:rsidP="00007857">
      <w:pPr>
        <w:pStyle w:val="a4"/>
        <w:rPr>
          <w:rFonts w:ascii="ＭＳ 明朝" w:eastAsia="ＭＳ 明朝" w:hAnsi="ＭＳ 明朝" w:cs="ＭＳ 明朝"/>
        </w:rPr>
      </w:pPr>
      <w:r>
        <w:rPr>
          <w:rFonts w:ascii="ＭＳ 明朝" w:eastAsia="ＭＳ 明朝" w:hAnsi="ＭＳ 明朝" w:cs="ＭＳ 明朝" w:hint="eastAsia"/>
        </w:rPr>
        <w:t xml:space="preserve">　このあとご説明するTwitter検索から見つけた記事です。1つ目の事件は富山の事件と内容が似ていますが、捜査が進められているのではなく、無罪判決が出た後の控訴審になっています。</w:t>
      </w:r>
    </w:p>
    <w:p w14:paraId="019F1232" w14:textId="77777777" w:rsidR="009561A0" w:rsidRDefault="009561A0" w:rsidP="00007857">
      <w:pPr>
        <w:pStyle w:val="a4"/>
        <w:rPr>
          <w:rFonts w:ascii="ＭＳ 明朝" w:eastAsia="ＭＳ 明朝" w:hAnsi="ＭＳ 明朝" w:cs="ＭＳ 明朝"/>
        </w:rPr>
      </w:pPr>
    </w:p>
    <w:p w14:paraId="15C7EA8E" w14:textId="345E7039" w:rsidR="009561A0" w:rsidRDefault="009561A0" w:rsidP="00007857">
      <w:pPr>
        <w:pStyle w:val="a4"/>
        <w:rPr>
          <w:rFonts w:ascii="ＭＳ 明朝" w:eastAsia="ＭＳ 明朝" w:hAnsi="ＭＳ 明朝" w:cs="ＭＳ 明朝"/>
        </w:rPr>
      </w:pPr>
      <w:r>
        <w:rPr>
          <w:rFonts w:ascii="ＭＳ 明朝" w:eastAsia="ＭＳ 明朝" w:hAnsi="ＭＳ 明朝" w:cs="ＭＳ 明朝" w:hint="eastAsia"/>
        </w:rPr>
        <w:t xml:space="preserve">　下半身を触るなどした結果、出血を伴うケガ、とありますが、富山の事件は、性交には至っていないものの強制性交致傷となっています。千葉の弁護士の場合、2件の事件がいずれも性交には至っていないものの、暴行を加え、自分の陰茎を女性の口にねじ込んだような話がありました。</w:t>
      </w:r>
    </w:p>
    <w:p w14:paraId="0479ED46" w14:textId="77777777" w:rsidR="009561A0" w:rsidRDefault="009561A0" w:rsidP="00007857">
      <w:pPr>
        <w:pStyle w:val="a4"/>
        <w:rPr>
          <w:rFonts w:ascii="ＭＳ 明朝" w:eastAsia="ＭＳ 明朝" w:hAnsi="ＭＳ 明朝" w:cs="ＭＳ 明朝"/>
        </w:rPr>
      </w:pPr>
    </w:p>
    <w:p w14:paraId="3ED6265D" w14:textId="12858718" w:rsidR="009561A0" w:rsidRDefault="009561A0" w:rsidP="00007857">
      <w:pPr>
        <w:pStyle w:val="a4"/>
        <w:rPr>
          <w:rFonts w:ascii="ＭＳ 明朝" w:eastAsia="ＭＳ 明朝" w:hAnsi="ＭＳ 明朝" w:cs="ＭＳ 明朝"/>
        </w:rPr>
      </w:pPr>
      <w:r>
        <w:rPr>
          <w:rFonts w:ascii="ＭＳ 明朝" w:eastAsia="ＭＳ 明朝" w:hAnsi="ＭＳ 明朝" w:cs="ＭＳ 明朝" w:hint="eastAsia"/>
        </w:rPr>
        <w:t xml:space="preserve">　この強制性交等致死傷は、弁護士の金儲けのために作られた法律と思えてならないのですが、無罪判決の時のキャンペーンの大きさとは、ずいぶん違いがあるので、弁護士としては静観するのが吉という判断があるのかとも思えてきます。</w:t>
      </w:r>
    </w:p>
    <w:p w14:paraId="34D25EF0" w14:textId="77777777" w:rsidR="009561A0" w:rsidRDefault="009561A0" w:rsidP="00007857">
      <w:pPr>
        <w:pStyle w:val="a4"/>
        <w:rPr>
          <w:rFonts w:ascii="ＭＳ 明朝" w:eastAsia="ＭＳ 明朝" w:hAnsi="ＭＳ 明朝" w:cs="ＭＳ 明朝"/>
        </w:rPr>
      </w:pPr>
    </w:p>
    <w:p w14:paraId="25FCD23C" w14:textId="5BD4D0A1" w:rsidR="009561A0" w:rsidRDefault="009561A0" w:rsidP="00007857">
      <w:pPr>
        <w:pStyle w:val="a4"/>
        <w:rPr>
          <w:rFonts w:ascii="ＭＳ 明朝" w:eastAsia="ＭＳ 明朝" w:hAnsi="ＭＳ 明朝" w:cs="ＭＳ 明朝"/>
        </w:rPr>
      </w:pPr>
      <w:r w:rsidRPr="009561A0">
        <w:rPr>
          <w:rFonts w:ascii="ＭＳ 明朝" w:eastAsia="ＭＳ 明朝" w:hAnsi="ＭＳ 明朝" w:cs="ＭＳ 明朝"/>
        </w:rPr>
        <w:t xml:space="preserve">- 強制性交等致傷 - Twitter検索 / Twitter </w:t>
      </w:r>
      <w:hyperlink r:id="rId76" w:history="1">
        <w:r w:rsidRPr="00A510E5">
          <w:rPr>
            <w:rStyle w:val="ab"/>
            <w:rFonts w:ascii="ＭＳ 明朝" w:eastAsia="ＭＳ 明朝" w:hAnsi="ＭＳ 明朝" w:cs="ＭＳ 明朝"/>
          </w:rPr>
          <w:t>https://twitter.com/search?q=%E5%BC%B7%E5%88%B6%E6%80%A7%E4%BA%A4%E7%AD%89%E8%87%B4%E5%82%B7&amp;src=typed_query&amp;f=live</w:t>
        </w:r>
      </w:hyperlink>
    </w:p>
    <w:p w14:paraId="6D53A72C" w14:textId="77777777" w:rsidR="009561A0" w:rsidRDefault="009561A0" w:rsidP="00007857">
      <w:pPr>
        <w:pStyle w:val="a4"/>
        <w:rPr>
          <w:rFonts w:ascii="ＭＳ 明朝" w:eastAsia="ＭＳ 明朝" w:hAnsi="ＭＳ 明朝" w:cs="ＭＳ 明朝"/>
        </w:rPr>
      </w:pPr>
    </w:p>
    <w:p w14:paraId="24DCF1FE" w14:textId="7AA8CDD9" w:rsidR="009561A0" w:rsidRPr="009561A0" w:rsidRDefault="009561A0" w:rsidP="00007857">
      <w:pPr>
        <w:pStyle w:val="a4"/>
        <w:rPr>
          <w:rFonts w:ascii="ＭＳ 明朝" w:eastAsia="ＭＳ 明朝" w:hAnsi="ＭＳ 明朝" w:cs="ＭＳ 明朝"/>
        </w:rPr>
      </w:pPr>
      <w:r>
        <w:rPr>
          <w:rFonts w:ascii="ＭＳ 明朝" w:eastAsia="ＭＳ 明朝" w:hAnsi="ＭＳ 明朝" w:cs="ＭＳ 明朝" w:hint="eastAsia"/>
        </w:rPr>
        <w:lastRenderedPageBreak/>
        <w:t xml:space="preserve">　4月から3月のツイートが出てきましたが、弁護士と確認出来たツイートは1つだけでした。</w:t>
      </w:r>
    </w:p>
    <w:p w14:paraId="59F98881" w14:textId="77777777" w:rsidR="00007857" w:rsidRDefault="00007857" w:rsidP="00007857">
      <w:pPr>
        <w:pStyle w:val="a4"/>
        <w:rPr>
          <w:rFonts w:ascii="ＭＳ 明朝" w:eastAsia="ＭＳ 明朝" w:hAnsi="ＭＳ 明朝" w:cs="ＭＳ 明朝"/>
        </w:rPr>
      </w:pPr>
    </w:p>
    <w:p w14:paraId="7F35CD79" w14:textId="77777777" w:rsidR="008F53DB" w:rsidRDefault="008F53DB" w:rsidP="008F53DB">
      <w:pPr>
        <w:pStyle w:val="PB03"/>
        <w:ind w:left="960" w:right="240"/>
      </w:pPr>
      <w:r>
        <w:t>```</w:t>
      </w:r>
    </w:p>
    <w:p w14:paraId="4E188DAC" w14:textId="77777777" w:rsidR="008F53DB" w:rsidRDefault="008F53DB" w:rsidP="008F53DB">
      <w:pPr>
        <w:pStyle w:val="PB03"/>
        <w:ind w:left="960" w:right="240"/>
      </w:pPr>
      <w:r>
        <w:t>5/23(火) 11：30配信</w:t>
      </w:r>
    </w:p>
    <w:p w14:paraId="1EFFDCEC" w14:textId="77777777" w:rsidR="008F53DB" w:rsidRDefault="008F53DB" w:rsidP="008F53DB">
      <w:pPr>
        <w:pStyle w:val="PB03"/>
        <w:ind w:left="960" w:right="240"/>
      </w:pPr>
    </w:p>
    <w:p w14:paraId="58CB109E" w14:textId="77777777" w:rsidR="008F53DB" w:rsidRDefault="008F53DB" w:rsidP="008F53DB">
      <w:pPr>
        <w:pStyle w:val="PB03"/>
        <w:ind w:left="960" w:right="240"/>
      </w:pPr>
    </w:p>
    <w:p w14:paraId="014950CC" w14:textId="77777777" w:rsidR="008F53DB" w:rsidRDefault="008F53DB" w:rsidP="008F53DB">
      <w:pPr>
        <w:pStyle w:val="PB03"/>
        <w:ind w:left="960" w:right="240"/>
      </w:pPr>
      <w:r>
        <w:t>4518</w:t>
      </w:r>
    </w:p>
    <w:p w14:paraId="74AD5BF3" w14:textId="77777777" w:rsidR="008F53DB" w:rsidRDefault="008F53DB" w:rsidP="008F53DB">
      <w:pPr>
        <w:pStyle w:val="PB03"/>
        <w:ind w:left="960" w:right="240"/>
      </w:pPr>
      <w:r>
        <w:t>コメント4518件</w:t>
      </w:r>
    </w:p>
    <w:p w14:paraId="39AD822C" w14:textId="77777777" w:rsidR="008F53DB" w:rsidRDefault="008F53DB" w:rsidP="008F53DB">
      <w:pPr>
        <w:pStyle w:val="PB03"/>
        <w:ind w:left="960" w:right="240"/>
      </w:pPr>
    </w:p>
    <w:p w14:paraId="5067B1F8" w14:textId="77777777" w:rsidR="008F53DB" w:rsidRDefault="008F53DB" w:rsidP="008F53DB">
      <w:pPr>
        <w:pStyle w:val="PB03"/>
        <w:ind w:left="960" w:right="240"/>
      </w:pPr>
    </w:p>
    <w:p w14:paraId="352344B8" w14:textId="77777777" w:rsidR="008F53DB" w:rsidRDefault="008F53DB" w:rsidP="008F53DB">
      <w:pPr>
        <w:pStyle w:val="PB03"/>
        <w:ind w:left="960" w:right="240"/>
      </w:pPr>
    </w:p>
    <w:p w14:paraId="25102794" w14:textId="77777777" w:rsidR="008F53DB" w:rsidRDefault="008F53DB" w:rsidP="008F53DB">
      <w:pPr>
        <w:pStyle w:val="PB03"/>
        <w:ind w:left="960" w:right="240"/>
      </w:pPr>
      <w:r>
        <w:t>西武・山川穂高選手を書類送検　当時20代の知人女性に強制性交等の疑い　警視庁</w:t>
      </w:r>
    </w:p>
    <w:p w14:paraId="77CB1F58" w14:textId="77777777" w:rsidR="008F53DB" w:rsidRDefault="008F53DB" w:rsidP="008F53DB">
      <w:pPr>
        <w:pStyle w:val="PB03"/>
        <w:ind w:left="960" w:right="240"/>
      </w:pPr>
    </w:p>
    <w:p w14:paraId="467E7738" w14:textId="77777777" w:rsidR="008F53DB" w:rsidRDefault="008F53DB" w:rsidP="008F53DB">
      <w:pPr>
        <w:pStyle w:val="PB03"/>
        <w:ind w:left="960" w:right="240"/>
      </w:pPr>
      <w:r>
        <w:t>プロ野球・埼玉西武ライオンズの山川穂高選手（31）</w:t>
      </w:r>
    </w:p>
    <w:p w14:paraId="7CB069BF" w14:textId="77777777" w:rsidR="008F53DB" w:rsidRDefault="008F53DB" w:rsidP="008F53DB">
      <w:pPr>
        <w:pStyle w:val="PB03"/>
        <w:ind w:left="960" w:right="240"/>
      </w:pPr>
    </w:p>
    <w:p w14:paraId="16D5AC64" w14:textId="77777777" w:rsidR="008F53DB" w:rsidRDefault="008F53DB" w:rsidP="008F53DB">
      <w:pPr>
        <w:pStyle w:val="PB03"/>
        <w:ind w:left="960" w:right="240"/>
      </w:pPr>
      <w:r>
        <w:t>プロ野球・埼玉西武ライオンズの山川穂高選手（31）が東京都内のホテルで女性にわいせつな行為をした疑いで、23日朝、警視庁が書類送検したことがわかった。</w:t>
      </w:r>
    </w:p>
    <w:p w14:paraId="1E43304D" w14:textId="77777777" w:rsidR="008F53DB" w:rsidRDefault="008F53DB" w:rsidP="008F53DB">
      <w:pPr>
        <w:pStyle w:val="PB03"/>
        <w:ind w:left="960" w:right="240"/>
      </w:pPr>
      <w:r>
        <w:t>```</w:t>
      </w:r>
    </w:p>
    <w:p w14:paraId="12A0C7C0" w14:textId="77777777" w:rsidR="008F53DB" w:rsidRDefault="008F53DB" w:rsidP="008F53DB">
      <w:pPr>
        <w:pStyle w:val="PB03"/>
        <w:ind w:left="960" w:right="240"/>
      </w:pPr>
    </w:p>
    <w:p w14:paraId="3D1BD90E" w14:textId="77777777" w:rsidR="008F53DB" w:rsidRDefault="008F53DB" w:rsidP="008F53DB">
      <w:pPr>
        <w:pStyle w:val="PB03"/>
        <w:ind w:left="960" w:right="240"/>
      </w:pPr>
      <w:r>
        <w:t>- 【速報】西武・山川穂高選手を書類送検　当時20代の知人女性に強制性交等の疑い　警視庁（FNNプライムオンライン） - Yahoo!ニュース https://news.yahoo.co.jp/articles/daa91e6267021a14d5c24d3d6a8f4ccea1963f7d</w:t>
      </w:r>
    </w:p>
    <w:p w14:paraId="12D80AE0" w14:textId="77777777" w:rsidR="00007857" w:rsidRPr="008F53DB" w:rsidRDefault="00007857" w:rsidP="008F53DB">
      <w:pPr>
        <w:pStyle w:val="PB03"/>
        <w:ind w:left="960" w:right="240"/>
      </w:pPr>
    </w:p>
    <w:p w14:paraId="1CEA6A48" w14:textId="77777777" w:rsidR="00007857" w:rsidRDefault="00007857" w:rsidP="00007857">
      <w:pPr>
        <w:pStyle w:val="a4"/>
        <w:rPr>
          <w:rFonts w:ascii="ＭＳ 明朝" w:eastAsia="ＭＳ 明朝" w:hAnsi="ＭＳ 明朝" w:cs="ＭＳ 明朝"/>
        </w:rPr>
      </w:pPr>
    </w:p>
    <w:p w14:paraId="491200F4" w14:textId="2FC64288" w:rsidR="00007857" w:rsidRDefault="008F53DB" w:rsidP="00007857">
      <w:pPr>
        <w:pStyle w:val="a4"/>
        <w:rPr>
          <w:rFonts w:ascii="ＭＳ 明朝" w:eastAsia="ＭＳ 明朝" w:hAnsi="ＭＳ 明朝" w:cs="ＭＳ 明朝"/>
        </w:rPr>
      </w:pPr>
      <w:r>
        <w:rPr>
          <w:rFonts w:ascii="ＭＳ 明朝" w:eastAsia="ＭＳ 明朝" w:hAnsi="ＭＳ 明朝" w:cs="ＭＳ 明朝" w:hint="eastAsia"/>
        </w:rPr>
        <w:t xml:space="preserve">　ネットのテレビ欄で、ミヤネ屋の放送内容が、このプロ野球選手の書類送検となっていたので、最初からつけていたのですが、速報ということで、両親が死亡した事件のことで歌舞伎役者が警察施設で事情聴取を受けたという放送をやっていました。14時50分過ぎにテレビを消しています。</w:t>
      </w:r>
    </w:p>
    <w:p w14:paraId="04BE9E85" w14:textId="77777777" w:rsidR="008F53DB" w:rsidRDefault="008F53DB" w:rsidP="00007857">
      <w:pPr>
        <w:pStyle w:val="a4"/>
        <w:rPr>
          <w:rFonts w:ascii="ＭＳ 明朝" w:eastAsia="ＭＳ 明朝" w:hAnsi="ＭＳ 明朝" w:cs="ＭＳ 明朝"/>
        </w:rPr>
      </w:pPr>
    </w:p>
    <w:p w14:paraId="6EC8FC0E" w14:textId="77777777" w:rsidR="00035839" w:rsidRDefault="00035839" w:rsidP="00035839">
      <w:pPr>
        <w:pStyle w:val="aa"/>
      </w:pPr>
      <w:r>
        <w:t xml:space="preserve">≪≪≪ </w:t>
      </w:r>
      <w:proofErr w:type="spellStart"/>
      <w:r>
        <w:t>Macbook</w:t>
      </w:r>
      <w:proofErr w:type="spellEnd"/>
      <w:r>
        <w:t>-Air Word 2023/05/24 15:27:03 ≪≪≪</w:t>
      </w:r>
    </w:p>
    <w:p w14:paraId="0BABA1AB" w14:textId="77777777" w:rsidR="00035839" w:rsidRDefault="00035839" w:rsidP="00035839">
      <w:pPr>
        <w:pStyle w:val="aa"/>
      </w:pPr>
    </w:p>
    <w:p w14:paraId="1BBCB6E0" w14:textId="04579654" w:rsidR="00657C19" w:rsidRDefault="00657C19">
      <w:pPr>
        <w:rPr>
          <w:rFonts w:ascii="ＭＳ 明朝" w:eastAsia="ＭＳ 明朝" w:hAnsi="ＭＳ 明朝" w:cs="ＭＳ 明朝"/>
        </w:rPr>
      </w:pPr>
      <w:r>
        <w:rPr>
          <w:rFonts w:ascii="ＭＳ 明朝" w:eastAsia="ＭＳ 明朝" w:hAnsi="ＭＳ 明朝" w:cs="ＭＳ 明朝"/>
        </w:rPr>
        <w:br w:type="page"/>
      </w:r>
    </w:p>
    <w:sdt>
      <w:sdtPr>
        <w:rPr>
          <w:rFonts w:ascii="ＭＳ 明朝" w:eastAsia="ＭＳ 明朝" w:hAnsi="ＭＳ 明朝" w:cs="ＭＳ 明朝" w:hint="eastAsia"/>
          <w:lang w:val="ja"/>
        </w:rPr>
        <w:id w:val="2039771159"/>
        <w:docPartObj>
          <w:docPartGallery w:val="Table of Contents"/>
          <w:docPartUnique/>
        </w:docPartObj>
      </w:sdtPr>
      <w:sdtEndPr>
        <w:rPr>
          <w:rFonts w:ascii="Liberation Serif" w:eastAsia="Noto Serif CJK JP" w:hAnsi="Liberation Serif" w:cs="Noto Sans CJK JP" w:hint="default"/>
          <w:noProof/>
          <w:sz w:val="24"/>
          <w:szCs w:val="24"/>
          <w:lang w:val="en-US"/>
        </w:rPr>
      </w:sdtEndPr>
      <w:sdtContent>
        <w:p w14:paraId="67B0F2E7" w14:textId="0CF20C30" w:rsidR="00657C19" w:rsidRDefault="00657C19">
          <w:pPr>
            <w:pStyle w:val="a9"/>
          </w:pPr>
          <w:r>
            <w:rPr>
              <w:rFonts w:ascii="ＭＳ 明朝" w:eastAsia="ＭＳ 明朝" w:hAnsi="ＭＳ 明朝" w:cs="ＭＳ 明朝" w:hint="eastAsia"/>
              <w:lang w:val="ja"/>
            </w:rPr>
            <w:t>目次</w:t>
          </w:r>
        </w:p>
        <w:p w14:paraId="3773A1F3" w14:textId="080744BB" w:rsidR="00657C19" w:rsidRDefault="00657C19">
          <w:pPr>
            <w:pStyle w:val="11"/>
            <w:tabs>
              <w:tab w:val="left" w:pos="720"/>
              <w:tab w:val="right" w:leader="dot" w:pos="9344"/>
            </w:tabs>
            <w:rPr>
              <w:rFonts w:eastAsiaTheme="minorEastAsia" w:hAnsiTheme="minorHAnsi" w:cstheme="minorBidi"/>
              <w:b w:val="0"/>
              <w:bCs w:val="0"/>
              <w:caps w:val="0"/>
              <w:noProof/>
              <w:sz w:val="21"/>
              <w:szCs w:val="24"/>
              <w:lang w:bidi="ar-SA"/>
              <w14:ligatures w14:val="standardContextual"/>
            </w:rPr>
          </w:pPr>
          <w:r>
            <w:rPr>
              <w:b w:val="0"/>
              <w:bCs w:val="0"/>
            </w:rPr>
            <w:fldChar w:fldCharType="begin"/>
          </w:r>
          <w:r>
            <w:instrText>TOC \o "1-3" \h \z \u</w:instrText>
          </w:r>
          <w:r>
            <w:rPr>
              <w:b w:val="0"/>
              <w:bCs w:val="0"/>
            </w:rPr>
            <w:fldChar w:fldCharType="separate"/>
          </w:r>
          <w:hyperlink w:anchor="_Toc136004597" w:history="1">
            <w:r w:rsidRPr="00EA7A43">
              <w:rPr>
                <w:rStyle w:val="ab"/>
                <w:noProof/>
              </w:rPr>
              <w:t>第1.</w:t>
            </w:r>
            <w:r>
              <w:rPr>
                <w:rFonts w:eastAsiaTheme="minorEastAsia" w:hAnsiTheme="minorHAnsi" w:cstheme="minorBidi"/>
                <w:b w:val="0"/>
                <w:bCs w:val="0"/>
                <w:caps w:val="0"/>
                <w:noProof/>
                <w:sz w:val="21"/>
                <w:szCs w:val="24"/>
                <w:lang w:bidi="ar-SA"/>
                <w14:ligatures w14:val="standardContextual"/>
              </w:rPr>
              <w:tab/>
            </w:r>
            <w:r w:rsidRPr="00EA7A43">
              <w:rPr>
                <w:rStyle w:val="ab"/>
                <w:noProof/>
              </w:rPr>
              <w:t>はじめに</w:t>
            </w:r>
            <w:r>
              <w:rPr>
                <w:noProof/>
                <w:webHidden/>
              </w:rPr>
              <w:tab/>
            </w:r>
            <w:r>
              <w:rPr>
                <w:noProof/>
                <w:webHidden/>
              </w:rPr>
              <w:fldChar w:fldCharType="begin"/>
            </w:r>
            <w:r>
              <w:rPr>
                <w:noProof/>
                <w:webHidden/>
              </w:rPr>
              <w:instrText xml:space="preserve"> PAGEREF _Toc136004597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6A18A936" w14:textId="53A7AC7A" w:rsidR="00657C19" w:rsidRDefault="00657C19">
          <w:pPr>
            <w:pStyle w:val="21"/>
            <w:tabs>
              <w:tab w:val="left" w:pos="720"/>
              <w:tab w:val="right" w:leader="dot" w:pos="9344"/>
            </w:tabs>
            <w:rPr>
              <w:rFonts w:eastAsiaTheme="minorEastAsia" w:hAnsiTheme="minorHAnsi" w:cstheme="minorBidi"/>
              <w:smallCaps w:val="0"/>
              <w:noProof/>
              <w:sz w:val="21"/>
              <w:szCs w:val="24"/>
              <w:lang w:bidi="ar-SA"/>
              <w14:ligatures w14:val="standardContextual"/>
            </w:rPr>
          </w:pPr>
          <w:hyperlink w:anchor="_Toc136004598" w:history="1">
            <w:r w:rsidRPr="00EA7A43">
              <w:rPr>
                <w:rStyle w:val="ab"/>
                <w:noProof/>
              </w:rPr>
              <w:t>1.</w:t>
            </w:r>
            <w:r>
              <w:rPr>
                <w:rFonts w:eastAsiaTheme="minorEastAsia" w:hAnsiTheme="minorHAnsi" w:cstheme="minorBidi"/>
                <w:smallCaps w:val="0"/>
                <w:noProof/>
                <w:sz w:val="21"/>
                <w:szCs w:val="24"/>
                <w:lang w:bidi="ar-SA"/>
                <w14:ligatures w14:val="standardContextual"/>
              </w:rPr>
              <w:tab/>
            </w:r>
            <w:r w:rsidRPr="00EA7A43">
              <w:rPr>
                <w:rStyle w:val="ab"/>
                <w:noProof/>
              </w:rPr>
              <w:t>今回の再審請求理由補充書について</w:t>
            </w:r>
            <w:r>
              <w:rPr>
                <w:noProof/>
                <w:webHidden/>
              </w:rPr>
              <w:tab/>
            </w:r>
            <w:r>
              <w:rPr>
                <w:noProof/>
                <w:webHidden/>
              </w:rPr>
              <w:fldChar w:fldCharType="begin"/>
            </w:r>
            <w:r>
              <w:rPr>
                <w:noProof/>
                <w:webHidden/>
              </w:rPr>
              <w:instrText xml:space="preserve"> PAGEREF _Toc136004598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4F2076D3" w14:textId="185704B2" w:rsidR="00657C19" w:rsidRDefault="00657C19">
          <w:pPr>
            <w:pStyle w:val="11"/>
            <w:tabs>
              <w:tab w:val="left" w:pos="720"/>
              <w:tab w:val="right" w:leader="dot" w:pos="9344"/>
            </w:tabs>
            <w:rPr>
              <w:rFonts w:eastAsiaTheme="minorEastAsia" w:hAnsiTheme="minorHAnsi" w:cstheme="minorBidi"/>
              <w:b w:val="0"/>
              <w:bCs w:val="0"/>
              <w:caps w:val="0"/>
              <w:noProof/>
              <w:sz w:val="21"/>
              <w:szCs w:val="24"/>
              <w:lang w:bidi="ar-SA"/>
              <w14:ligatures w14:val="standardContextual"/>
            </w:rPr>
          </w:pPr>
          <w:hyperlink w:anchor="_Toc136004599" w:history="1">
            <w:r w:rsidRPr="00EA7A43">
              <w:rPr>
                <w:rStyle w:val="ab"/>
                <w:noProof/>
              </w:rPr>
              <w:t>第2.</w:t>
            </w:r>
            <w:r>
              <w:rPr>
                <w:rFonts w:eastAsiaTheme="minorEastAsia" w:hAnsiTheme="minorHAnsi" w:cstheme="minorBidi"/>
                <w:b w:val="0"/>
                <w:bCs w:val="0"/>
                <w:caps w:val="0"/>
                <w:noProof/>
                <w:sz w:val="21"/>
                <w:szCs w:val="24"/>
                <w:lang w:bidi="ar-SA"/>
                <w14:ligatures w14:val="standardContextual"/>
              </w:rPr>
              <w:tab/>
            </w:r>
            <w:r w:rsidRPr="00EA7A43">
              <w:rPr>
                <w:rStyle w:val="ab"/>
                <w:noProof/>
              </w:rPr>
              <w:t>原判決を決定づけた被告発人木梨松嗣弁護士の不当な弁護活動</w:t>
            </w:r>
            <w:r>
              <w:rPr>
                <w:noProof/>
                <w:webHidden/>
              </w:rPr>
              <w:tab/>
            </w:r>
            <w:r>
              <w:rPr>
                <w:noProof/>
                <w:webHidden/>
              </w:rPr>
              <w:fldChar w:fldCharType="begin"/>
            </w:r>
            <w:r>
              <w:rPr>
                <w:noProof/>
                <w:webHidden/>
              </w:rPr>
              <w:instrText xml:space="preserve"> PAGEREF _Toc136004599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2B7B604F" w14:textId="23CDAB3C" w:rsidR="00657C19" w:rsidRDefault="00657C19">
          <w:pPr>
            <w:pStyle w:val="21"/>
            <w:tabs>
              <w:tab w:val="left" w:pos="720"/>
              <w:tab w:val="right" w:leader="dot" w:pos="9344"/>
            </w:tabs>
            <w:rPr>
              <w:rFonts w:eastAsiaTheme="minorEastAsia" w:hAnsiTheme="minorHAnsi" w:cstheme="minorBidi"/>
              <w:smallCaps w:val="0"/>
              <w:noProof/>
              <w:sz w:val="21"/>
              <w:szCs w:val="24"/>
              <w:lang w:bidi="ar-SA"/>
              <w14:ligatures w14:val="standardContextual"/>
            </w:rPr>
          </w:pPr>
          <w:hyperlink w:anchor="_Toc136004600" w:history="1">
            <w:r w:rsidRPr="00EA7A43">
              <w:rPr>
                <w:rStyle w:val="ab"/>
                <w:noProof/>
              </w:rPr>
              <w:t>1.</w:t>
            </w:r>
            <w:r>
              <w:rPr>
                <w:rFonts w:eastAsiaTheme="minorEastAsia" w:hAnsiTheme="minorHAnsi" w:cstheme="minorBidi"/>
                <w:smallCaps w:val="0"/>
                <w:noProof/>
                <w:sz w:val="21"/>
                <w:szCs w:val="24"/>
                <w:lang w:bidi="ar-SA"/>
                <w14:ligatures w14:val="standardContextual"/>
              </w:rPr>
              <w:tab/>
            </w:r>
            <w:r w:rsidRPr="00EA7A43">
              <w:rPr>
                <w:rStyle w:val="ab"/>
                <w:noProof/>
              </w:rPr>
              <w:t>控訴趣意書について</w:t>
            </w:r>
            <w:r>
              <w:rPr>
                <w:noProof/>
                <w:webHidden/>
              </w:rPr>
              <w:tab/>
            </w:r>
            <w:r>
              <w:rPr>
                <w:noProof/>
                <w:webHidden/>
              </w:rPr>
              <w:fldChar w:fldCharType="begin"/>
            </w:r>
            <w:r>
              <w:rPr>
                <w:noProof/>
                <w:webHidden/>
              </w:rPr>
              <w:instrText xml:space="preserve"> PAGEREF _Toc136004600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372A8081" w14:textId="496F2F2F" w:rsidR="00657C19" w:rsidRDefault="00657C19">
          <w:pPr>
            <w:pStyle w:val="31"/>
            <w:tabs>
              <w:tab w:val="left" w:pos="1200"/>
              <w:tab w:val="right" w:leader="dot" w:pos="9344"/>
            </w:tabs>
            <w:rPr>
              <w:rFonts w:eastAsiaTheme="minorEastAsia" w:hAnsiTheme="minorHAnsi" w:cstheme="minorBidi"/>
              <w:i w:val="0"/>
              <w:iCs w:val="0"/>
              <w:noProof/>
              <w:sz w:val="21"/>
              <w:szCs w:val="24"/>
              <w:lang w:bidi="ar-SA"/>
              <w14:ligatures w14:val="standardContextual"/>
            </w:rPr>
          </w:pPr>
          <w:hyperlink w:anchor="_Toc136004601" w:history="1">
            <w:r w:rsidRPr="00EA7A43">
              <w:rPr>
                <w:rStyle w:val="ab"/>
                <w:noProof/>
              </w:rPr>
              <w:t>(1).</w:t>
            </w:r>
            <w:r>
              <w:rPr>
                <w:rFonts w:eastAsiaTheme="minorEastAsia" w:hAnsiTheme="minorHAnsi" w:cstheme="minorBidi"/>
                <w:i w:val="0"/>
                <w:iCs w:val="0"/>
                <w:noProof/>
                <w:sz w:val="21"/>
                <w:szCs w:val="24"/>
                <w:lang w:bidi="ar-SA"/>
                <w14:ligatures w14:val="standardContextual"/>
              </w:rPr>
              <w:tab/>
            </w:r>
            <w:r w:rsidRPr="00EA7A43">
              <w:rPr>
                <w:rStyle w:val="ab"/>
                <w:noProof/>
              </w:rPr>
              <w:t>概要と作成時期</w:t>
            </w:r>
            <w:r>
              <w:rPr>
                <w:noProof/>
                <w:webHidden/>
              </w:rPr>
              <w:tab/>
            </w:r>
            <w:r>
              <w:rPr>
                <w:noProof/>
                <w:webHidden/>
              </w:rPr>
              <w:fldChar w:fldCharType="begin"/>
            </w:r>
            <w:r>
              <w:rPr>
                <w:noProof/>
                <w:webHidden/>
              </w:rPr>
              <w:instrText xml:space="preserve"> PAGEREF _Toc136004601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7490AB7A" w14:textId="78C13345" w:rsidR="00657C19" w:rsidRDefault="00657C19">
          <w:pPr>
            <w:pStyle w:val="31"/>
            <w:tabs>
              <w:tab w:val="left" w:pos="1200"/>
              <w:tab w:val="right" w:leader="dot" w:pos="9344"/>
            </w:tabs>
            <w:rPr>
              <w:rFonts w:eastAsiaTheme="minorEastAsia" w:hAnsiTheme="minorHAnsi" w:cstheme="minorBidi"/>
              <w:i w:val="0"/>
              <w:iCs w:val="0"/>
              <w:noProof/>
              <w:sz w:val="21"/>
              <w:szCs w:val="24"/>
              <w:lang w:bidi="ar-SA"/>
              <w14:ligatures w14:val="standardContextual"/>
            </w:rPr>
          </w:pPr>
          <w:hyperlink w:anchor="_Toc136004602" w:history="1">
            <w:r w:rsidRPr="00EA7A43">
              <w:rPr>
                <w:rStyle w:val="ab"/>
                <w:noProof/>
              </w:rPr>
              <w:t>(2).</w:t>
            </w:r>
            <w:r>
              <w:rPr>
                <w:rFonts w:eastAsiaTheme="minorEastAsia" w:hAnsiTheme="minorHAnsi" w:cstheme="minorBidi"/>
                <w:i w:val="0"/>
                <w:iCs w:val="0"/>
                <w:noProof/>
                <w:sz w:val="21"/>
                <w:szCs w:val="24"/>
                <w:lang w:bidi="ar-SA"/>
                <w14:ligatures w14:val="standardContextual"/>
              </w:rPr>
              <w:tab/>
            </w:r>
            <w:r w:rsidRPr="00EA7A43">
              <w:rPr>
                <w:rStyle w:val="ab"/>
                <w:noProof/>
              </w:rPr>
              <w:t>被害者が「嫌」と言ったときの実際の状況</w:t>
            </w:r>
            <w:r>
              <w:rPr>
                <w:noProof/>
                <w:webHidden/>
              </w:rPr>
              <w:tab/>
            </w:r>
            <w:r>
              <w:rPr>
                <w:noProof/>
                <w:webHidden/>
              </w:rPr>
              <w:fldChar w:fldCharType="begin"/>
            </w:r>
            <w:r>
              <w:rPr>
                <w:noProof/>
                <w:webHidden/>
              </w:rPr>
              <w:instrText xml:space="preserve"> PAGEREF _Toc136004602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6D0F669F" w14:textId="522FF93A" w:rsidR="00657C19" w:rsidRDefault="00657C19">
          <w:pPr>
            <w:pStyle w:val="31"/>
            <w:tabs>
              <w:tab w:val="left" w:pos="1200"/>
              <w:tab w:val="right" w:leader="dot" w:pos="9344"/>
            </w:tabs>
            <w:rPr>
              <w:rFonts w:eastAsiaTheme="minorEastAsia" w:hAnsiTheme="minorHAnsi" w:cstheme="minorBidi"/>
              <w:i w:val="0"/>
              <w:iCs w:val="0"/>
              <w:noProof/>
              <w:sz w:val="21"/>
              <w:szCs w:val="24"/>
              <w:lang w:bidi="ar-SA"/>
              <w14:ligatures w14:val="standardContextual"/>
            </w:rPr>
          </w:pPr>
          <w:hyperlink w:anchor="_Toc136004603" w:history="1">
            <w:r w:rsidRPr="00EA7A43">
              <w:rPr>
                <w:rStyle w:val="ab"/>
                <w:noProof/>
              </w:rPr>
              <w:t>(3).</w:t>
            </w:r>
            <w:r>
              <w:rPr>
                <w:rFonts w:eastAsiaTheme="minorEastAsia" w:hAnsiTheme="minorHAnsi" w:cstheme="minorBidi"/>
                <w:i w:val="0"/>
                <w:iCs w:val="0"/>
                <w:noProof/>
                <w:sz w:val="21"/>
                <w:szCs w:val="24"/>
                <w:lang w:bidi="ar-SA"/>
                <w14:ligatures w14:val="standardContextual"/>
              </w:rPr>
              <w:tab/>
            </w:r>
            <w:r w:rsidRPr="00EA7A43">
              <w:rPr>
                <w:rStyle w:val="ab"/>
                <w:noProof/>
              </w:rPr>
              <w:t>「真実に反する供述」という不可解な点</w:t>
            </w:r>
            <w:r>
              <w:rPr>
                <w:noProof/>
                <w:webHidden/>
              </w:rPr>
              <w:tab/>
            </w:r>
            <w:r>
              <w:rPr>
                <w:noProof/>
                <w:webHidden/>
              </w:rPr>
              <w:fldChar w:fldCharType="begin"/>
            </w:r>
            <w:r>
              <w:rPr>
                <w:noProof/>
                <w:webHidden/>
              </w:rPr>
              <w:instrText xml:space="preserve"> PAGEREF _Toc136004603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02E0D2FC" w14:textId="1DF6A75A" w:rsidR="00657C19" w:rsidRDefault="00657C19">
          <w:pPr>
            <w:pStyle w:val="31"/>
            <w:tabs>
              <w:tab w:val="left" w:pos="1200"/>
              <w:tab w:val="right" w:leader="dot" w:pos="9344"/>
            </w:tabs>
            <w:rPr>
              <w:rFonts w:eastAsiaTheme="minorEastAsia" w:hAnsiTheme="minorHAnsi" w:cstheme="minorBidi"/>
              <w:i w:val="0"/>
              <w:iCs w:val="0"/>
              <w:noProof/>
              <w:sz w:val="21"/>
              <w:szCs w:val="24"/>
              <w:lang w:bidi="ar-SA"/>
              <w14:ligatures w14:val="standardContextual"/>
            </w:rPr>
          </w:pPr>
          <w:hyperlink w:anchor="_Toc136004604" w:history="1">
            <w:r w:rsidRPr="00EA7A43">
              <w:rPr>
                <w:rStyle w:val="ab"/>
                <w:noProof/>
              </w:rPr>
              <w:t>(4).</w:t>
            </w:r>
            <w:r>
              <w:rPr>
                <w:rFonts w:eastAsiaTheme="minorEastAsia" w:hAnsiTheme="minorHAnsi" w:cstheme="minorBidi"/>
                <w:i w:val="0"/>
                <w:iCs w:val="0"/>
                <w:noProof/>
                <w:sz w:val="21"/>
                <w:szCs w:val="24"/>
                <w:lang w:bidi="ar-SA"/>
                <w14:ligatures w14:val="standardContextual"/>
              </w:rPr>
              <w:tab/>
            </w:r>
            <w:r w:rsidRPr="00EA7A43">
              <w:rPr>
                <w:rStyle w:val="ab"/>
                <w:noProof/>
              </w:rPr>
              <w:t>「第三　心神喪失・心神耗弱」について</w:t>
            </w:r>
            <w:r>
              <w:rPr>
                <w:noProof/>
                <w:webHidden/>
              </w:rPr>
              <w:tab/>
            </w:r>
            <w:r>
              <w:rPr>
                <w:noProof/>
                <w:webHidden/>
              </w:rPr>
              <w:fldChar w:fldCharType="begin"/>
            </w:r>
            <w:r>
              <w:rPr>
                <w:noProof/>
                <w:webHidden/>
              </w:rPr>
              <w:instrText xml:space="preserve"> PAGEREF _Toc136004604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060AAC59" w14:textId="7137C70B" w:rsidR="00657C19" w:rsidRDefault="00657C19">
          <w:pPr>
            <w:pStyle w:val="21"/>
            <w:tabs>
              <w:tab w:val="left" w:pos="720"/>
              <w:tab w:val="right" w:leader="dot" w:pos="9344"/>
            </w:tabs>
            <w:rPr>
              <w:rFonts w:eastAsiaTheme="minorEastAsia" w:hAnsiTheme="minorHAnsi" w:cstheme="minorBidi"/>
              <w:smallCaps w:val="0"/>
              <w:noProof/>
              <w:sz w:val="21"/>
              <w:szCs w:val="24"/>
              <w:lang w:bidi="ar-SA"/>
              <w14:ligatures w14:val="standardContextual"/>
            </w:rPr>
          </w:pPr>
          <w:hyperlink w:anchor="_Toc136004605" w:history="1">
            <w:r w:rsidRPr="00EA7A43">
              <w:rPr>
                <w:rStyle w:val="ab"/>
                <w:noProof/>
              </w:rPr>
              <w:t>2.</w:t>
            </w:r>
            <w:r>
              <w:rPr>
                <w:rFonts w:eastAsiaTheme="minorEastAsia" w:hAnsiTheme="minorHAnsi" w:cstheme="minorBidi"/>
                <w:smallCaps w:val="0"/>
                <w:noProof/>
                <w:sz w:val="21"/>
                <w:szCs w:val="24"/>
                <w:lang w:bidi="ar-SA"/>
                <w14:ligatures w14:val="standardContextual"/>
              </w:rPr>
              <w:tab/>
            </w:r>
            <w:r w:rsidRPr="00EA7A43">
              <w:rPr>
                <w:rStyle w:val="ab"/>
                <w:noProof/>
              </w:rPr>
              <w:t>控訴趣意補充書について</w:t>
            </w:r>
            <w:r>
              <w:rPr>
                <w:noProof/>
                <w:webHidden/>
              </w:rPr>
              <w:tab/>
            </w:r>
            <w:r>
              <w:rPr>
                <w:noProof/>
                <w:webHidden/>
              </w:rPr>
              <w:fldChar w:fldCharType="begin"/>
            </w:r>
            <w:r>
              <w:rPr>
                <w:noProof/>
                <w:webHidden/>
              </w:rPr>
              <w:instrText xml:space="preserve"> PAGEREF _Toc136004605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6282788C" w14:textId="0F7282C9" w:rsidR="00657C19" w:rsidRDefault="00657C19">
          <w:pPr>
            <w:pStyle w:val="31"/>
            <w:tabs>
              <w:tab w:val="left" w:pos="1200"/>
              <w:tab w:val="right" w:leader="dot" w:pos="9344"/>
            </w:tabs>
            <w:rPr>
              <w:rFonts w:eastAsiaTheme="minorEastAsia" w:hAnsiTheme="minorHAnsi" w:cstheme="minorBidi"/>
              <w:i w:val="0"/>
              <w:iCs w:val="0"/>
              <w:noProof/>
              <w:sz w:val="21"/>
              <w:szCs w:val="24"/>
              <w:lang w:bidi="ar-SA"/>
              <w14:ligatures w14:val="standardContextual"/>
            </w:rPr>
          </w:pPr>
          <w:hyperlink w:anchor="_Toc136004606" w:history="1">
            <w:r w:rsidRPr="00EA7A43">
              <w:rPr>
                <w:rStyle w:val="ab"/>
                <w:noProof/>
              </w:rPr>
              <w:t>(1).</w:t>
            </w:r>
            <w:r>
              <w:rPr>
                <w:rFonts w:eastAsiaTheme="minorEastAsia" w:hAnsiTheme="minorHAnsi" w:cstheme="minorBidi"/>
                <w:i w:val="0"/>
                <w:iCs w:val="0"/>
                <w:noProof/>
                <w:sz w:val="21"/>
                <w:szCs w:val="24"/>
                <w:lang w:bidi="ar-SA"/>
                <w14:ligatures w14:val="standardContextual"/>
              </w:rPr>
              <w:tab/>
            </w:r>
            <w:r w:rsidRPr="00EA7A43">
              <w:rPr>
                <w:rStyle w:val="ab"/>
                <w:noProof/>
              </w:rPr>
              <w:t>作成時期と概要</w:t>
            </w:r>
            <w:r>
              <w:rPr>
                <w:noProof/>
                <w:webHidden/>
              </w:rPr>
              <w:tab/>
            </w:r>
            <w:r>
              <w:rPr>
                <w:noProof/>
                <w:webHidden/>
              </w:rPr>
              <w:fldChar w:fldCharType="begin"/>
            </w:r>
            <w:r>
              <w:rPr>
                <w:noProof/>
                <w:webHidden/>
              </w:rPr>
              <w:instrText xml:space="preserve"> PAGEREF _Toc136004606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425775C1" w14:textId="2C451891" w:rsidR="00657C19" w:rsidRDefault="00657C19">
          <w:pPr>
            <w:pStyle w:val="31"/>
            <w:tabs>
              <w:tab w:val="left" w:pos="1200"/>
              <w:tab w:val="right" w:leader="dot" w:pos="9344"/>
            </w:tabs>
            <w:rPr>
              <w:rFonts w:eastAsiaTheme="minorEastAsia" w:hAnsiTheme="minorHAnsi" w:cstheme="minorBidi"/>
              <w:i w:val="0"/>
              <w:iCs w:val="0"/>
              <w:noProof/>
              <w:sz w:val="21"/>
              <w:szCs w:val="24"/>
              <w:lang w:bidi="ar-SA"/>
              <w14:ligatures w14:val="standardContextual"/>
            </w:rPr>
          </w:pPr>
          <w:hyperlink w:anchor="_Toc136004607" w:history="1">
            <w:r w:rsidRPr="00EA7A43">
              <w:rPr>
                <w:rStyle w:val="ab"/>
                <w:noProof/>
              </w:rPr>
              <w:t>(2).</w:t>
            </w:r>
            <w:r>
              <w:rPr>
                <w:rFonts w:eastAsiaTheme="minorEastAsia" w:hAnsiTheme="minorHAnsi" w:cstheme="minorBidi"/>
                <w:i w:val="0"/>
                <w:iCs w:val="0"/>
                <w:noProof/>
                <w:sz w:val="21"/>
                <w:szCs w:val="24"/>
                <w:lang w:bidi="ar-SA"/>
                <w14:ligatures w14:val="standardContextual"/>
              </w:rPr>
              <w:tab/>
            </w:r>
            <w:r w:rsidRPr="00EA7A43">
              <w:rPr>
                <w:rStyle w:val="ab"/>
                <w:noProof/>
              </w:rPr>
              <w:t>判決謄本のからくりをTwitterでお知らせ、被告発人木梨松嗣弁護士の控訴趣意補充書の人権上の問題点</w:t>
            </w:r>
            <w:r>
              <w:rPr>
                <w:noProof/>
                <w:webHidden/>
              </w:rPr>
              <w:tab/>
            </w:r>
            <w:r>
              <w:rPr>
                <w:noProof/>
                <w:webHidden/>
              </w:rPr>
              <w:fldChar w:fldCharType="begin"/>
            </w:r>
            <w:r>
              <w:rPr>
                <w:noProof/>
                <w:webHidden/>
              </w:rPr>
              <w:instrText xml:space="preserve"> PAGEREF _Toc136004607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304D550A" w14:textId="017EAE58" w:rsidR="00657C19" w:rsidRDefault="00657C19">
          <w:pPr>
            <w:pStyle w:val="11"/>
            <w:tabs>
              <w:tab w:val="left" w:pos="720"/>
              <w:tab w:val="right" w:leader="dot" w:pos="9344"/>
            </w:tabs>
            <w:rPr>
              <w:rFonts w:eastAsiaTheme="minorEastAsia" w:hAnsiTheme="minorHAnsi" w:cstheme="minorBidi"/>
              <w:b w:val="0"/>
              <w:bCs w:val="0"/>
              <w:caps w:val="0"/>
              <w:noProof/>
              <w:sz w:val="21"/>
              <w:szCs w:val="24"/>
              <w:lang w:bidi="ar-SA"/>
              <w14:ligatures w14:val="standardContextual"/>
            </w:rPr>
          </w:pPr>
          <w:hyperlink w:anchor="_Toc136004608" w:history="1">
            <w:r w:rsidRPr="00EA7A43">
              <w:rPr>
                <w:rStyle w:val="ab"/>
                <w:noProof/>
              </w:rPr>
              <w:t>第3.</w:t>
            </w:r>
            <w:r>
              <w:rPr>
                <w:rFonts w:eastAsiaTheme="minorEastAsia" w:hAnsiTheme="minorHAnsi" w:cstheme="minorBidi"/>
                <w:b w:val="0"/>
                <w:bCs w:val="0"/>
                <w:caps w:val="0"/>
                <w:noProof/>
                <w:sz w:val="21"/>
                <w:szCs w:val="24"/>
                <w:lang w:bidi="ar-SA"/>
                <w14:ligatures w14:val="standardContextual"/>
              </w:rPr>
              <w:tab/>
            </w:r>
            <w:r w:rsidRPr="00EA7A43">
              <w:rPr>
                <w:rStyle w:val="ab"/>
                <w:noProof/>
              </w:rPr>
              <w:t>再審請求の理由に関する補充</w:t>
            </w:r>
            <w:r>
              <w:rPr>
                <w:noProof/>
                <w:webHidden/>
              </w:rPr>
              <w:tab/>
            </w:r>
            <w:r>
              <w:rPr>
                <w:noProof/>
                <w:webHidden/>
              </w:rPr>
              <w:fldChar w:fldCharType="begin"/>
            </w:r>
            <w:r>
              <w:rPr>
                <w:noProof/>
                <w:webHidden/>
              </w:rPr>
              <w:instrText xml:space="preserve"> PAGEREF _Toc136004608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21C43800" w14:textId="30F7E80B" w:rsidR="00657C19" w:rsidRDefault="00657C19">
          <w:pPr>
            <w:pStyle w:val="21"/>
            <w:tabs>
              <w:tab w:val="left" w:pos="720"/>
              <w:tab w:val="right" w:leader="dot" w:pos="9344"/>
            </w:tabs>
            <w:rPr>
              <w:rFonts w:eastAsiaTheme="minorEastAsia" w:hAnsiTheme="minorHAnsi" w:cstheme="minorBidi"/>
              <w:smallCaps w:val="0"/>
              <w:noProof/>
              <w:sz w:val="21"/>
              <w:szCs w:val="24"/>
              <w:lang w:bidi="ar-SA"/>
              <w14:ligatures w14:val="standardContextual"/>
            </w:rPr>
          </w:pPr>
          <w:hyperlink w:anchor="_Toc136004609" w:history="1">
            <w:r w:rsidRPr="00EA7A43">
              <w:rPr>
                <w:rStyle w:val="ab"/>
                <w:noProof/>
              </w:rPr>
              <w:t>1.</w:t>
            </w:r>
            <w:r>
              <w:rPr>
                <w:rFonts w:eastAsiaTheme="minorEastAsia" w:hAnsiTheme="minorHAnsi" w:cstheme="minorBidi"/>
                <w:smallCaps w:val="0"/>
                <w:noProof/>
                <w:sz w:val="21"/>
                <w:szCs w:val="24"/>
                <w:lang w:bidi="ar-SA"/>
                <w14:ligatures w14:val="standardContextual"/>
              </w:rPr>
              <w:tab/>
            </w:r>
            <w:r w:rsidRPr="00EA7A43">
              <w:rPr>
                <w:rStyle w:val="ab"/>
                <w:noProof/>
              </w:rPr>
              <w:t>今後の予定</w:t>
            </w:r>
            <w:r>
              <w:rPr>
                <w:noProof/>
                <w:webHidden/>
              </w:rPr>
              <w:tab/>
            </w:r>
            <w:r>
              <w:rPr>
                <w:noProof/>
                <w:webHidden/>
              </w:rPr>
              <w:fldChar w:fldCharType="begin"/>
            </w:r>
            <w:r>
              <w:rPr>
                <w:noProof/>
                <w:webHidden/>
              </w:rPr>
              <w:instrText xml:space="preserve"> PAGEREF _Toc136004609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7FA529E5" w14:textId="1B93D973" w:rsidR="00657C19" w:rsidRDefault="00657C19">
          <w:pPr>
            <w:pStyle w:val="31"/>
            <w:tabs>
              <w:tab w:val="left" w:pos="1200"/>
              <w:tab w:val="right" w:leader="dot" w:pos="9344"/>
            </w:tabs>
            <w:rPr>
              <w:rFonts w:eastAsiaTheme="minorEastAsia" w:hAnsiTheme="minorHAnsi" w:cstheme="minorBidi"/>
              <w:i w:val="0"/>
              <w:iCs w:val="0"/>
              <w:noProof/>
              <w:sz w:val="21"/>
              <w:szCs w:val="24"/>
              <w:lang w:bidi="ar-SA"/>
              <w14:ligatures w14:val="standardContextual"/>
            </w:rPr>
          </w:pPr>
          <w:hyperlink w:anchor="_Toc136004610" w:history="1">
            <w:r w:rsidRPr="00EA7A43">
              <w:rPr>
                <w:rStyle w:val="ab"/>
                <w:noProof/>
              </w:rPr>
              <w:t>(1).</w:t>
            </w:r>
            <w:r>
              <w:rPr>
                <w:rFonts w:eastAsiaTheme="minorEastAsia" w:hAnsiTheme="minorHAnsi" w:cstheme="minorBidi"/>
                <w:i w:val="0"/>
                <w:iCs w:val="0"/>
                <w:noProof/>
                <w:sz w:val="21"/>
                <w:szCs w:val="24"/>
                <w:lang w:bidi="ar-SA"/>
                <w14:ligatures w14:val="standardContextual"/>
              </w:rPr>
              <w:tab/>
            </w:r>
            <w:r w:rsidRPr="00EA7A43">
              <w:rPr>
                <w:rStyle w:val="ab"/>
                <w:noProof/>
              </w:rPr>
              <w:t>noteの活用</w:t>
            </w:r>
            <w:r>
              <w:rPr>
                <w:noProof/>
                <w:webHidden/>
              </w:rPr>
              <w:tab/>
            </w:r>
            <w:r>
              <w:rPr>
                <w:noProof/>
                <w:webHidden/>
              </w:rPr>
              <w:fldChar w:fldCharType="begin"/>
            </w:r>
            <w:r>
              <w:rPr>
                <w:noProof/>
                <w:webHidden/>
              </w:rPr>
              <w:instrText xml:space="preserve"> PAGEREF _Toc136004610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7E45247B" w14:textId="3564899A" w:rsidR="00657C19" w:rsidRDefault="00657C19">
          <w:pPr>
            <w:pStyle w:val="31"/>
            <w:tabs>
              <w:tab w:val="left" w:pos="1200"/>
              <w:tab w:val="right" w:leader="dot" w:pos="9344"/>
            </w:tabs>
            <w:rPr>
              <w:rFonts w:eastAsiaTheme="minorEastAsia" w:hAnsiTheme="minorHAnsi" w:cstheme="minorBidi"/>
              <w:i w:val="0"/>
              <w:iCs w:val="0"/>
              <w:noProof/>
              <w:sz w:val="21"/>
              <w:szCs w:val="24"/>
              <w:lang w:bidi="ar-SA"/>
              <w14:ligatures w14:val="standardContextual"/>
            </w:rPr>
          </w:pPr>
          <w:hyperlink w:anchor="_Toc136004611" w:history="1">
            <w:r w:rsidRPr="00EA7A43">
              <w:rPr>
                <w:rStyle w:val="ab"/>
                <w:noProof/>
              </w:rPr>
              <w:t>(2).</w:t>
            </w:r>
            <w:r>
              <w:rPr>
                <w:rFonts w:eastAsiaTheme="minorEastAsia" w:hAnsiTheme="minorHAnsi" w:cstheme="minorBidi"/>
                <w:i w:val="0"/>
                <w:iCs w:val="0"/>
                <w:noProof/>
                <w:sz w:val="21"/>
                <w:szCs w:val="24"/>
                <w:lang w:bidi="ar-SA"/>
                <w14:ligatures w14:val="standardContextual"/>
              </w:rPr>
              <w:tab/>
            </w:r>
            <w:r w:rsidRPr="00EA7A43">
              <w:rPr>
                <w:rStyle w:val="ab"/>
                <w:noProof/>
              </w:rPr>
              <w:t>Kindleの電子書籍・ペーパーバック本の出版</w:t>
            </w:r>
            <w:r>
              <w:rPr>
                <w:noProof/>
                <w:webHidden/>
              </w:rPr>
              <w:tab/>
            </w:r>
            <w:r>
              <w:rPr>
                <w:noProof/>
                <w:webHidden/>
              </w:rPr>
              <w:fldChar w:fldCharType="begin"/>
            </w:r>
            <w:r>
              <w:rPr>
                <w:noProof/>
                <w:webHidden/>
              </w:rPr>
              <w:instrText xml:space="preserve"> PAGEREF _Toc136004611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3D959146" w14:textId="39A0F828" w:rsidR="00657C19" w:rsidRDefault="00657C19">
          <w:pPr>
            <w:pStyle w:val="21"/>
            <w:tabs>
              <w:tab w:val="left" w:pos="720"/>
              <w:tab w:val="right" w:leader="dot" w:pos="9344"/>
            </w:tabs>
            <w:rPr>
              <w:rFonts w:eastAsiaTheme="minorEastAsia" w:hAnsiTheme="minorHAnsi" w:cstheme="minorBidi"/>
              <w:smallCaps w:val="0"/>
              <w:noProof/>
              <w:sz w:val="21"/>
              <w:szCs w:val="24"/>
              <w:lang w:bidi="ar-SA"/>
              <w14:ligatures w14:val="standardContextual"/>
            </w:rPr>
          </w:pPr>
          <w:hyperlink w:anchor="_Toc136004612" w:history="1">
            <w:r w:rsidRPr="00EA7A43">
              <w:rPr>
                <w:rStyle w:val="ab"/>
                <w:noProof/>
              </w:rPr>
              <w:t>2.</w:t>
            </w:r>
            <w:r>
              <w:rPr>
                <w:rFonts w:eastAsiaTheme="minorEastAsia" w:hAnsiTheme="minorHAnsi" w:cstheme="minorBidi"/>
                <w:smallCaps w:val="0"/>
                <w:noProof/>
                <w:sz w:val="21"/>
                <w:szCs w:val="24"/>
                <w:lang w:bidi="ar-SA"/>
                <w14:ligatures w14:val="standardContextual"/>
              </w:rPr>
              <w:tab/>
            </w:r>
            <w:r w:rsidRPr="00EA7A43">
              <w:rPr>
                <w:rStyle w:val="ab"/>
                <w:noProof/>
              </w:rPr>
              <w:t>刑事訴訟法第411条（著反正義）の準用</w:t>
            </w:r>
            <w:r>
              <w:rPr>
                <w:noProof/>
                <w:webHidden/>
              </w:rPr>
              <w:tab/>
            </w:r>
            <w:r>
              <w:rPr>
                <w:noProof/>
                <w:webHidden/>
              </w:rPr>
              <w:fldChar w:fldCharType="begin"/>
            </w:r>
            <w:r>
              <w:rPr>
                <w:noProof/>
                <w:webHidden/>
              </w:rPr>
              <w:instrText xml:space="preserve"> PAGEREF _Toc136004612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2DF2F762" w14:textId="73790546" w:rsidR="00657C19" w:rsidRDefault="00657C19">
          <w:pPr>
            <w:pStyle w:val="11"/>
            <w:tabs>
              <w:tab w:val="left" w:pos="720"/>
              <w:tab w:val="right" w:leader="dot" w:pos="9344"/>
            </w:tabs>
            <w:rPr>
              <w:rFonts w:eastAsiaTheme="minorEastAsia" w:hAnsiTheme="minorHAnsi" w:cstheme="minorBidi"/>
              <w:b w:val="0"/>
              <w:bCs w:val="0"/>
              <w:caps w:val="0"/>
              <w:noProof/>
              <w:sz w:val="21"/>
              <w:szCs w:val="24"/>
              <w:lang w:bidi="ar-SA"/>
              <w14:ligatures w14:val="standardContextual"/>
            </w:rPr>
          </w:pPr>
          <w:hyperlink w:anchor="_Toc136004613" w:history="1">
            <w:r w:rsidRPr="00EA7A43">
              <w:rPr>
                <w:rStyle w:val="ab"/>
                <w:noProof/>
              </w:rPr>
              <w:t>第4.</w:t>
            </w:r>
            <w:r>
              <w:rPr>
                <w:rFonts w:eastAsiaTheme="minorEastAsia" w:hAnsiTheme="minorHAnsi" w:cstheme="minorBidi"/>
                <w:b w:val="0"/>
                <w:bCs w:val="0"/>
                <w:caps w:val="0"/>
                <w:noProof/>
                <w:sz w:val="21"/>
                <w:szCs w:val="24"/>
                <w:lang w:bidi="ar-SA"/>
                <w14:ligatures w14:val="standardContextual"/>
              </w:rPr>
              <w:tab/>
            </w:r>
            <w:r w:rsidRPr="00EA7A43">
              <w:rPr>
                <w:rStyle w:val="ab"/>
                <w:noProof/>
              </w:rPr>
              <w:t>参考資料</w:t>
            </w:r>
            <w:r>
              <w:rPr>
                <w:noProof/>
                <w:webHidden/>
              </w:rPr>
              <w:tab/>
            </w:r>
            <w:r>
              <w:rPr>
                <w:noProof/>
                <w:webHidden/>
              </w:rPr>
              <w:fldChar w:fldCharType="begin"/>
            </w:r>
            <w:r>
              <w:rPr>
                <w:noProof/>
                <w:webHidden/>
              </w:rPr>
              <w:instrText xml:space="preserve"> PAGEREF _Toc136004613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5D0932FB" w14:textId="5AEF7C85" w:rsidR="00657C19" w:rsidRDefault="00657C19">
          <w:pPr>
            <w:pStyle w:val="21"/>
            <w:tabs>
              <w:tab w:val="left" w:pos="720"/>
              <w:tab w:val="right" w:leader="dot" w:pos="9344"/>
            </w:tabs>
            <w:rPr>
              <w:rFonts w:eastAsiaTheme="minorEastAsia" w:hAnsiTheme="minorHAnsi" w:cstheme="minorBidi"/>
              <w:smallCaps w:val="0"/>
              <w:noProof/>
              <w:sz w:val="21"/>
              <w:szCs w:val="24"/>
              <w:lang w:bidi="ar-SA"/>
              <w14:ligatures w14:val="standardContextual"/>
            </w:rPr>
          </w:pPr>
          <w:hyperlink w:anchor="_Toc136004614" w:history="1">
            <w:r w:rsidRPr="00EA7A43">
              <w:rPr>
                <w:rStyle w:val="ab"/>
                <w:noProof/>
              </w:rPr>
              <w:t>1.</w:t>
            </w:r>
            <w:r>
              <w:rPr>
                <w:rFonts w:eastAsiaTheme="minorEastAsia" w:hAnsiTheme="minorHAnsi" w:cstheme="minorBidi"/>
                <w:smallCaps w:val="0"/>
                <w:noProof/>
                <w:sz w:val="21"/>
                <w:szCs w:val="24"/>
                <w:lang w:bidi="ar-SA"/>
                <w14:ligatures w14:val="standardContextual"/>
              </w:rPr>
              <w:tab/>
            </w:r>
            <w:r w:rsidRPr="00EA7A43">
              <w:rPr>
                <w:rStyle w:val="ab"/>
                <w:noProof/>
              </w:rPr>
              <w:t>過去最長記録の裁判員裁判と名古屋高裁金沢支部の被告人質問の即日結審</w:t>
            </w:r>
            <w:r>
              <w:rPr>
                <w:noProof/>
                <w:webHidden/>
              </w:rPr>
              <w:tab/>
            </w:r>
            <w:r>
              <w:rPr>
                <w:noProof/>
                <w:webHidden/>
              </w:rPr>
              <w:fldChar w:fldCharType="begin"/>
            </w:r>
            <w:r>
              <w:rPr>
                <w:noProof/>
                <w:webHidden/>
              </w:rPr>
              <w:instrText xml:space="preserve"> PAGEREF _Toc136004614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0A636C53" w14:textId="3088D8CD" w:rsidR="00657C19" w:rsidRDefault="00657C19">
          <w:r>
            <w:rPr>
              <w:b/>
              <w:bCs/>
              <w:noProof/>
            </w:rPr>
            <w:fldChar w:fldCharType="end"/>
          </w:r>
        </w:p>
      </w:sdtContent>
    </w:sdt>
    <w:p w14:paraId="2F2EC260" w14:textId="77777777" w:rsidR="008F53DB" w:rsidRDefault="008F53DB" w:rsidP="00007857">
      <w:pPr>
        <w:pStyle w:val="a4"/>
        <w:rPr>
          <w:rFonts w:ascii="ＭＳ 明朝" w:eastAsia="ＭＳ 明朝" w:hAnsi="ＭＳ 明朝" w:cs="ＭＳ 明朝"/>
        </w:rPr>
      </w:pPr>
    </w:p>
    <w:p w14:paraId="3FEA30D8" w14:textId="77777777" w:rsidR="008F53DB" w:rsidRDefault="008F53DB" w:rsidP="00007857">
      <w:pPr>
        <w:pStyle w:val="a4"/>
        <w:rPr>
          <w:rFonts w:ascii="ＭＳ 明朝" w:eastAsia="ＭＳ 明朝" w:hAnsi="ＭＳ 明朝" w:cs="ＭＳ 明朝"/>
        </w:rPr>
      </w:pPr>
    </w:p>
    <w:p w14:paraId="2313B5BE" w14:textId="31C078E1" w:rsidR="008F53DB" w:rsidRDefault="008F53DB" w:rsidP="008F53DB"/>
    <w:p w14:paraId="058F3FAD" w14:textId="67FBFC7C" w:rsidR="00007857" w:rsidRPr="001502B3" w:rsidRDefault="00007857" w:rsidP="00007857"/>
    <w:sectPr w:rsidR="00007857" w:rsidRPr="001502B3" w:rsidSect="00FC5B9A">
      <w:footerReference w:type="default" r:id="rId77"/>
      <w:pgSz w:w="11906" w:h="16838"/>
      <w:pgMar w:top="1985" w:right="851" w:bottom="1531" w:left="1701" w:header="0" w:footer="397"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0BAB4" w14:textId="77777777" w:rsidR="00E51C99" w:rsidRDefault="00E51C99" w:rsidP="00B318D7">
      <w:r>
        <w:separator/>
      </w:r>
    </w:p>
  </w:endnote>
  <w:endnote w:type="continuationSeparator" w:id="0">
    <w:p w14:paraId="6A0FD258" w14:textId="77777777" w:rsidR="00E51C99" w:rsidRDefault="00E51C99" w:rsidP="00B318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roman"/>
    <w:pitch w:val="variable"/>
  </w:font>
  <w:font w:name="游明朝">
    <w:panose1 w:val="02020400000000000000"/>
    <w:charset w:val="80"/>
    <w:family w:val="roman"/>
    <w:pitch w:val="variable"/>
    <w:sig w:usb0="800002E7" w:usb1="2AC7FCFF" w:usb2="00000012" w:usb3="00000000" w:csb0="0002009F" w:csb1="00000000"/>
  </w:font>
  <w:font w:name="Noto Sans CJK JP">
    <w:altName w:val="Cambria"/>
    <w:panose1 w:val="020B0604020202020204"/>
    <w:charset w:val="00"/>
    <w:family w:val="roman"/>
    <w:notTrueType/>
    <w:pitch w:val="default"/>
  </w:font>
  <w:font w:name="Noto Serif CJK JP">
    <w:altName w:val="Cambria"/>
    <w:panose1 w:val="020B0604020202020204"/>
    <w:charset w:val="00"/>
    <w:family w:val="roman"/>
    <w:notTrueType/>
    <w:pitch w:val="default"/>
  </w:font>
  <w:font w:name="游ゴシック Light">
    <w:panose1 w:val="020B0300000000000000"/>
    <w:charset w:val="80"/>
    <w:family w:val="swiss"/>
    <w:pitch w:val="variable"/>
    <w:sig w:usb0="E00002FF" w:usb1="2AC7FDFF" w:usb2="00000016" w:usb3="00000000" w:csb0="0002009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1"/>
    <w:family w:val="swiss"/>
    <w:pitch w:val="variable"/>
  </w:font>
  <w:font w:name="ＭＳ 明朝">
    <w:altName w:val="MS Mincho"/>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Noto Sans JP">
    <w:altName w:val="游ゴシック"/>
    <w:panose1 w:val="020B0604020202020204"/>
    <w:charset w:val="80"/>
    <w:family w:val="swiss"/>
    <w:notTrueType/>
    <w:pitch w:val="variable"/>
    <w:sig w:usb0="20002A87" w:usb1="2ADF3C10" w:usb2="00000016" w:usb3="00000000" w:csb0="000601FF" w:csb1="00000000"/>
  </w:font>
  <w:font w:name="ヒラギノ明朝 Pro W6">
    <w:panose1 w:val="02020600000000000000"/>
    <w:charset w:val="80"/>
    <w:family w:val="roman"/>
    <w:pitch w:val="variable"/>
    <w:sig w:usb0="E00002FF" w:usb1="7AC7FFFF" w:usb2="00000012" w:usb3="00000000" w:csb0="0002000D" w:csb1="00000000"/>
  </w:font>
  <w:font w:name="Hiragino Mincho Pro W6">
    <w:altName w:val="ＭＳ 明朝"/>
    <w:panose1 w:val="02020600000000000000"/>
    <w:charset w:val="80"/>
    <w:family w:val="roman"/>
    <w:pitch w:val="variable"/>
    <w:sig w:usb0="E00002FF" w:usb1="7AC7FFFF" w:usb2="00000012" w:usb3="00000000" w:csb0="0002000D" w:csb1="00000000"/>
  </w:font>
  <w:font w:name="ＭＳ Ｐゴシック">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1B311" w14:textId="77777777" w:rsidR="00B318D7" w:rsidRDefault="00B318D7">
    <w:pPr>
      <w:pStyle w:val="af0"/>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ja-JP"/>
      </w:rPr>
      <w:t>2</w:t>
    </w:r>
    <w:r>
      <w:rPr>
        <w:caps/>
        <w:color w:val="4472C4" w:themeColor="accent1"/>
      </w:rPr>
      <w:fldChar w:fldCharType="end"/>
    </w:r>
  </w:p>
  <w:p w14:paraId="5CBE866E" w14:textId="77777777" w:rsidR="00B318D7" w:rsidRDefault="00B318D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C138A" w14:textId="77777777" w:rsidR="00E51C99" w:rsidRDefault="00E51C99" w:rsidP="00B318D7">
      <w:r>
        <w:separator/>
      </w:r>
    </w:p>
  </w:footnote>
  <w:footnote w:type="continuationSeparator" w:id="0">
    <w:p w14:paraId="5DE4E780" w14:textId="77777777" w:rsidR="00E51C99" w:rsidRDefault="00E51C99" w:rsidP="00B318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644228"/>
    <w:multiLevelType w:val="multilevel"/>
    <w:tmpl w:val="F93C13D2"/>
    <w:lvl w:ilvl="0">
      <w:start w:val="1"/>
      <w:numFmt w:val="decimal"/>
      <w:pStyle w:val="1"/>
      <w:lvlText w:val="第%1."/>
      <w:lvlJc w:val="left"/>
      <w:pPr>
        <w:ind w:left="425" w:hanging="425"/>
      </w:pPr>
      <w:rPr>
        <w:rFonts w:hint="eastAsia"/>
      </w:rPr>
    </w:lvl>
    <w:lvl w:ilvl="1">
      <w:start w:val="1"/>
      <w:numFmt w:val="decimal"/>
      <w:pStyle w:val="2"/>
      <w:lvlText w:val="%2."/>
      <w:lvlJc w:val="left"/>
      <w:pPr>
        <w:ind w:left="992" w:hanging="567"/>
      </w:pPr>
      <w:rPr>
        <w:rFonts w:hint="eastAsia"/>
      </w:rPr>
    </w:lvl>
    <w:lvl w:ilvl="2">
      <w:start w:val="1"/>
      <w:numFmt w:val="decimal"/>
      <w:pStyle w:val="3"/>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695185976">
    <w:abstractNumId w:val="0"/>
  </w:num>
  <w:num w:numId="2" w16cid:durableId="11852451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5327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607145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defaultTabStop w:val="709"/>
  <w:autoHyphenation/>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936"/>
    <w:rsid w:val="00007857"/>
    <w:rsid w:val="0002509A"/>
    <w:rsid w:val="00035839"/>
    <w:rsid w:val="00041046"/>
    <w:rsid w:val="00054080"/>
    <w:rsid w:val="00060854"/>
    <w:rsid w:val="000642CB"/>
    <w:rsid w:val="000D4A37"/>
    <w:rsid w:val="000E5E4F"/>
    <w:rsid w:val="000E77B8"/>
    <w:rsid w:val="000F19A3"/>
    <w:rsid w:val="001502B3"/>
    <w:rsid w:val="00187ADB"/>
    <w:rsid w:val="00196B35"/>
    <w:rsid w:val="001D1AE2"/>
    <w:rsid w:val="001F07AA"/>
    <w:rsid w:val="002245B5"/>
    <w:rsid w:val="00267D71"/>
    <w:rsid w:val="00291352"/>
    <w:rsid w:val="00295C1A"/>
    <w:rsid w:val="002B2265"/>
    <w:rsid w:val="002B670F"/>
    <w:rsid w:val="003143A7"/>
    <w:rsid w:val="00357E83"/>
    <w:rsid w:val="00360CB1"/>
    <w:rsid w:val="0037445D"/>
    <w:rsid w:val="003936B1"/>
    <w:rsid w:val="003974AF"/>
    <w:rsid w:val="00400190"/>
    <w:rsid w:val="00421008"/>
    <w:rsid w:val="00422BE1"/>
    <w:rsid w:val="00461229"/>
    <w:rsid w:val="004705FB"/>
    <w:rsid w:val="0047173D"/>
    <w:rsid w:val="00483E09"/>
    <w:rsid w:val="004B733E"/>
    <w:rsid w:val="004F6BD0"/>
    <w:rsid w:val="00540A4F"/>
    <w:rsid w:val="005B1BE8"/>
    <w:rsid w:val="005F6222"/>
    <w:rsid w:val="006275B9"/>
    <w:rsid w:val="006516D2"/>
    <w:rsid w:val="00657C19"/>
    <w:rsid w:val="007155CE"/>
    <w:rsid w:val="0074453B"/>
    <w:rsid w:val="0077552A"/>
    <w:rsid w:val="00790E48"/>
    <w:rsid w:val="00856FF7"/>
    <w:rsid w:val="00891121"/>
    <w:rsid w:val="0089496F"/>
    <w:rsid w:val="008C0CB5"/>
    <w:rsid w:val="008F53DB"/>
    <w:rsid w:val="00900A0F"/>
    <w:rsid w:val="00902ACC"/>
    <w:rsid w:val="00905A41"/>
    <w:rsid w:val="009139BF"/>
    <w:rsid w:val="00935497"/>
    <w:rsid w:val="00951521"/>
    <w:rsid w:val="009561A0"/>
    <w:rsid w:val="00980823"/>
    <w:rsid w:val="009D4840"/>
    <w:rsid w:val="009F14AF"/>
    <w:rsid w:val="00A00591"/>
    <w:rsid w:val="00A2244D"/>
    <w:rsid w:val="00B063A9"/>
    <w:rsid w:val="00B07C2E"/>
    <w:rsid w:val="00B2271B"/>
    <w:rsid w:val="00B22BF3"/>
    <w:rsid w:val="00B318D7"/>
    <w:rsid w:val="00B36698"/>
    <w:rsid w:val="00B43A8D"/>
    <w:rsid w:val="00BB61F7"/>
    <w:rsid w:val="00BB67FD"/>
    <w:rsid w:val="00BE0FD9"/>
    <w:rsid w:val="00BE2E2F"/>
    <w:rsid w:val="00C13950"/>
    <w:rsid w:val="00C4153E"/>
    <w:rsid w:val="00C6250A"/>
    <w:rsid w:val="00CA3DCA"/>
    <w:rsid w:val="00CB2E1E"/>
    <w:rsid w:val="00D6079D"/>
    <w:rsid w:val="00D94DF1"/>
    <w:rsid w:val="00DE7C4F"/>
    <w:rsid w:val="00E30936"/>
    <w:rsid w:val="00E3718B"/>
    <w:rsid w:val="00E51C99"/>
    <w:rsid w:val="00EA70D4"/>
    <w:rsid w:val="00F01A5B"/>
    <w:rsid w:val="00F0489A"/>
    <w:rsid w:val="00F2453B"/>
    <w:rsid w:val="00F27317"/>
    <w:rsid w:val="00F5017D"/>
    <w:rsid w:val="00F52847"/>
    <w:rsid w:val="00F60F8E"/>
    <w:rsid w:val="00F65D55"/>
    <w:rsid w:val="00FC5B9A"/>
    <w:rsid w:val="00FD29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4BD7935"/>
  <w15:docId w15:val="{04F29143-269D-8742-9293-56E30EE73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Theme="minorEastAsia" w:hAnsi="Liberation Serif" w:cs="Noto Sans CJK JP"/>
        <w:kern w:val="2"/>
        <w:sz w:val="24"/>
        <w:szCs w:val="24"/>
        <w:lang w:val="en-US" w:eastAsia="ja-JP"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eastAsia="Noto Serif CJK JP"/>
    </w:rPr>
  </w:style>
  <w:style w:type="paragraph" w:styleId="1">
    <w:name w:val="heading 1"/>
    <w:basedOn w:val="a"/>
    <w:next w:val="a"/>
    <w:link w:val="10"/>
    <w:uiPriority w:val="9"/>
    <w:qFormat/>
    <w:rsid w:val="000E5E4F"/>
    <w:pPr>
      <w:keepNext/>
      <w:numPr>
        <w:numId w:val="1"/>
      </w:numPr>
      <w:spacing w:beforeLines="100" w:before="100" w:afterLines="100" w:after="100"/>
      <w:outlineLvl w:val="0"/>
    </w:pPr>
    <w:rPr>
      <w:rFonts w:asciiTheme="majorHAnsi" w:eastAsiaTheme="majorEastAsia" w:hAnsiTheme="majorHAnsi" w:cs="Mangal"/>
      <w:sz w:val="36"/>
      <w:szCs w:val="21"/>
    </w:rPr>
  </w:style>
  <w:style w:type="paragraph" w:styleId="2">
    <w:name w:val="heading 2"/>
    <w:basedOn w:val="a"/>
    <w:next w:val="a"/>
    <w:link w:val="20"/>
    <w:uiPriority w:val="9"/>
    <w:unhideWhenUsed/>
    <w:qFormat/>
    <w:rsid w:val="000E5E4F"/>
    <w:pPr>
      <w:keepNext/>
      <w:numPr>
        <w:ilvl w:val="1"/>
        <w:numId w:val="1"/>
      </w:numPr>
      <w:spacing w:beforeLines="50" w:before="50" w:afterLines="50" w:after="50"/>
      <w:outlineLvl w:val="1"/>
    </w:pPr>
    <w:rPr>
      <w:rFonts w:asciiTheme="majorHAnsi" w:eastAsiaTheme="majorEastAsia" w:hAnsiTheme="majorHAnsi" w:cs="Mangal"/>
      <w:sz w:val="32"/>
      <w:szCs w:val="21"/>
    </w:rPr>
  </w:style>
  <w:style w:type="paragraph" w:styleId="3">
    <w:name w:val="heading 3"/>
    <w:basedOn w:val="a"/>
    <w:next w:val="a"/>
    <w:link w:val="30"/>
    <w:uiPriority w:val="9"/>
    <w:unhideWhenUsed/>
    <w:qFormat/>
    <w:rsid w:val="004B733E"/>
    <w:pPr>
      <w:keepNext/>
      <w:numPr>
        <w:ilvl w:val="2"/>
        <w:numId w:val="1"/>
      </w:numPr>
      <w:spacing w:beforeLines="50" w:before="50" w:afterLines="50" w:after="50"/>
      <w:outlineLvl w:val="2"/>
    </w:pPr>
    <w:rPr>
      <w:rFonts w:asciiTheme="majorHAnsi" w:eastAsiaTheme="majorEastAsia" w:hAnsiTheme="majorHAnsi" w:cs="Mangal"/>
      <w:sz w:val="28"/>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Noto Sans CJK JP" w:hAnsi="Liberation Sans"/>
      <w:sz w:val="28"/>
      <w:szCs w:val="28"/>
    </w:rPr>
  </w:style>
  <w:style w:type="paragraph" w:styleId="a4">
    <w:name w:val="Body Text"/>
    <w:basedOn w:val="a"/>
    <w:pPr>
      <w:spacing w:after="140" w:line="276" w:lineRule="auto"/>
    </w:pPr>
  </w:style>
  <w:style w:type="paragraph" w:styleId="a5">
    <w:name w:val="List"/>
    <w:basedOn w:val="a4"/>
  </w:style>
  <w:style w:type="paragraph" w:styleId="a6">
    <w:name w:val="caption"/>
    <w:basedOn w:val="a"/>
    <w:qFormat/>
    <w:pPr>
      <w:suppressLineNumbers/>
      <w:spacing w:before="120" w:after="120"/>
    </w:pPr>
    <w:rPr>
      <w:i/>
      <w:iCs/>
    </w:rPr>
  </w:style>
  <w:style w:type="paragraph" w:customStyle="1" w:styleId="a7">
    <w:name w:val="索引"/>
    <w:basedOn w:val="a"/>
    <w:qFormat/>
    <w:pPr>
      <w:suppressLineNumbers/>
    </w:pPr>
  </w:style>
  <w:style w:type="paragraph" w:styleId="a8">
    <w:name w:val="index heading"/>
    <w:basedOn w:val="a3"/>
    <w:pPr>
      <w:suppressLineNumbers/>
    </w:pPr>
    <w:rPr>
      <w:b/>
      <w:bCs/>
      <w:sz w:val="32"/>
      <w:szCs w:val="32"/>
    </w:rPr>
  </w:style>
  <w:style w:type="paragraph" w:styleId="a9">
    <w:name w:val="TOC Heading"/>
    <w:basedOn w:val="a8"/>
    <w:uiPriority w:val="39"/>
    <w:qFormat/>
  </w:style>
  <w:style w:type="character" w:customStyle="1" w:styleId="10">
    <w:name w:val="見出し 1 (文字)"/>
    <w:basedOn w:val="a0"/>
    <w:link w:val="1"/>
    <w:uiPriority w:val="9"/>
    <w:rsid w:val="000E5E4F"/>
    <w:rPr>
      <w:rFonts w:asciiTheme="majorHAnsi" w:eastAsiaTheme="majorEastAsia" w:hAnsiTheme="majorHAnsi" w:cs="Mangal"/>
      <w:sz w:val="36"/>
      <w:szCs w:val="21"/>
    </w:rPr>
  </w:style>
  <w:style w:type="character" w:customStyle="1" w:styleId="20">
    <w:name w:val="見出し 2 (文字)"/>
    <w:basedOn w:val="a0"/>
    <w:link w:val="2"/>
    <w:uiPriority w:val="9"/>
    <w:rsid w:val="000E5E4F"/>
    <w:rPr>
      <w:rFonts w:asciiTheme="majorHAnsi" w:eastAsiaTheme="majorEastAsia" w:hAnsiTheme="majorHAnsi" w:cs="Mangal"/>
      <w:sz w:val="32"/>
      <w:szCs w:val="21"/>
    </w:rPr>
  </w:style>
  <w:style w:type="character" w:customStyle="1" w:styleId="30">
    <w:name w:val="見出し 3 (文字)"/>
    <w:basedOn w:val="a0"/>
    <w:link w:val="3"/>
    <w:uiPriority w:val="9"/>
    <w:rsid w:val="004B733E"/>
    <w:rPr>
      <w:rFonts w:asciiTheme="majorHAnsi" w:eastAsiaTheme="majorEastAsia" w:hAnsiTheme="majorHAnsi" w:cs="Mangal"/>
      <w:sz w:val="28"/>
      <w:szCs w:val="21"/>
    </w:rPr>
  </w:style>
  <w:style w:type="paragraph" w:customStyle="1" w:styleId="aa">
    <w:name w:val="時刻挿入"/>
    <w:basedOn w:val="a"/>
    <w:qFormat/>
    <w:rsid w:val="00EA70D4"/>
    <w:pPr>
      <w:suppressAutoHyphens w:val="0"/>
    </w:pPr>
    <w:rPr>
      <w:rFonts w:ascii="ＭＳ 明朝" w:eastAsia="ＭＳ 明朝" w:hAnsi="ＭＳ 明朝" w:cs="ＭＳ 明朝"/>
      <w:i/>
      <w:color w:val="F7CAAC" w:themeColor="accent2" w:themeTint="66"/>
      <w:kern w:val="0"/>
      <w:sz w:val="18"/>
      <w:lang w:bidi="ar-SA"/>
    </w:rPr>
  </w:style>
  <w:style w:type="paragraph" w:customStyle="1" w:styleId="PB03">
    <w:name w:val="PB03データ"/>
    <w:qFormat/>
    <w:rsid w:val="00900A0F"/>
    <w:pPr>
      <w:pBdr>
        <w:left w:val="threeDEmboss" w:sz="24" w:space="4" w:color="auto"/>
      </w:pBdr>
      <w:shd w:val="pct5" w:color="F4F9F1" w:fill="F4F9F1"/>
      <w:suppressAutoHyphens w:val="0"/>
      <w:spacing w:line="200" w:lineRule="atLeast"/>
      <w:ind w:leftChars="400" w:left="400" w:rightChars="100" w:right="100"/>
      <w:mirrorIndents/>
    </w:pPr>
    <w:rPr>
      <w:rFonts w:ascii="Arial Unicode MS" w:eastAsia="Arial Unicode MS" w:hAnsi="Arial Unicode MS" w:cs="Arial Unicode MS"/>
      <w:color w:val="000000" w:themeColor="text1"/>
      <w:sz w:val="20"/>
      <w:szCs w:val="21"/>
      <w:shd w:val="clear" w:color="auto" w:fill="E2EFD9" w:themeFill="accent6" w:themeFillTint="33"/>
      <w:lang w:bidi="ar-SA"/>
    </w:rPr>
  </w:style>
  <w:style w:type="paragraph" w:customStyle="1" w:styleId="code02">
    <w:name w:val="code02"/>
    <w:basedOn w:val="a"/>
    <w:qFormat/>
    <w:rsid w:val="00900A0F"/>
    <w:pPr>
      <w:pBdr>
        <w:left w:val="single" w:sz="36" w:space="13" w:color="ED7D31" w:themeColor="accent2"/>
      </w:pBdr>
      <w:shd w:val="solid" w:color="F9FBFD" w:fill="FDF9FC"/>
      <w:suppressAutoHyphens w:val="0"/>
      <w:adjustRightInd w:val="0"/>
      <w:snapToGrid w:val="0"/>
      <w:spacing w:line="220" w:lineRule="exact"/>
    </w:pPr>
    <w:rPr>
      <w:rFonts w:ascii="Segoe UI Symbol" w:eastAsia="Noto Sans JP" w:hAnsi="Segoe UI Symbol" w:cs="Segoe UI Symbol"/>
      <w:color w:val="44546A" w:themeColor="text2"/>
      <w:sz w:val="20"/>
      <w:szCs w:val="21"/>
      <w:lang w:bidi="ar-SA"/>
    </w:rPr>
  </w:style>
  <w:style w:type="paragraph" w:customStyle="1" w:styleId="PB01">
    <w:name w:val="PBコード01"/>
    <w:basedOn w:val="a"/>
    <w:qFormat/>
    <w:rsid w:val="00900A0F"/>
    <w:pPr>
      <w:suppressAutoHyphens w:val="0"/>
      <w:spacing w:after="5" w:line="271" w:lineRule="auto"/>
      <w:ind w:left="139"/>
    </w:pPr>
    <w:rPr>
      <w:rFonts w:ascii="ヒラギノ明朝 Pro W6" w:eastAsia="Hiragino Mincho Pro W6" w:hAnsi="ＭＳ 明朝" w:cs="ＭＳ 明朝"/>
      <w:b/>
      <w:color w:val="000000"/>
      <w:lang w:bidi="ar-SA"/>
    </w:rPr>
  </w:style>
  <w:style w:type="paragraph" w:customStyle="1" w:styleId="01">
    <w:name w:val="コード01"/>
    <w:qFormat/>
    <w:rsid w:val="00900A0F"/>
    <w:pPr>
      <w:pBdr>
        <w:left w:val="single" w:sz="36" w:space="13" w:color="5B9BD5" w:themeColor="accent5"/>
      </w:pBdr>
      <w:shd w:val="solid" w:color="F9FBFD" w:fill="F9FBFD"/>
      <w:suppressAutoHyphens w:val="0"/>
      <w:adjustRightInd w:val="0"/>
      <w:snapToGrid w:val="0"/>
      <w:spacing w:line="220" w:lineRule="exact"/>
    </w:pPr>
    <w:rPr>
      <w:rFonts w:ascii="Segoe UI Symbol" w:eastAsia="Noto Sans JP" w:hAnsi="Segoe UI Symbol" w:cs="Segoe UI Symbol"/>
      <w:color w:val="44546A" w:themeColor="text2"/>
      <w:sz w:val="20"/>
      <w:szCs w:val="21"/>
      <w:lang w:bidi="ar-SA"/>
    </w:rPr>
  </w:style>
  <w:style w:type="character" w:styleId="ab">
    <w:name w:val="Hyperlink"/>
    <w:basedOn w:val="a0"/>
    <w:uiPriority w:val="99"/>
    <w:unhideWhenUsed/>
    <w:rsid w:val="00900A0F"/>
    <w:rPr>
      <w:color w:val="0563C1" w:themeColor="hyperlink"/>
      <w:u w:val="single"/>
    </w:rPr>
  </w:style>
  <w:style w:type="character" w:styleId="ac">
    <w:name w:val="Unresolved Mention"/>
    <w:basedOn w:val="a0"/>
    <w:uiPriority w:val="99"/>
    <w:semiHidden/>
    <w:unhideWhenUsed/>
    <w:rsid w:val="00900A0F"/>
    <w:rPr>
      <w:color w:val="605E5C"/>
      <w:shd w:val="clear" w:color="auto" w:fill="E1DFDD"/>
    </w:rPr>
  </w:style>
  <w:style w:type="character" w:styleId="ad">
    <w:name w:val="Strong"/>
    <w:basedOn w:val="a0"/>
    <w:uiPriority w:val="22"/>
    <w:qFormat/>
    <w:rsid w:val="00007857"/>
    <w:rPr>
      <w:b/>
      <w:bCs/>
    </w:rPr>
  </w:style>
  <w:style w:type="paragraph" w:styleId="Web">
    <w:name w:val="Normal (Web)"/>
    <w:basedOn w:val="a"/>
    <w:uiPriority w:val="99"/>
    <w:semiHidden/>
    <w:unhideWhenUsed/>
    <w:rsid w:val="00422BE1"/>
    <w:pPr>
      <w:suppressAutoHyphens w:val="0"/>
      <w:spacing w:before="100" w:beforeAutospacing="1" w:after="100" w:afterAutospacing="1"/>
    </w:pPr>
    <w:rPr>
      <w:rFonts w:ascii="ＭＳ Ｐゴシック" w:eastAsia="ＭＳ Ｐゴシック" w:hAnsi="ＭＳ Ｐゴシック" w:cs="ＭＳ Ｐゴシック"/>
      <w:kern w:val="0"/>
      <w:lang w:bidi="ar-SA"/>
    </w:rPr>
  </w:style>
  <w:style w:type="paragraph" w:styleId="21">
    <w:name w:val="toc 2"/>
    <w:basedOn w:val="a"/>
    <w:next w:val="a"/>
    <w:autoRedefine/>
    <w:uiPriority w:val="39"/>
    <w:unhideWhenUsed/>
    <w:rsid w:val="00CA3DCA"/>
    <w:pPr>
      <w:ind w:left="240"/>
    </w:pPr>
    <w:rPr>
      <w:rFonts w:asciiTheme="minorHAnsi" w:eastAsiaTheme="minorHAnsi"/>
      <w:smallCaps/>
      <w:sz w:val="20"/>
      <w:szCs w:val="20"/>
    </w:rPr>
  </w:style>
  <w:style w:type="paragraph" w:styleId="11">
    <w:name w:val="toc 1"/>
    <w:basedOn w:val="a"/>
    <w:next w:val="a"/>
    <w:autoRedefine/>
    <w:uiPriority w:val="39"/>
    <w:unhideWhenUsed/>
    <w:rsid w:val="00CA3DCA"/>
    <w:pPr>
      <w:spacing w:before="120" w:after="120"/>
    </w:pPr>
    <w:rPr>
      <w:rFonts w:asciiTheme="minorHAnsi" w:eastAsiaTheme="minorHAnsi"/>
      <w:b/>
      <w:bCs/>
      <w:caps/>
      <w:sz w:val="20"/>
      <w:szCs w:val="20"/>
    </w:rPr>
  </w:style>
  <w:style w:type="paragraph" w:styleId="31">
    <w:name w:val="toc 3"/>
    <w:basedOn w:val="a"/>
    <w:next w:val="a"/>
    <w:autoRedefine/>
    <w:uiPriority w:val="39"/>
    <w:unhideWhenUsed/>
    <w:rsid w:val="00CA3DCA"/>
    <w:pPr>
      <w:ind w:left="480"/>
    </w:pPr>
    <w:rPr>
      <w:rFonts w:asciiTheme="minorHAnsi" w:eastAsiaTheme="minorHAnsi"/>
      <w:i/>
      <w:iCs/>
      <w:sz w:val="20"/>
      <w:szCs w:val="20"/>
    </w:rPr>
  </w:style>
  <w:style w:type="paragraph" w:styleId="4">
    <w:name w:val="toc 4"/>
    <w:basedOn w:val="a"/>
    <w:next w:val="a"/>
    <w:autoRedefine/>
    <w:uiPriority w:val="39"/>
    <w:semiHidden/>
    <w:unhideWhenUsed/>
    <w:rsid w:val="00CA3DCA"/>
    <w:pPr>
      <w:ind w:left="720"/>
    </w:pPr>
    <w:rPr>
      <w:rFonts w:asciiTheme="minorHAnsi" w:eastAsiaTheme="minorHAnsi"/>
      <w:sz w:val="18"/>
      <w:szCs w:val="18"/>
    </w:rPr>
  </w:style>
  <w:style w:type="paragraph" w:styleId="5">
    <w:name w:val="toc 5"/>
    <w:basedOn w:val="a"/>
    <w:next w:val="a"/>
    <w:autoRedefine/>
    <w:uiPriority w:val="39"/>
    <w:semiHidden/>
    <w:unhideWhenUsed/>
    <w:rsid w:val="00CA3DCA"/>
    <w:pPr>
      <w:ind w:left="960"/>
    </w:pPr>
    <w:rPr>
      <w:rFonts w:asciiTheme="minorHAnsi" w:eastAsiaTheme="minorHAnsi"/>
      <w:sz w:val="18"/>
      <w:szCs w:val="18"/>
    </w:rPr>
  </w:style>
  <w:style w:type="paragraph" w:styleId="6">
    <w:name w:val="toc 6"/>
    <w:basedOn w:val="a"/>
    <w:next w:val="a"/>
    <w:autoRedefine/>
    <w:uiPriority w:val="39"/>
    <w:semiHidden/>
    <w:unhideWhenUsed/>
    <w:rsid w:val="00CA3DCA"/>
    <w:pPr>
      <w:ind w:left="1200"/>
    </w:pPr>
    <w:rPr>
      <w:rFonts w:asciiTheme="minorHAnsi" w:eastAsiaTheme="minorHAnsi"/>
      <w:sz w:val="18"/>
      <w:szCs w:val="18"/>
    </w:rPr>
  </w:style>
  <w:style w:type="paragraph" w:styleId="7">
    <w:name w:val="toc 7"/>
    <w:basedOn w:val="a"/>
    <w:next w:val="a"/>
    <w:autoRedefine/>
    <w:uiPriority w:val="39"/>
    <w:semiHidden/>
    <w:unhideWhenUsed/>
    <w:rsid w:val="00CA3DCA"/>
    <w:pPr>
      <w:ind w:left="1440"/>
    </w:pPr>
    <w:rPr>
      <w:rFonts w:asciiTheme="minorHAnsi" w:eastAsiaTheme="minorHAnsi"/>
      <w:sz w:val="18"/>
      <w:szCs w:val="18"/>
    </w:rPr>
  </w:style>
  <w:style w:type="paragraph" w:styleId="8">
    <w:name w:val="toc 8"/>
    <w:basedOn w:val="a"/>
    <w:next w:val="a"/>
    <w:autoRedefine/>
    <w:uiPriority w:val="39"/>
    <w:semiHidden/>
    <w:unhideWhenUsed/>
    <w:rsid w:val="00CA3DCA"/>
    <w:pPr>
      <w:ind w:left="1680"/>
    </w:pPr>
    <w:rPr>
      <w:rFonts w:asciiTheme="minorHAnsi" w:eastAsiaTheme="minorHAnsi"/>
      <w:sz w:val="18"/>
      <w:szCs w:val="18"/>
    </w:rPr>
  </w:style>
  <w:style w:type="paragraph" w:styleId="9">
    <w:name w:val="toc 9"/>
    <w:basedOn w:val="a"/>
    <w:next w:val="a"/>
    <w:autoRedefine/>
    <w:uiPriority w:val="39"/>
    <w:semiHidden/>
    <w:unhideWhenUsed/>
    <w:rsid w:val="00CA3DCA"/>
    <w:pPr>
      <w:ind w:left="1920"/>
    </w:pPr>
    <w:rPr>
      <w:rFonts w:asciiTheme="minorHAnsi" w:eastAsiaTheme="minorHAnsi"/>
      <w:sz w:val="18"/>
      <w:szCs w:val="18"/>
    </w:rPr>
  </w:style>
  <w:style w:type="paragraph" w:styleId="ae">
    <w:name w:val="header"/>
    <w:basedOn w:val="a"/>
    <w:link w:val="af"/>
    <w:uiPriority w:val="99"/>
    <w:unhideWhenUsed/>
    <w:rsid w:val="00B318D7"/>
    <w:pPr>
      <w:tabs>
        <w:tab w:val="center" w:pos="4252"/>
        <w:tab w:val="right" w:pos="8504"/>
      </w:tabs>
      <w:snapToGrid w:val="0"/>
    </w:pPr>
    <w:rPr>
      <w:rFonts w:cs="Mangal"/>
      <w:szCs w:val="21"/>
    </w:rPr>
  </w:style>
  <w:style w:type="character" w:customStyle="1" w:styleId="af">
    <w:name w:val="ヘッダー (文字)"/>
    <w:basedOn w:val="a0"/>
    <w:link w:val="ae"/>
    <w:uiPriority w:val="99"/>
    <w:rsid w:val="00B318D7"/>
    <w:rPr>
      <w:rFonts w:eastAsia="Noto Serif CJK JP" w:cs="Mangal"/>
      <w:szCs w:val="21"/>
    </w:rPr>
  </w:style>
  <w:style w:type="paragraph" w:styleId="af0">
    <w:name w:val="footer"/>
    <w:basedOn w:val="a"/>
    <w:link w:val="af1"/>
    <w:uiPriority w:val="99"/>
    <w:unhideWhenUsed/>
    <w:rsid w:val="00B318D7"/>
    <w:pPr>
      <w:tabs>
        <w:tab w:val="center" w:pos="4252"/>
        <w:tab w:val="right" w:pos="8504"/>
      </w:tabs>
      <w:snapToGrid w:val="0"/>
    </w:pPr>
    <w:rPr>
      <w:rFonts w:cs="Mangal"/>
      <w:szCs w:val="21"/>
    </w:rPr>
  </w:style>
  <w:style w:type="character" w:customStyle="1" w:styleId="af1">
    <w:name w:val="フッター (文字)"/>
    <w:basedOn w:val="a0"/>
    <w:link w:val="af0"/>
    <w:uiPriority w:val="99"/>
    <w:rsid w:val="00B318D7"/>
    <w:rPr>
      <w:rFonts w:eastAsia="Noto Serif CJK JP"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07853">
      <w:bodyDiv w:val="1"/>
      <w:marLeft w:val="0"/>
      <w:marRight w:val="0"/>
      <w:marTop w:val="0"/>
      <w:marBottom w:val="0"/>
      <w:divBdr>
        <w:top w:val="none" w:sz="0" w:space="0" w:color="auto"/>
        <w:left w:val="none" w:sz="0" w:space="0" w:color="auto"/>
        <w:bottom w:val="none" w:sz="0" w:space="0" w:color="auto"/>
        <w:right w:val="none" w:sz="0" w:space="0" w:color="auto"/>
      </w:divBdr>
    </w:div>
    <w:div w:id="1120998026">
      <w:bodyDiv w:val="1"/>
      <w:marLeft w:val="0"/>
      <w:marRight w:val="0"/>
      <w:marTop w:val="0"/>
      <w:marBottom w:val="0"/>
      <w:divBdr>
        <w:top w:val="none" w:sz="0" w:space="0" w:color="auto"/>
        <w:left w:val="none" w:sz="0" w:space="0" w:color="auto"/>
        <w:bottom w:val="none" w:sz="0" w:space="0" w:color="auto"/>
        <w:right w:val="none" w:sz="0" w:space="0" w:color="auto"/>
      </w:divBdr>
    </w:div>
    <w:div w:id="1152258984">
      <w:bodyDiv w:val="1"/>
      <w:marLeft w:val="0"/>
      <w:marRight w:val="0"/>
      <w:marTop w:val="0"/>
      <w:marBottom w:val="0"/>
      <w:divBdr>
        <w:top w:val="none" w:sz="0" w:space="0" w:color="auto"/>
        <w:left w:val="none" w:sz="0" w:space="0" w:color="auto"/>
        <w:bottom w:val="none" w:sz="0" w:space="0" w:color="auto"/>
        <w:right w:val="none" w:sz="0" w:space="0" w:color="auto"/>
      </w:divBdr>
      <w:divsChild>
        <w:div w:id="1618754289">
          <w:marLeft w:val="0"/>
          <w:marRight w:val="0"/>
          <w:marTop w:val="0"/>
          <w:marBottom w:val="0"/>
          <w:divBdr>
            <w:top w:val="none" w:sz="0" w:space="0" w:color="auto"/>
            <w:left w:val="none" w:sz="0" w:space="0" w:color="auto"/>
            <w:bottom w:val="none" w:sz="0" w:space="0" w:color="auto"/>
            <w:right w:val="none" w:sz="0" w:space="0" w:color="auto"/>
          </w:divBdr>
          <w:divsChild>
            <w:div w:id="1022247649">
              <w:marLeft w:val="0"/>
              <w:marRight w:val="0"/>
              <w:marTop w:val="0"/>
              <w:marBottom w:val="0"/>
              <w:divBdr>
                <w:top w:val="none" w:sz="0" w:space="0" w:color="auto"/>
                <w:left w:val="none" w:sz="0" w:space="0" w:color="auto"/>
                <w:bottom w:val="none" w:sz="0" w:space="0" w:color="auto"/>
                <w:right w:val="none" w:sz="0" w:space="0" w:color="auto"/>
              </w:divBdr>
            </w:div>
            <w:div w:id="1340347515">
              <w:marLeft w:val="0"/>
              <w:marRight w:val="0"/>
              <w:marTop w:val="0"/>
              <w:marBottom w:val="0"/>
              <w:divBdr>
                <w:top w:val="none" w:sz="0" w:space="0" w:color="auto"/>
                <w:left w:val="none" w:sz="0" w:space="0" w:color="auto"/>
                <w:bottom w:val="none" w:sz="0" w:space="0" w:color="auto"/>
                <w:right w:val="none" w:sz="0" w:space="0" w:color="auto"/>
              </w:divBdr>
            </w:div>
            <w:div w:id="937831866">
              <w:marLeft w:val="0"/>
              <w:marRight w:val="0"/>
              <w:marTop w:val="0"/>
              <w:marBottom w:val="0"/>
              <w:divBdr>
                <w:top w:val="none" w:sz="0" w:space="0" w:color="auto"/>
                <w:left w:val="none" w:sz="0" w:space="0" w:color="auto"/>
                <w:bottom w:val="none" w:sz="0" w:space="0" w:color="auto"/>
                <w:right w:val="none" w:sz="0" w:space="0" w:color="auto"/>
              </w:divBdr>
            </w:div>
            <w:div w:id="1230115769">
              <w:marLeft w:val="0"/>
              <w:marRight w:val="0"/>
              <w:marTop w:val="0"/>
              <w:marBottom w:val="0"/>
              <w:divBdr>
                <w:top w:val="none" w:sz="0" w:space="0" w:color="auto"/>
                <w:left w:val="none" w:sz="0" w:space="0" w:color="auto"/>
                <w:bottom w:val="none" w:sz="0" w:space="0" w:color="auto"/>
                <w:right w:val="none" w:sz="0" w:space="0" w:color="auto"/>
              </w:divBdr>
            </w:div>
            <w:div w:id="465316568">
              <w:marLeft w:val="0"/>
              <w:marRight w:val="0"/>
              <w:marTop w:val="0"/>
              <w:marBottom w:val="0"/>
              <w:divBdr>
                <w:top w:val="none" w:sz="0" w:space="0" w:color="auto"/>
                <w:left w:val="none" w:sz="0" w:space="0" w:color="auto"/>
                <w:bottom w:val="none" w:sz="0" w:space="0" w:color="auto"/>
                <w:right w:val="none" w:sz="0" w:space="0" w:color="auto"/>
              </w:divBdr>
            </w:div>
            <w:div w:id="1141968210">
              <w:marLeft w:val="0"/>
              <w:marRight w:val="0"/>
              <w:marTop w:val="0"/>
              <w:marBottom w:val="0"/>
              <w:divBdr>
                <w:top w:val="none" w:sz="0" w:space="0" w:color="auto"/>
                <w:left w:val="none" w:sz="0" w:space="0" w:color="auto"/>
                <w:bottom w:val="none" w:sz="0" w:space="0" w:color="auto"/>
                <w:right w:val="none" w:sz="0" w:space="0" w:color="auto"/>
              </w:divBdr>
            </w:div>
            <w:div w:id="102503382">
              <w:marLeft w:val="0"/>
              <w:marRight w:val="0"/>
              <w:marTop w:val="0"/>
              <w:marBottom w:val="0"/>
              <w:divBdr>
                <w:top w:val="none" w:sz="0" w:space="0" w:color="auto"/>
                <w:left w:val="none" w:sz="0" w:space="0" w:color="auto"/>
                <w:bottom w:val="none" w:sz="0" w:space="0" w:color="auto"/>
                <w:right w:val="none" w:sz="0" w:space="0" w:color="auto"/>
              </w:divBdr>
            </w:div>
            <w:div w:id="1949925352">
              <w:marLeft w:val="0"/>
              <w:marRight w:val="0"/>
              <w:marTop w:val="0"/>
              <w:marBottom w:val="0"/>
              <w:divBdr>
                <w:top w:val="none" w:sz="0" w:space="0" w:color="auto"/>
                <w:left w:val="none" w:sz="0" w:space="0" w:color="auto"/>
                <w:bottom w:val="none" w:sz="0" w:space="0" w:color="auto"/>
                <w:right w:val="none" w:sz="0" w:space="0" w:color="auto"/>
              </w:divBdr>
            </w:div>
            <w:div w:id="470825386">
              <w:marLeft w:val="0"/>
              <w:marRight w:val="0"/>
              <w:marTop w:val="0"/>
              <w:marBottom w:val="0"/>
              <w:divBdr>
                <w:top w:val="none" w:sz="0" w:space="0" w:color="auto"/>
                <w:left w:val="none" w:sz="0" w:space="0" w:color="auto"/>
                <w:bottom w:val="none" w:sz="0" w:space="0" w:color="auto"/>
                <w:right w:val="none" w:sz="0" w:space="0" w:color="auto"/>
              </w:divBdr>
            </w:div>
            <w:div w:id="1499610961">
              <w:marLeft w:val="0"/>
              <w:marRight w:val="0"/>
              <w:marTop w:val="0"/>
              <w:marBottom w:val="0"/>
              <w:divBdr>
                <w:top w:val="none" w:sz="0" w:space="0" w:color="auto"/>
                <w:left w:val="none" w:sz="0" w:space="0" w:color="auto"/>
                <w:bottom w:val="none" w:sz="0" w:space="0" w:color="auto"/>
                <w:right w:val="none" w:sz="0" w:space="0" w:color="auto"/>
              </w:divBdr>
            </w:div>
            <w:div w:id="735323296">
              <w:marLeft w:val="0"/>
              <w:marRight w:val="0"/>
              <w:marTop w:val="0"/>
              <w:marBottom w:val="0"/>
              <w:divBdr>
                <w:top w:val="none" w:sz="0" w:space="0" w:color="auto"/>
                <w:left w:val="none" w:sz="0" w:space="0" w:color="auto"/>
                <w:bottom w:val="none" w:sz="0" w:space="0" w:color="auto"/>
                <w:right w:val="none" w:sz="0" w:space="0" w:color="auto"/>
              </w:divBdr>
            </w:div>
            <w:div w:id="311448486">
              <w:marLeft w:val="0"/>
              <w:marRight w:val="0"/>
              <w:marTop w:val="0"/>
              <w:marBottom w:val="0"/>
              <w:divBdr>
                <w:top w:val="none" w:sz="0" w:space="0" w:color="auto"/>
                <w:left w:val="none" w:sz="0" w:space="0" w:color="auto"/>
                <w:bottom w:val="none" w:sz="0" w:space="0" w:color="auto"/>
                <w:right w:val="none" w:sz="0" w:space="0" w:color="auto"/>
              </w:divBdr>
            </w:div>
            <w:div w:id="796532390">
              <w:marLeft w:val="0"/>
              <w:marRight w:val="0"/>
              <w:marTop w:val="0"/>
              <w:marBottom w:val="0"/>
              <w:divBdr>
                <w:top w:val="none" w:sz="0" w:space="0" w:color="auto"/>
                <w:left w:val="none" w:sz="0" w:space="0" w:color="auto"/>
                <w:bottom w:val="none" w:sz="0" w:space="0" w:color="auto"/>
                <w:right w:val="none" w:sz="0" w:space="0" w:color="auto"/>
              </w:divBdr>
            </w:div>
            <w:div w:id="1670258117">
              <w:marLeft w:val="0"/>
              <w:marRight w:val="0"/>
              <w:marTop w:val="0"/>
              <w:marBottom w:val="0"/>
              <w:divBdr>
                <w:top w:val="none" w:sz="0" w:space="0" w:color="auto"/>
                <w:left w:val="none" w:sz="0" w:space="0" w:color="auto"/>
                <w:bottom w:val="none" w:sz="0" w:space="0" w:color="auto"/>
                <w:right w:val="none" w:sz="0" w:space="0" w:color="auto"/>
              </w:divBdr>
            </w:div>
            <w:div w:id="336035760">
              <w:marLeft w:val="0"/>
              <w:marRight w:val="0"/>
              <w:marTop w:val="0"/>
              <w:marBottom w:val="0"/>
              <w:divBdr>
                <w:top w:val="none" w:sz="0" w:space="0" w:color="auto"/>
                <w:left w:val="none" w:sz="0" w:space="0" w:color="auto"/>
                <w:bottom w:val="none" w:sz="0" w:space="0" w:color="auto"/>
                <w:right w:val="none" w:sz="0" w:space="0" w:color="auto"/>
              </w:divBdr>
            </w:div>
            <w:div w:id="927805810">
              <w:marLeft w:val="0"/>
              <w:marRight w:val="0"/>
              <w:marTop w:val="0"/>
              <w:marBottom w:val="0"/>
              <w:divBdr>
                <w:top w:val="none" w:sz="0" w:space="0" w:color="auto"/>
                <w:left w:val="none" w:sz="0" w:space="0" w:color="auto"/>
                <w:bottom w:val="none" w:sz="0" w:space="0" w:color="auto"/>
                <w:right w:val="none" w:sz="0" w:space="0" w:color="auto"/>
              </w:divBdr>
            </w:div>
            <w:div w:id="1786345888">
              <w:marLeft w:val="0"/>
              <w:marRight w:val="0"/>
              <w:marTop w:val="0"/>
              <w:marBottom w:val="0"/>
              <w:divBdr>
                <w:top w:val="none" w:sz="0" w:space="0" w:color="auto"/>
                <w:left w:val="none" w:sz="0" w:space="0" w:color="auto"/>
                <w:bottom w:val="none" w:sz="0" w:space="0" w:color="auto"/>
                <w:right w:val="none" w:sz="0" w:space="0" w:color="auto"/>
              </w:divBdr>
            </w:div>
            <w:div w:id="421605773">
              <w:marLeft w:val="0"/>
              <w:marRight w:val="0"/>
              <w:marTop w:val="0"/>
              <w:marBottom w:val="0"/>
              <w:divBdr>
                <w:top w:val="none" w:sz="0" w:space="0" w:color="auto"/>
                <w:left w:val="none" w:sz="0" w:space="0" w:color="auto"/>
                <w:bottom w:val="none" w:sz="0" w:space="0" w:color="auto"/>
                <w:right w:val="none" w:sz="0" w:space="0" w:color="auto"/>
              </w:divBdr>
            </w:div>
            <w:div w:id="271328410">
              <w:marLeft w:val="0"/>
              <w:marRight w:val="0"/>
              <w:marTop w:val="0"/>
              <w:marBottom w:val="0"/>
              <w:divBdr>
                <w:top w:val="none" w:sz="0" w:space="0" w:color="auto"/>
                <w:left w:val="none" w:sz="0" w:space="0" w:color="auto"/>
                <w:bottom w:val="none" w:sz="0" w:space="0" w:color="auto"/>
                <w:right w:val="none" w:sz="0" w:space="0" w:color="auto"/>
              </w:divBdr>
            </w:div>
            <w:div w:id="1201166967">
              <w:marLeft w:val="0"/>
              <w:marRight w:val="0"/>
              <w:marTop w:val="0"/>
              <w:marBottom w:val="0"/>
              <w:divBdr>
                <w:top w:val="none" w:sz="0" w:space="0" w:color="auto"/>
                <w:left w:val="none" w:sz="0" w:space="0" w:color="auto"/>
                <w:bottom w:val="none" w:sz="0" w:space="0" w:color="auto"/>
                <w:right w:val="none" w:sz="0" w:space="0" w:color="auto"/>
              </w:divBdr>
            </w:div>
            <w:div w:id="548109938">
              <w:marLeft w:val="0"/>
              <w:marRight w:val="0"/>
              <w:marTop w:val="0"/>
              <w:marBottom w:val="0"/>
              <w:divBdr>
                <w:top w:val="none" w:sz="0" w:space="0" w:color="auto"/>
                <w:left w:val="none" w:sz="0" w:space="0" w:color="auto"/>
                <w:bottom w:val="none" w:sz="0" w:space="0" w:color="auto"/>
                <w:right w:val="none" w:sz="0" w:space="0" w:color="auto"/>
              </w:divBdr>
            </w:div>
            <w:div w:id="153379644">
              <w:marLeft w:val="0"/>
              <w:marRight w:val="0"/>
              <w:marTop w:val="0"/>
              <w:marBottom w:val="0"/>
              <w:divBdr>
                <w:top w:val="none" w:sz="0" w:space="0" w:color="auto"/>
                <w:left w:val="none" w:sz="0" w:space="0" w:color="auto"/>
                <w:bottom w:val="none" w:sz="0" w:space="0" w:color="auto"/>
                <w:right w:val="none" w:sz="0" w:space="0" w:color="auto"/>
              </w:divBdr>
            </w:div>
            <w:div w:id="684016953">
              <w:marLeft w:val="0"/>
              <w:marRight w:val="0"/>
              <w:marTop w:val="0"/>
              <w:marBottom w:val="0"/>
              <w:divBdr>
                <w:top w:val="none" w:sz="0" w:space="0" w:color="auto"/>
                <w:left w:val="none" w:sz="0" w:space="0" w:color="auto"/>
                <w:bottom w:val="none" w:sz="0" w:space="0" w:color="auto"/>
                <w:right w:val="none" w:sz="0" w:space="0" w:color="auto"/>
              </w:divBdr>
            </w:div>
            <w:div w:id="661741272">
              <w:marLeft w:val="0"/>
              <w:marRight w:val="0"/>
              <w:marTop w:val="0"/>
              <w:marBottom w:val="0"/>
              <w:divBdr>
                <w:top w:val="none" w:sz="0" w:space="0" w:color="auto"/>
                <w:left w:val="none" w:sz="0" w:space="0" w:color="auto"/>
                <w:bottom w:val="none" w:sz="0" w:space="0" w:color="auto"/>
                <w:right w:val="none" w:sz="0" w:space="0" w:color="auto"/>
              </w:divBdr>
            </w:div>
            <w:div w:id="681593822">
              <w:marLeft w:val="0"/>
              <w:marRight w:val="0"/>
              <w:marTop w:val="0"/>
              <w:marBottom w:val="0"/>
              <w:divBdr>
                <w:top w:val="none" w:sz="0" w:space="0" w:color="auto"/>
                <w:left w:val="none" w:sz="0" w:space="0" w:color="auto"/>
                <w:bottom w:val="none" w:sz="0" w:space="0" w:color="auto"/>
                <w:right w:val="none" w:sz="0" w:space="0" w:color="auto"/>
              </w:divBdr>
            </w:div>
            <w:div w:id="413402581">
              <w:marLeft w:val="0"/>
              <w:marRight w:val="0"/>
              <w:marTop w:val="0"/>
              <w:marBottom w:val="0"/>
              <w:divBdr>
                <w:top w:val="none" w:sz="0" w:space="0" w:color="auto"/>
                <w:left w:val="none" w:sz="0" w:space="0" w:color="auto"/>
                <w:bottom w:val="none" w:sz="0" w:space="0" w:color="auto"/>
                <w:right w:val="none" w:sz="0" w:space="0" w:color="auto"/>
              </w:divBdr>
            </w:div>
            <w:div w:id="1211117534">
              <w:marLeft w:val="0"/>
              <w:marRight w:val="0"/>
              <w:marTop w:val="0"/>
              <w:marBottom w:val="0"/>
              <w:divBdr>
                <w:top w:val="none" w:sz="0" w:space="0" w:color="auto"/>
                <w:left w:val="none" w:sz="0" w:space="0" w:color="auto"/>
                <w:bottom w:val="none" w:sz="0" w:space="0" w:color="auto"/>
                <w:right w:val="none" w:sz="0" w:space="0" w:color="auto"/>
              </w:divBdr>
            </w:div>
            <w:div w:id="1860000927">
              <w:marLeft w:val="0"/>
              <w:marRight w:val="0"/>
              <w:marTop w:val="0"/>
              <w:marBottom w:val="0"/>
              <w:divBdr>
                <w:top w:val="none" w:sz="0" w:space="0" w:color="auto"/>
                <w:left w:val="none" w:sz="0" w:space="0" w:color="auto"/>
                <w:bottom w:val="none" w:sz="0" w:space="0" w:color="auto"/>
                <w:right w:val="none" w:sz="0" w:space="0" w:color="auto"/>
              </w:divBdr>
            </w:div>
            <w:div w:id="1766654840">
              <w:marLeft w:val="0"/>
              <w:marRight w:val="0"/>
              <w:marTop w:val="0"/>
              <w:marBottom w:val="0"/>
              <w:divBdr>
                <w:top w:val="none" w:sz="0" w:space="0" w:color="auto"/>
                <w:left w:val="none" w:sz="0" w:space="0" w:color="auto"/>
                <w:bottom w:val="none" w:sz="0" w:space="0" w:color="auto"/>
                <w:right w:val="none" w:sz="0" w:space="0" w:color="auto"/>
              </w:divBdr>
            </w:div>
            <w:div w:id="644623966">
              <w:marLeft w:val="0"/>
              <w:marRight w:val="0"/>
              <w:marTop w:val="0"/>
              <w:marBottom w:val="0"/>
              <w:divBdr>
                <w:top w:val="none" w:sz="0" w:space="0" w:color="auto"/>
                <w:left w:val="none" w:sz="0" w:space="0" w:color="auto"/>
                <w:bottom w:val="none" w:sz="0" w:space="0" w:color="auto"/>
                <w:right w:val="none" w:sz="0" w:space="0" w:color="auto"/>
              </w:divBdr>
            </w:div>
            <w:div w:id="188239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8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27.jpeg"/><Relationship Id="rId47" Type="http://schemas.openxmlformats.org/officeDocument/2006/relationships/hyperlink" Target="https://ja.wikipedia.org/wiki/%E6%97%A5%E6%9C%AC%E5%9B%BD%E6%86%B2%E6%B3%95%E7%AC%AC37%E6%9D%A1" TargetMode="External"/><Relationship Id="rId63" Type="http://schemas.openxmlformats.org/officeDocument/2006/relationships/hyperlink" Target="https://www.amazon.co.jp/%E3%81%8A%E3%81%A8%E3%82%81%E5%85%AD%E6%B3%95-%E4%B8%8A%E8%B0%B7-%E3%81%95%E3%81%8F%E3%82%89/dp/4046047798" TargetMode="External"/><Relationship Id="rId68" Type="http://schemas.openxmlformats.org/officeDocument/2006/relationships/hyperlink" Target="https://twitter.com/hirono_hideki/status/1660928578576416770" TargetMode="External"/><Relationship Id="rId16" Type="http://schemas.openxmlformats.org/officeDocument/2006/relationships/image" Target="media/image6.jpg"/><Relationship Id="rId11" Type="http://schemas.openxmlformats.org/officeDocument/2006/relationships/image" Target="media/image4.jpg"/><Relationship Id="rId24" Type="http://schemas.openxmlformats.org/officeDocument/2006/relationships/image" Target="media/image14.jpeg"/><Relationship Id="rId32" Type="http://schemas.openxmlformats.org/officeDocument/2006/relationships/hyperlink" Target="https://hirono-hideki.hatenadiary.jp/entry/2020/08/17/192131" TargetMode="External"/><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yperlink" Target="https://qiita.com/non_cal/items/a8fee0b7ad96e67713eb" TargetMode="External"/><Relationship Id="rId53" Type="http://schemas.openxmlformats.org/officeDocument/2006/relationships/hyperlink" Target="https://www.courts.go.jp/saikosai/kengaku/saikousai_kijitsu/index.html" TargetMode="External"/><Relationship Id="rId58" Type="http://schemas.openxmlformats.org/officeDocument/2006/relationships/image" Target="media/image32.jpg"/><Relationship Id="rId66" Type="http://schemas.openxmlformats.org/officeDocument/2006/relationships/hyperlink" Target="https://www.htb.co.jp/news/archives_20663.html" TargetMode="External"/><Relationship Id="rId74" Type="http://schemas.openxmlformats.org/officeDocument/2006/relationships/hyperlink" Target="https://twitter.com/tulip_tv_news/status/1661005486399922176"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togetter.com/li/2149566" TargetMode="External"/><Relationship Id="rId19" Type="http://schemas.openxmlformats.org/officeDocument/2006/relationships/image" Target="media/image9.jpg"/><Relationship Id="rId14" Type="http://schemas.openxmlformats.org/officeDocument/2006/relationships/hyperlink" Target="https://twitter.com/search?q=%E3%81%93%E3%82%8C%E3%81%AF%E8%AC%84%E6%9C%AC%E3%81%A7%E3%81%82%E3%82%8B%E3%80%81%E4%BB%A4%E5%92%8C5%E5%B9%B44%E6%9C%8828%E6%97%A5&amp;src=typed_query&amp;f=live" TargetMode="External"/><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s://twitter.com/hosakanobuto/status/1637243693873905664" TargetMode="External"/><Relationship Id="rId43" Type="http://schemas.openxmlformats.org/officeDocument/2006/relationships/image" Target="media/image28.jpeg"/><Relationship Id="rId48" Type="http://schemas.openxmlformats.org/officeDocument/2006/relationships/hyperlink" Target="https://www.ron.gr.jp/law/law/keiji_s5.htm" TargetMode="External"/><Relationship Id="rId56" Type="http://schemas.openxmlformats.org/officeDocument/2006/relationships/hyperlink" Target="https://www.bengo-kakumei.jp/voice/04/" TargetMode="External"/><Relationship Id="rId64" Type="http://schemas.openxmlformats.org/officeDocument/2006/relationships/hyperlink" Target="https://twitter.com/fujiyoshi_ben/status/1660876483844542466" TargetMode="External"/><Relationship Id="rId69" Type="http://schemas.openxmlformats.org/officeDocument/2006/relationships/hyperlink" Target="https://www3.nhk.or.jp/lnews/toyama/20230523/3060013391.html" TargetMode="External"/><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0.jpeg"/><Relationship Id="rId72" Type="http://schemas.openxmlformats.org/officeDocument/2006/relationships/hyperlink" Target="https://newsdig.tbs.co.jp/articles/tut/501348?page=3" TargetMode="External"/><Relationship Id="rId3" Type="http://schemas.openxmlformats.org/officeDocument/2006/relationships/styles" Target="styles.xml"/><Relationship Id="rId12" Type="http://schemas.openxmlformats.org/officeDocument/2006/relationships/hyperlink" Target="https://twitter.com/hosakanobuto/status/1661511272805048320" TargetMode="External"/><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hyperlink" Target="https://kk2020-09.blogspot.com/2023/05/h3dbsearchhosakanobuto673669647-2023-05.html" TargetMode="External"/><Relationship Id="rId38" Type="http://schemas.openxmlformats.org/officeDocument/2006/relationships/image" Target="media/image23.jpeg"/><Relationship Id="rId46" Type="http://schemas.openxmlformats.org/officeDocument/2006/relationships/hyperlink" Target="https://note.jp/" TargetMode="External"/><Relationship Id="rId59" Type="http://schemas.openxmlformats.org/officeDocument/2006/relationships/hyperlink" Target="https://kk2020-09.blogspot.com/" TargetMode="External"/><Relationship Id="rId67" Type="http://schemas.openxmlformats.org/officeDocument/2006/relationships/hyperlink" Target="https://webun.jp/articles/-/401085" TargetMode="External"/><Relationship Id="rId20" Type="http://schemas.openxmlformats.org/officeDocument/2006/relationships/image" Target="media/image10.jpg"/><Relationship Id="rId41" Type="http://schemas.openxmlformats.org/officeDocument/2006/relationships/image" Target="media/image26.jpeg"/><Relationship Id="rId54" Type="http://schemas.openxmlformats.org/officeDocument/2006/relationships/hyperlink" Target="https://www.courts.go.jp/app/files/hanrei_jp/401/090401_hanrei.pdf" TargetMode="External"/><Relationship Id="rId62" Type="http://schemas.openxmlformats.org/officeDocument/2006/relationships/hyperlink" Target="https://togetter.com/li/2052976" TargetMode="External"/><Relationship Id="rId70" Type="http://schemas.openxmlformats.org/officeDocument/2006/relationships/hyperlink" Target="https://news.yahoo.co.jp/articles/fe6ef39dc56c8bc5c603e11f8a579bd65286ba14" TargetMode="External"/><Relationship Id="rId75" Type="http://schemas.openxmlformats.org/officeDocument/2006/relationships/hyperlink" Target="https://news.yahoo.co.jp/profile/commentator/maedatsunehiko/comments/16837970942608.0993.0004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1.jpeg"/><Relationship Id="rId49" Type="http://schemas.openxmlformats.org/officeDocument/2006/relationships/hyperlink" Target="https://ja.wikibooks.org/wiki/%E5%88%91%E4%BA%8B%E8%A8%B4%E8%A8%9F%E6%B3%95%E7%AC%AC411%E6%9D%A1" TargetMode="External"/><Relationship Id="rId57" Type="http://schemas.openxmlformats.org/officeDocument/2006/relationships/image" Target="media/image31.jpg"/><Relationship Id="rId10" Type="http://schemas.openxmlformats.org/officeDocument/2006/relationships/image" Target="media/image3.jpg"/><Relationship Id="rId31" Type="http://schemas.openxmlformats.org/officeDocument/2006/relationships/hyperlink" Target="https://hirono-hideki.hatenadiary.jp/search?q=+%E4%BF%9D%E5%9D%82%E5%B1%95%E4%BA%BA" TargetMode="External"/><Relationship Id="rId44" Type="http://schemas.openxmlformats.org/officeDocument/2006/relationships/image" Target="media/image29.jpeg"/><Relationship Id="rId52" Type="http://schemas.openxmlformats.org/officeDocument/2006/relationships/hyperlink" Target="https://twitter.com/hirono_hideki/status/1660874883419738112" TargetMode="External"/><Relationship Id="rId60" Type="http://schemas.openxmlformats.org/officeDocument/2006/relationships/hyperlink" Target="https://no-seibouryoku.com/archives/2218" TargetMode="External"/><Relationship Id="rId65" Type="http://schemas.openxmlformats.org/officeDocument/2006/relationships/hyperlink" Target="https://www.uhb.jp/news/single.html?id=35559" TargetMode="External"/><Relationship Id="rId73" Type="http://schemas.openxmlformats.org/officeDocument/2006/relationships/hyperlink" Target="https://newsdig.tbs.co.jp/articles/tut/501348?page=2"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twitter.com/hirono_hideki/status/1661548029437157376" TargetMode="External"/><Relationship Id="rId18" Type="http://schemas.openxmlformats.org/officeDocument/2006/relationships/image" Target="media/image8.jpg"/><Relationship Id="rId39" Type="http://schemas.openxmlformats.org/officeDocument/2006/relationships/image" Target="media/image24.jpeg"/><Relationship Id="rId34" Type="http://schemas.openxmlformats.org/officeDocument/2006/relationships/hyperlink" Target="https://twitter.com/search?lang=ja&amp;q=%22%E5%86%8D%E5%AF%A9%22%20(from%3Ahosakanobuto)&amp;src=typed_query" TargetMode="External"/><Relationship Id="rId50" Type="http://schemas.openxmlformats.org/officeDocument/2006/relationships/hyperlink" Target="https://home.hiroshima-u.ac.jp/hirano/nyumon/junyo.htm" TargetMode="External"/><Relationship Id="rId55" Type="http://schemas.openxmlformats.org/officeDocument/2006/relationships/hyperlink" Target="https://www.asahi.com/articles/ASLBK4R2BLBKPIHB012.html" TargetMode="External"/><Relationship Id="rId76" Type="http://schemas.openxmlformats.org/officeDocument/2006/relationships/hyperlink" Target="https://twitter.com/search?q=%E5%BC%B7%E5%88%B6%E6%80%A7%E4%BA%A4%E7%AD%89%E8%87%B4%E5%82%B7&amp;src=typed_query&amp;f=live" TargetMode="External"/><Relationship Id="rId7" Type="http://schemas.openxmlformats.org/officeDocument/2006/relationships/endnotes" Target="endnotes.xml"/><Relationship Id="rId71" Type="http://schemas.openxmlformats.org/officeDocument/2006/relationships/hyperlink" Target="https://twitter.com/hirono_hideki/status/1661144828279926784" TargetMode="External"/><Relationship Id="rId2" Type="http://schemas.openxmlformats.org/officeDocument/2006/relationships/numbering" Target="numbering.xml"/><Relationship Id="rId29" Type="http://schemas.openxmlformats.org/officeDocument/2006/relationships/image" Target="media/image19.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66/Library/Group%20Containers/UBF8T346G9.Office/User%20Content.localized/Templates.localized/&#20877;&#23529;&#35531;&#27714;&#29702;&#30001;&#35036;&#20805;&#26360;.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F5CD96-E3F7-7841-AAEB-FB32B9299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再審請求理由補充書.dotx</Template>
  <TotalTime>561</TotalTime>
  <Pages>66</Pages>
  <Words>6567</Words>
  <Characters>37435</Characters>
  <Application>Microsoft Office Word</Application>
  <DocSecurity>0</DocSecurity>
  <Lines>311</Lines>
  <Paragraphs>87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dc:description/>
  <cp:lastModifiedBy>hideki hirono</cp:lastModifiedBy>
  <cp:revision>31</cp:revision>
  <cp:lastPrinted>2023-05-25T06:45:00Z</cp:lastPrinted>
  <dcterms:created xsi:type="dcterms:W3CDTF">2023-05-23T05:31:00Z</dcterms:created>
  <dcterms:modified xsi:type="dcterms:W3CDTF">2023-05-26T05:43:00Z</dcterms:modified>
  <dc:language>ja-JP</dc:language>
</cp:coreProperties>
</file>